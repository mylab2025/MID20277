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5" Type="http://schemas.microsoft.com/office/2020/02/relationships/classificationlabels" Target="docMetadata/LabelInfo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F42C39E" w14:textId="77777777" w:rsidR="00397D3A" w:rsidRPr="0034257F" w:rsidRDefault="00397D3A">
      <w:pPr>
        <w:pStyle w:val="Header"/>
        <w:rPr>
          <w:lang w:val="en-US"/>
        </w:rPr>
      </w:pPr>
      <w:bookmarkStart w:id="0" w:name="_Toc174419798"/>
      <w:bookmarkStart w:id="1" w:name="_Toc58252045"/>
      <w:r w:rsidRPr="0034257F">
        <w:rPr>
          <w:lang w:val="en-US"/>
        </w:rPr>
        <w:t>Table of contents</w:t>
      </w:r>
    </w:p>
    <w:p w14:paraId="7F5767D3" w14:textId="77777777" w:rsidR="00397D3A" w:rsidRPr="0034257F" w:rsidRDefault="00397D3A">
      <w:pPr>
        <w:rPr>
          <w:lang w:val="en-US"/>
        </w:rPr>
      </w:pPr>
    </w:p>
    <w:p w14:paraId="517ACFC6" w14:textId="520EE63E" w:rsidR="00FF427F" w:rsidRDefault="00397D3A">
      <w:pPr>
        <w:pStyle w:val="TOC1"/>
        <w:tabs>
          <w:tab w:val="left" w:pos="400"/>
          <w:tab w:val="right" w:leader="dot" w:pos="10197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2"/>
          <w:szCs w:val="22"/>
          <w:lang w:val="en-US" w:eastAsia="zh-CN" w:bidi="he-IL"/>
        </w:rPr>
      </w:pPr>
      <w:r w:rsidRPr="0034257F">
        <w:rPr>
          <w:lang w:val="en-US"/>
        </w:rPr>
        <w:fldChar w:fldCharType="begin"/>
      </w:r>
      <w:r w:rsidRPr="0034257F">
        <w:rPr>
          <w:lang w:val="en-US"/>
        </w:rPr>
        <w:instrText xml:space="preserve"> TOC \o "1-3" \h \z </w:instrText>
      </w:r>
      <w:r w:rsidRPr="0034257F">
        <w:rPr>
          <w:lang w:val="en-US"/>
        </w:rPr>
        <w:fldChar w:fldCharType="separate"/>
      </w:r>
      <w:hyperlink w:anchor="_Toc116893468" w:history="1">
        <w:r w:rsidR="00FF427F" w:rsidRPr="00C303CC">
          <w:rPr>
            <w:rStyle w:val="Hyperlink"/>
            <w:noProof/>
            <w:lang w:val="en-US"/>
          </w:rPr>
          <w:t>1</w:t>
        </w:r>
        <w:r w:rsidR="00FF427F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sz w:val="22"/>
            <w:szCs w:val="22"/>
            <w:lang w:val="en-US" w:eastAsia="zh-CN" w:bidi="he-IL"/>
          </w:rPr>
          <w:tab/>
        </w:r>
        <w:r w:rsidR="00FF427F" w:rsidRPr="00C303CC">
          <w:rPr>
            <w:rStyle w:val="Hyperlink"/>
            <w:noProof/>
            <w:lang w:val="en-US"/>
          </w:rPr>
          <w:t>GENERAL</w:t>
        </w:r>
        <w:r w:rsidR="00FF427F">
          <w:rPr>
            <w:noProof/>
            <w:webHidden/>
          </w:rPr>
          <w:tab/>
        </w:r>
        <w:r w:rsidR="00FF427F">
          <w:rPr>
            <w:noProof/>
            <w:webHidden/>
          </w:rPr>
          <w:fldChar w:fldCharType="begin"/>
        </w:r>
        <w:r w:rsidR="00FF427F">
          <w:rPr>
            <w:noProof/>
            <w:webHidden/>
          </w:rPr>
          <w:instrText xml:space="preserve"> PAGEREF _Toc116893468 \h </w:instrText>
        </w:r>
        <w:r w:rsidR="00FF427F">
          <w:rPr>
            <w:noProof/>
            <w:webHidden/>
          </w:rPr>
        </w:r>
        <w:r w:rsidR="00FF427F">
          <w:rPr>
            <w:noProof/>
            <w:webHidden/>
          </w:rPr>
          <w:fldChar w:fldCharType="separate"/>
        </w:r>
        <w:r w:rsidR="005A506A">
          <w:rPr>
            <w:noProof/>
            <w:webHidden/>
          </w:rPr>
          <w:t>2</w:t>
        </w:r>
        <w:r w:rsidR="00FF427F">
          <w:rPr>
            <w:noProof/>
            <w:webHidden/>
          </w:rPr>
          <w:fldChar w:fldCharType="end"/>
        </w:r>
      </w:hyperlink>
    </w:p>
    <w:p w14:paraId="6F81C9B3" w14:textId="09BB73B7" w:rsidR="00FF427F" w:rsidRDefault="00000000">
      <w:pPr>
        <w:pStyle w:val="TOC1"/>
        <w:tabs>
          <w:tab w:val="left" w:pos="400"/>
          <w:tab w:val="right" w:leader="dot" w:pos="10197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2"/>
          <w:szCs w:val="22"/>
          <w:lang w:val="en-US" w:eastAsia="zh-CN" w:bidi="he-IL"/>
        </w:rPr>
      </w:pPr>
      <w:hyperlink w:anchor="_Toc116893469" w:history="1">
        <w:r w:rsidR="00FF427F" w:rsidRPr="00C303CC">
          <w:rPr>
            <w:rStyle w:val="Hyperlink"/>
            <w:noProof/>
            <w:lang w:val="en-US"/>
          </w:rPr>
          <w:t>2</w:t>
        </w:r>
        <w:r w:rsidR="00FF427F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sz w:val="22"/>
            <w:szCs w:val="22"/>
            <w:lang w:val="en-US" w:eastAsia="zh-CN" w:bidi="he-IL"/>
          </w:rPr>
          <w:tab/>
        </w:r>
        <w:r w:rsidR="00FF427F" w:rsidRPr="00C303CC">
          <w:rPr>
            <w:rStyle w:val="Hyperlink"/>
            <w:noProof/>
            <w:lang w:val="en-US"/>
          </w:rPr>
          <w:t>components information</w:t>
        </w:r>
        <w:r w:rsidR="00FF427F">
          <w:rPr>
            <w:noProof/>
            <w:webHidden/>
          </w:rPr>
          <w:tab/>
        </w:r>
        <w:r w:rsidR="00FF427F">
          <w:rPr>
            <w:noProof/>
            <w:webHidden/>
          </w:rPr>
          <w:fldChar w:fldCharType="begin"/>
        </w:r>
        <w:r w:rsidR="00FF427F">
          <w:rPr>
            <w:noProof/>
            <w:webHidden/>
          </w:rPr>
          <w:instrText xml:space="preserve"> PAGEREF _Toc116893469 \h </w:instrText>
        </w:r>
        <w:r w:rsidR="00FF427F">
          <w:rPr>
            <w:noProof/>
            <w:webHidden/>
          </w:rPr>
        </w:r>
        <w:r w:rsidR="00FF427F">
          <w:rPr>
            <w:noProof/>
            <w:webHidden/>
          </w:rPr>
          <w:fldChar w:fldCharType="separate"/>
        </w:r>
        <w:r w:rsidR="005A506A">
          <w:rPr>
            <w:noProof/>
            <w:webHidden/>
          </w:rPr>
          <w:t>2</w:t>
        </w:r>
        <w:r w:rsidR="00FF427F">
          <w:rPr>
            <w:noProof/>
            <w:webHidden/>
          </w:rPr>
          <w:fldChar w:fldCharType="end"/>
        </w:r>
      </w:hyperlink>
    </w:p>
    <w:p w14:paraId="6123D202" w14:textId="439B295B" w:rsidR="00FF427F" w:rsidRDefault="00000000">
      <w:pPr>
        <w:pStyle w:val="TOC2"/>
        <w:tabs>
          <w:tab w:val="left" w:pos="800"/>
          <w:tab w:val="right" w:leader="dot" w:pos="10197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val="en-US" w:eastAsia="zh-CN" w:bidi="he-IL"/>
        </w:rPr>
      </w:pPr>
      <w:hyperlink w:anchor="_Toc116893470" w:history="1">
        <w:r w:rsidR="00FF427F" w:rsidRPr="00C303CC">
          <w:rPr>
            <w:rStyle w:val="Hyperlink"/>
            <w:noProof/>
            <w:lang w:val="en-US"/>
          </w:rPr>
          <w:t>2.1</w:t>
        </w:r>
        <w:r w:rsidR="00FF427F"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  <w:lang w:val="en-US" w:eastAsia="zh-CN" w:bidi="he-IL"/>
          </w:rPr>
          <w:tab/>
        </w:r>
        <w:r w:rsidR="00FF427F" w:rsidRPr="00C303CC">
          <w:rPr>
            <w:rStyle w:val="Hyperlink"/>
            <w:noProof/>
            <w:lang w:val="en-US"/>
          </w:rPr>
          <w:t>List of obsolete/single source components</w:t>
        </w:r>
        <w:r w:rsidR="00FF427F">
          <w:rPr>
            <w:noProof/>
            <w:webHidden/>
          </w:rPr>
          <w:tab/>
        </w:r>
        <w:r w:rsidR="00FF427F">
          <w:rPr>
            <w:noProof/>
            <w:webHidden/>
          </w:rPr>
          <w:fldChar w:fldCharType="begin"/>
        </w:r>
        <w:r w:rsidR="00FF427F">
          <w:rPr>
            <w:noProof/>
            <w:webHidden/>
          </w:rPr>
          <w:instrText xml:space="preserve"> PAGEREF _Toc116893470 \h </w:instrText>
        </w:r>
        <w:r w:rsidR="00FF427F">
          <w:rPr>
            <w:noProof/>
            <w:webHidden/>
          </w:rPr>
        </w:r>
        <w:r w:rsidR="00FF427F">
          <w:rPr>
            <w:noProof/>
            <w:webHidden/>
          </w:rPr>
          <w:fldChar w:fldCharType="separate"/>
        </w:r>
        <w:r w:rsidR="005A506A">
          <w:rPr>
            <w:noProof/>
            <w:webHidden/>
          </w:rPr>
          <w:t>2</w:t>
        </w:r>
        <w:r w:rsidR="00FF427F">
          <w:rPr>
            <w:noProof/>
            <w:webHidden/>
          </w:rPr>
          <w:fldChar w:fldCharType="end"/>
        </w:r>
      </w:hyperlink>
    </w:p>
    <w:p w14:paraId="363C8BD7" w14:textId="1AE14B25" w:rsidR="00FF427F" w:rsidRDefault="00000000">
      <w:pPr>
        <w:pStyle w:val="TOC2"/>
        <w:tabs>
          <w:tab w:val="left" w:pos="800"/>
          <w:tab w:val="right" w:leader="dot" w:pos="10197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val="en-US" w:eastAsia="zh-CN" w:bidi="he-IL"/>
        </w:rPr>
      </w:pPr>
      <w:hyperlink w:anchor="_Toc116893471" w:history="1">
        <w:r w:rsidR="00FF427F" w:rsidRPr="00C303CC">
          <w:rPr>
            <w:rStyle w:val="Hyperlink"/>
            <w:noProof/>
            <w:lang w:val="en-US"/>
          </w:rPr>
          <w:t>2.2</w:t>
        </w:r>
        <w:r w:rsidR="00FF427F"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  <w:lang w:val="en-US" w:eastAsia="zh-CN" w:bidi="he-IL"/>
          </w:rPr>
          <w:tab/>
        </w:r>
        <w:r w:rsidR="00FF427F" w:rsidRPr="00C303CC">
          <w:rPr>
            <w:rStyle w:val="Hyperlink"/>
            <w:noProof/>
            <w:lang w:val="en-US"/>
          </w:rPr>
          <w:t>Where Used</w:t>
        </w:r>
        <w:r w:rsidR="00FF427F">
          <w:rPr>
            <w:noProof/>
            <w:webHidden/>
          </w:rPr>
          <w:tab/>
        </w:r>
        <w:r w:rsidR="00FF427F">
          <w:rPr>
            <w:noProof/>
            <w:webHidden/>
          </w:rPr>
          <w:fldChar w:fldCharType="begin"/>
        </w:r>
        <w:r w:rsidR="00FF427F">
          <w:rPr>
            <w:noProof/>
            <w:webHidden/>
          </w:rPr>
          <w:instrText xml:space="preserve"> PAGEREF _Toc116893471 \h </w:instrText>
        </w:r>
        <w:r w:rsidR="00FF427F">
          <w:rPr>
            <w:noProof/>
            <w:webHidden/>
          </w:rPr>
        </w:r>
        <w:r w:rsidR="00FF427F">
          <w:rPr>
            <w:noProof/>
            <w:webHidden/>
          </w:rPr>
          <w:fldChar w:fldCharType="separate"/>
        </w:r>
        <w:r w:rsidR="005A506A">
          <w:rPr>
            <w:noProof/>
            <w:webHidden/>
          </w:rPr>
          <w:t>2</w:t>
        </w:r>
        <w:r w:rsidR="00FF427F">
          <w:rPr>
            <w:noProof/>
            <w:webHidden/>
          </w:rPr>
          <w:fldChar w:fldCharType="end"/>
        </w:r>
      </w:hyperlink>
    </w:p>
    <w:p w14:paraId="4BCD8D46" w14:textId="0AAEED64" w:rsidR="00FF427F" w:rsidRDefault="00000000">
      <w:pPr>
        <w:pStyle w:val="TOC2"/>
        <w:tabs>
          <w:tab w:val="left" w:pos="800"/>
          <w:tab w:val="right" w:leader="dot" w:pos="10197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val="en-US" w:eastAsia="zh-CN" w:bidi="he-IL"/>
        </w:rPr>
      </w:pPr>
      <w:hyperlink w:anchor="_Toc116893472" w:history="1">
        <w:r w:rsidR="00FF427F" w:rsidRPr="00C303CC">
          <w:rPr>
            <w:rStyle w:val="Hyperlink"/>
            <w:noProof/>
            <w:lang w:val="en-US"/>
          </w:rPr>
          <w:t>2.3</w:t>
        </w:r>
        <w:r w:rsidR="00FF427F"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  <w:lang w:val="en-US" w:eastAsia="zh-CN" w:bidi="he-IL"/>
          </w:rPr>
          <w:tab/>
        </w:r>
        <w:r w:rsidR="00FF427F" w:rsidRPr="00C303CC">
          <w:rPr>
            <w:rStyle w:val="Hyperlink"/>
            <w:noProof/>
            <w:lang w:val="en-US"/>
          </w:rPr>
          <w:t>List of new identified components</w:t>
        </w:r>
        <w:r w:rsidR="00FF427F">
          <w:rPr>
            <w:noProof/>
            <w:webHidden/>
          </w:rPr>
          <w:tab/>
        </w:r>
        <w:r w:rsidR="00FF427F">
          <w:rPr>
            <w:noProof/>
            <w:webHidden/>
          </w:rPr>
          <w:fldChar w:fldCharType="begin"/>
        </w:r>
        <w:r w:rsidR="00FF427F">
          <w:rPr>
            <w:noProof/>
            <w:webHidden/>
          </w:rPr>
          <w:instrText xml:space="preserve"> PAGEREF _Toc116893472 \h </w:instrText>
        </w:r>
        <w:r w:rsidR="00FF427F">
          <w:rPr>
            <w:noProof/>
            <w:webHidden/>
          </w:rPr>
        </w:r>
        <w:r w:rsidR="00FF427F">
          <w:rPr>
            <w:noProof/>
            <w:webHidden/>
          </w:rPr>
          <w:fldChar w:fldCharType="separate"/>
        </w:r>
        <w:r w:rsidR="005A506A">
          <w:rPr>
            <w:noProof/>
            <w:webHidden/>
          </w:rPr>
          <w:t>3</w:t>
        </w:r>
        <w:r w:rsidR="00FF427F">
          <w:rPr>
            <w:noProof/>
            <w:webHidden/>
          </w:rPr>
          <w:fldChar w:fldCharType="end"/>
        </w:r>
      </w:hyperlink>
    </w:p>
    <w:p w14:paraId="27B18BED" w14:textId="6C37907D" w:rsidR="00FF427F" w:rsidRDefault="00000000">
      <w:pPr>
        <w:pStyle w:val="TOC2"/>
        <w:tabs>
          <w:tab w:val="left" w:pos="800"/>
          <w:tab w:val="right" w:leader="dot" w:pos="10197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val="en-US" w:eastAsia="zh-CN" w:bidi="he-IL"/>
        </w:rPr>
      </w:pPr>
      <w:hyperlink w:anchor="_Toc116893473" w:history="1">
        <w:r w:rsidR="00FF427F" w:rsidRPr="00C303CC">
          <w:rPr>
            <w:rStyle w:val="Hyperlink"/>
            <w:noProof/>
            <w:lang w:val="en-US"/>
          </w:rPr>
          <w:t>2.4</w:t>
        </w:r>
        <w:r w:rsidR="00FF427F"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  <w:lang w:val="en-US" w:eastAsia="zh-CN" w:bidi="he-IL"/>
          </w:rPr>
          <w:tab/>
        </w:r>
        <w:r w:rsidR="00FF427F" w:rsidRPr="00C303CC">
          <w:rPr>
            <w:rStyle w:val="Hyperlink"/>
            <w:noProof/>
            <w:lang w:val="en-US"/>
          </w:rPr>
          <w:t>Testing Boards</w:t>
        </w:r>
        <w:r w:rsidR="00FF427F">
          <w:rPr>
            <w:noProof/>
            <w:webHidden/>
          </w:rPr>
          <w:tab/>
        </w:r>
        <w:r w:rsidR="00FF427F">
          <w:rPr>
            <w:noProof/>
            <w:webHidden/>
          </w:rPr>
          <w:fldChar w:fldCharType="begin"/>
        </w:r>
        <w:r w:rsidR="00FF427F">
          <w:rPr>
            <w:noProof/>
            <w:webHidden/>
          </w:rPr>
          <w:instrText xml:space="preserve"> PAGEREF _Toc116893473 \h </w:instrText>
        </w:r>
        <w:r w:rsidR="00FF427F">
          <w:rPr>
            <w:noProof/>
            <w:webHidden/>
          </w:rPr>
        </w:r>
        <w:r w:rsidR="00FF427F">
          <w:rPr>
            <w:noProof/>
            <w:webHidden/>
          </w:rPr>
          <w:fldChar w:fldCharType="separate"/>
        </w:r>
        <w:r w:rsidR="005A506A">
          <w:rPr>
            <w:noProof/>
            <w:webHidden/>
          </w:rPr>
          <w:t>3</w:t>
        </w:r>
        <w:r w:rsidR="00FF427F">
          <w:rPr>
            <w:noProof/>
            <w:webHidden/>
          </w:rPr>
          <w:fldChar w:fldCharType="end"/>
        </w:r>
      </w:hyperlink>
    </w:p>
    <w:p w14:paraId="6151C03D" w14:textId="14808446" w:rsidR="00FF427F" w:rsidRDefault="00000000">
      <w:pPr>
        <w:pStyle w:val="TOC2"/>
        <w:tabs>
          <w:tab w:val="left" w:pos="800"/>
          <w:tab w:val="right" w:leader="dot" w:pos="10197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val="en-US" w:eastAsia="zh-CN" w:bidi="he-IL"/>
        </w:rPr>
      </w:pPr>
      <w:hyperlink w:anchor="_Toc116893474" w:history="1">
        <w:r w:rsidR="00FF427F" w:rsidRPr="00C303CC">
          <w:rPr>
            <w:rStyle w:val="Hyperlink"/>
            <w:noProof/>
            <w:lang w:val="en-US"/>
          </w:rPr>
          <w:t>2.5</w:t>
        </w:r>
        <w:r w:rsidR="00FF427F"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  <w:lang w:val="en-US" w:eastAsia="zh-CN" w:bidi="he-IL"/>
          </w:rPr>
          <w:tab/>
        </w:r>
        <w:r w:rsidR="00FF427F" w:rsidRPr="00C303CC">
          <w:rPr>
            <w:rStyle w:val="Hyperlink"/>
            <w:noProof/>
            <w:lang w:eastAsia="zh-CN"/>
          </w:rPr>
          <w:t xml:space="preserve">General information of </w:t>
        </w:r>
        <w:r w:rsidR="00FF427F" w:rsidRPr="00C303CC">
          <w:rPr>
            <w:rStyle w:val="Hyperlink"/>
            <w:noProof/>
            <w:lang w:val="en-US"/>
          </w:rPr>
          <w:t>identified components</w:t>
        </w:r>
        <w:r w:rsidR="00FF427F">
          <w:rPr>
            <w:noProof/>
            <w:webHidden/>
          </w:rPr>
          <w:tab/>
        </w:r>
        <w:r w:rsidR="00FF427F">
          <w:rPr>
            <w:noProof/>
            <w:webHidden/>
          </w:rPr>
          <w:fldChar w:fldCharType="begin"/>
        </w:r>
        <w:r w:rsidR="00FF427F">
          <w:rPr>
            <w:noProof/>
            <w:webHidden/>
          </w:rPr>
          <w:instrText xml:space="preserve"> PAGEREF _Toc116893474 \h </w:instrText>
        </w:r>
        <w:r w:rsidR="00FF427F">
          <w:rPr>
            <w:noProof/>
            <w:webHidden/>
          </w:rPr>
        </w:r>
        <w:r w:rsidR="00FF427F">
          <w:rPr>
            <w:noProof/>
            <w:webHidden/>
          </w:rPr>
          <w:fldChar w:fldCharType="separate"/>
        </w:r>
        <w:r w:rsidR="005A506A">
          <w:rPr>
            <w:noProof/>
            <w:webHidden/>
          </w:rPr>
          <w:t>3</w:t>
        </w:r>
        <w:r w:rsidR="00FF427F">
          <w:rPr>
            <w:noProof/>
            <w:webHidden/>
          </w:rPr>
          <w:fldChar w:fldCharType="end"/>
        </w:r>
      </w:hyperlink>
    </w:p>
    <w:p w14:paraId="1848C665" w14:textId="5ACCC1CE" w:rsidR="00FF427F" w:rsidRDefault="00000000">
      <w:pPr>
        <w:pStyle w:val="TOC2"/>
        <w:tabs>
          <w:tab w:val="left" w:pos="800"/>
          <w:tab w:val="right" w:leader="dot" w:pos="10197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val="en-US" w:eastAsia="zh-CN" w:bidi="he-IL"/>
        </w:rPr>
      </w:pPr>
      <w:hyperlink w:anchor="_Toc116893475" w:history="1">
        <w:r w:rsidR="00FF427F" w:rsidRPr="00C303CC">
          <w:rPr>
            <w:rStyle w:val="Hyperlink"/>
            <w:noProof/>
            <w:lang w:val="en-US"/>
          </w:rPr>
          <w:t>2.6</w:t>
        </w:r>
        <w:r w:rsidR="00FF427F"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  <w:lang w:val="en-US" w:eastAsia="zh-CN" w:bidi="he-IL"/>
          </w:rPr>
          <w:tab/>
        </w:r>
        <w:r w:rsidR="00FF427F" w:rsidRPr="00C303CC">
          <w:rPr>
            <w:rStyle w:val="Hyperlink"/>
            <w:noProof/>
            <w:lang w:val="en-US"/>
          </w:rPr>
          <w:t>Critical parameter comparison</w:t>
        </w:r>
        <w:r w:rsidR="00FF427F">
          <w:rPr>
            <w:noProof/>
            <w:webHidden/>
          </w:rPr>
          <w:tab/>
        </w:r>
        <w:r w:rsidR="00FF427F">
          <w:rPr>
            <w:noProof/>
            <w:webHidden/>
          </w:rPr>
          <w:fldChar w:fldCharType="begin"/>
        </w:r>
        <w:r w:rsidR="00FF427F">
          <w:rPr>
            <w:noProof/>
            <w:webHidden/>
          </w:rPr>
          <w:instrText xml:space="preserve"> PAGEREF _Toc116893475 \h </w:instrText>
        </w:r>
        <w:r w:rsidR="00FF427F">
          <w:rPr>
            <w:noProof/>
            <w:webHidden/>
          </w:rPr>
        </w:r>
        <w:r w:rsidR="00FF427F">
          <w:rPr>
            <w:noProof/>
            <w:webHidden/>
          </w:rPr>
          <w:fldChar w:fldCharType="separate"/>
        </w:r>
        <w:r w:rsidR="005A506A">
          <w:rPr>
            <w:noProof/>
            <w:webHidden/>
          </w:rPr>
          <w:t>3</w:t>
        </w:r>
        <w:r w:rsidR="00FF427F">
          <w:rPr>
            <w:noProof/>
            <w:webHidden/>
          </w:rPr>
          <w:fldChar w:fldCharType="end"/>
        </w:r>
      </w:hyperlink>
    </w:p>
    <w:p w14:paraId="3AEFC930" w14:textId="6CDDF0E7" w:rsidR="00FF427F" w:rsidRDefault="00000000">
      <w:pPr>
        <w:pStyle w:val="TOC1"/>
        <w:tabs>
          <w:tab w:val="left" w:pos="400"/>
          <w:tab w:val="right" w:leader="dot" w:pos="10197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2"/>
          <w:szCs w:val="22"/>
          <w:lang w:val="en-US" w:eastAsia="zh-CN" w:bidi="he-IL"/>
        </w:rPr>
      </w:pPr>
      <w:hyperlink w:anchor="_Toc116893476" w:history="1">
        <w:r w:rsidR="00FF427F" w:rsidRPr="00C303CC">
          <w:rPr>
            <w:rStyle w:val="Hyperlink"/>
            <w:noProof/>
            <w:lang w:val="en-US"/>
          </w:rPr>
          <w:t>3</w:t>
        </w:r>
        <w:r w:rsidR="00FF427F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sz w:val="22"/>
            <w:szCs w:val="22"/>
            <w:lang w:val="en-US" w:eastAsia="zh-CN" w:bidi="he-IL"/>
          </w:rPr>
          <w:tab/>
        </w:r>
        <w:r w:rsidR="00FF427F" w:rsidRPr="00C303CC">
          <w:rPr>
            <w:rStyle w:val="Hyperlink"/>
            <w:noProof/>
            <w:lang w:val="en-US"/>
          </w:rPr>
          <w:t>Component validation</w:t>
        </w:r>
        <w:r w:rsidR="00FF427F">
          <w:rPr>
            <w:noProof/>
            <w:webHidden/>
          </w:rPr>
          <w:tab/>
        </w:r>
        <w:r w:rsidR="00FF427F">
          <w:rPr>
            <w:noProof/>
            <w:webHidden/>
          </w:rPr>
          <w:fldChar w:fldCharType="begin"/>
        </w:r>
        <w:r w:rsidR="00FF427F">
          <w:rPr>
            <w:noProof/>
            <w:webHidden/>
          </w:rPr>
          <w:instrText xml:space="preserve"> PAGEREF _Toc116893476 \h </w:instrText>
        </w:r>
        <w:r w:rsidR="00FF427F">
          <w:rPr>
            <w:noProof/>
            <w:webHidden/>
          </w:rPr>
        </w:r>
        <w:r w:rsidR="00FF427F">
          <w:rPr>
            <w:noProof/>
            <w:webHidden/>
          </w:rPr>
          <w:fldChar w:fldCharType="separate"/>
        </w:r>
        <w:r w:rsidR="005A506A">
          <w:rPr>
            <w:noProof/>
            <w:webHidden/>
          </w:rPr>
          <w:t>7</w:t>
        </w:r>
        <w:r w:rsidR="00FF427F">
          <w:rPr>
            <w:noProof/>
            <w:webHidden/>
          </w:rPr>
          <w:fldChar w:fldCharType="end"/>
        </w:r>
      </w:hyperlink>
    </w:p>
    <w:p w14:paraId="1C060EA1" w14:textId="7068D6D6" w:rsidR="00FF427F" w:rsidRDefault="00000000">
      <w:pPr>
        <w:pStyle w:val="TOC2"/>
        <w:tabs>
          <w:tab w:val="left" w:pos="800"/>
          <w:tab w:val="right" w:leader="dot" w:pos="10197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val="en-US" w:eastAsia="zh-CN" w:bidi="he-IL"/>
        </w:rPr>
      </w:pPr>
      <w:hyperlink w:anchor="_Toc116893477" w:history="1">
        <w:r w:rsidR="00FF427F" w:rsidRPr="00C303CC">
          <w:rPr>
            <w:rStyle w:val="Hyperlink"/>
            <w:noProof/>
            <w:lang w:val="en-US"/>
          </w:rPr>
          <w:t>3.1</w:t>
        </w:r>
        <w:r w:rsidR="00FF427F"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  <w:lang w:val="en-US" w:eastAsia="zh-CN" w:bidi="he-IL"/>
          </w:rPr>
          <w:tab/>
        </w:r>
        <w:r w:rsidR="00FF427F" w:rsidRPr="00C303CC">
          <w:rPr>
            <w:rStyle w:val="Hyperlink"/>
            <w:noProof/>
            <w:lang w:val="en-US"/>
          </w:rPr>
          <w:t>Board #1 (</w:t>
        </w:r>
        <w:r w:rsidR="00FF427F" w:rsidRPr="00C303CC">
          <w:rPr>
            <w:rStyle w:val="Hyperlink"/>
            <w:rFonts w:cs="Arial"/>
            <w:noProof/>
            <w:lang w:val="en-US"/>
          </w:rPr>
          <w:t>KM51383820Gxx</w:t>
        </w:r>
        <w:r w:rsidR="00FF427F" w:rsidRPr="00C303CC">
          <w:rPr>
            <w:rStyle w:val="Hyperlink"/>
            <w:noProof/>
            <w:lang w:val="en-US"/>
          </w:rPr>
          <w:t>)</w:t>
        </w:r>
        <w:r w:rsidR="00FF427F">
          <w:rPr>
            <w:noProof/>
            <w:webHidden/>
          </w:rPr>
          <w:tab/>
        </w:r>
        <w:r w:rsidR="00FF427F">
          <w:rPr>
            <w:noProof/>
            <w:webHidden/>
          </w:rPr>
          <w:fldChar w:fldCharType="begin"/>
        </w:r>
        <w:r w:rsidR="00FF427F">
          <w:rPr>
            <w:noProof/>
            <w:webHidden/>
          </w:rPr>
          <w:instrText xml:space="preserve"> PAGEREF _Toc116893477 \h </w:instrText>
        </w:r>
        <w:r w:rsidR="00FF427F">
          <w:rPr>
            <w:noProof/>
            <w:webHidden/>
          </w:rPr>
        </w:r>
        <w:r w:rsidR="00FF427F">
          <w:rPr>
            <w:noProof/>
            <w:webHidden/>
          </w:rPr>
          <w:fldChar w:fldCharType="separate"/>
        </w:r>
        <w:r w:rsidR="005A506A">
          <w:rPr>
            <w:noProof/>
            <w:webHidden/>
          </w:rPr>
          <w:t>7</w:t>
        </w:r>
        <w:r w:rsidR="00FF427F">
          <w:rPr>
            <w:noProof/>
            <w:webHidden/>
          </w:rPr>
          <w:fldChar w:fldCharType="end"/>
        </w:r>
      </w:hyperlink>
    </w:p>
    <w:p w14:paraId="2F6C0850" w14:textId="799014D5" w:rsidR="00FF427F" w:rsidRDefault="00000000">
      <w:pPr>
        <w:pStyle w:val="TOC3"/>
        <w:tabs>
          <w:tab w:val="left" w:pos="1200"/>
          <w:tab w:val="right" w:leader="dot" w:pos="10197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val="en-US" w:eastAsia="zh-CN" w:bidi="he-IL"/>
        </w:rPr>
      </w:pPr>
      <w:hyperlink w:anchor="_Toc116893478" w:history="1">
        <w:r w:rsidR="00FF427F" w:rsidRPr="00C303CC">
          <w:rPr>
            <w:rStyle w:val="Hyperlink"/>
            <w:noProof/>
          </w:rPr>
          <w:t>3.1.1</w:t>
        </w:r>
        <w:r w:rsidR="00FF427F"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  <w:lang w:val="en-US" w:eastAsia="zh-CN" w:bidi="he-IL"/>
          </w:rPr>
          <w:tab/>
        </w:r>
        <w:r w:rsidR="00FF427F" w:rsidRPr="00C303CC">
          <w:rPr>
            <w:rStyle w:val="Hyperlink"/>
            <w:bCs/>
            <w:noProof/>
            <w:lang w:val="en-US"/>
          </w:rPr>
          <w:t>Visual Check</w:t>
        </w:r>
        <w:r w:rsidR="00FF427F">
          <w:rPr>
            <w:noProof/>
            <w:webHidden/>
          </w:rPr>
          <w:tab/>
        </w:r>
        <w:r w:rsidR="00FF427F">
          <w:rPr>
            <w:noProof/>
            <w:webHidden/>
          </w:rPr>
          <w:fldChar w:fldCharType="begin"/>
        </w:r>
        <w:r w:rsidR="00FF427F">
          <w:rPr>
            <w:noProof/>
            <w:webHidden/>
          </w:rPr>
          <w:instrText xml:space="preserve"> PAGEREF _Toc116893478 \h </w:instrText>
        </w:r>
        <w:r w:rsidR="00FF427F">
          <w:rPr>
            <w:noProof/>
            <w:webHidden/>
          </w:rPr>
        </w:r>
        <w:r w:rsidR="00FF427F">
          <w:rPr>
            <w:noProof/>
            <w:webHidden/>
          </w:rPr>
          <w:fldChar w:fldCharType="separate"/>
        </w:r>
        <w:r w:rsidR="005A506A">
          <w:rPr>
            <w:noProof/>
            <w:webHidden/>
          </w:rPr>
          <w:t>7</w:t>
        </w:r>
        <w:r w:rsidR="00FF427F">
          <w:rPr>
            <w:noProof/>
            <w:webHidden/>
          </w:rPr>
          <w:fldChar w:fldCharType="end"/>
        </w:r>
      </w:hyperlink>
    </w:p>
    <w:p w14:paraId="5E87A606" w14:textId="62206580" w:rsidR="00FF427F" w:rsidRDefault="00000000">
      <w:pPr>
        <w:pStyle w:val="TOC3"/>
        <w:tabs>
          <w:tab w:val="left" w:pos="1200"/>
          <w:tab w:val="right" w:leader="dot" w:pos="10197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val="en-US" w:eastAsia="zh-CN" w:bidi="he-IL"/>
        </w:rPr>
      </w:pPr>
      <w:hyperlink w:anchor="_Toc116893479" w:history="1">
        <w:r w:rsidR="00FF427F" w:rsidRPr="00C303CC">
          <w:rPr>
            <w:rStyle w:val="Hyperlink"/>
            <w:noProof/>
            <w:lang w:val="en-US"/>
          </w:rPr>
          <w:t>3.1.2</w:t>
        </w:r>
        <w:r w:rsidR="00FF427F"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  <w:lang w:val="en-US" w:eastAsia="zh-CN" w:bidi="he-IL"/>
          </w:rPr>
          <w:tab/>
        </w:r>
        <w:r w:rsidR="00FF427F" w:rsidRPr="00C303CC">
          <w:rPr>
            <w:rStyle w:val="Hyperlink"/>
            <w:noProof/>
            <w:lang w:val="en-US"/>
          </w:rPr>
          <w:t>Functional Test</w:t>
        </w:r>
        <w:r w:rsidR="00FF427F">
          <w:rPr>
            <w:noProof/>
            <w:webHidden/>
          </w:rPr>
          <w:tab/>
        </w:r>
        <w:r w:rsidR="00FF427F">
          <w:rPr>
            <w:noProof/>
            <w:webHidden/>
          </w:rPr>
          <w:fldChar w:fldCharType="begin"/>
        </w:r>
        <w:r w:rsidR="00FF427F">
          <w:rPr>
            <w:noProof/>
            <w:webHidden/>
          </w:rPr>
          <w:instrText xml:space="preserve"> PAGEREF _Toc116893479 \h </w:instrText>
        </w:r>
        <w:r w:rsidR="00FF427F">
          <w:rPr>
            <w:noProof/>
            <w:webHidden/>
          </w:rPr>
        </w:r>
        <w:r w:rsidR="00FF427F">
          <w:rPr>
            <w:noProof/>
            <w:webHidden/>
          </w:rPr>
          <w:fldChar w:fldCharType="separate"/>
        </w:r>
        <w:r w:rsidR="005A506A">
          <w:rPr>
            <w:noProof/>
            <w:webHidden/>
          </w:rPr>
          <w:t>8</w:t>
        </w:r>
        <w:r w:rsidR="00FF427F">
          <w:rPr>
            <w:noProof/>
            <w:webHidden/>
          </w:rPr>
          <w:fldChar w:fldCharType="end"/>
        </w:r>
      </w:hyperlink>
    </w:p>
    <w:p w14:paraId="14F92087" w14:textId="0D4272DA" w:rsidR="00FF427F" w:rsidRDefault="00000000">
      <w:pPr>
        <w:pStyle w:val="TOC3"/>
        <w:tabs>
          <w:tab w:val="left" w:pos="1200"/>
          <w:tab w:val="right" w:leader="dot" w:pos="10197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val="en-US" w:eastAsia="zh-CN" w:bidi="he-IL"/>
        </w:rPr>
      </w:pPr>
      <w:hyperlink w:anchor="_Toc116893480" w:history="1">
        <w:r w:rsidR="00FF427F" w:rsidRPr="00C303CC">
          <w:rPr>
            <w:rStyle w:val="Hyperlink"/>
            <w:noProof/>
            <w:lang w:val="en-US"/>
          </w:rPr>
          <w:t>3.1.3</w:t>
        </w:r>
        <w:r w:rsidR="00FF427F"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  <w:lang w:val="en-US" w:eastAsia="zh-CN" w:bidi="he-IL"/>
          </w:rPr>
          <w:tab/>
        </w:r>
        <w:r w:rsidR="00FF427F" w:rsidRPr="00C303CC">
          <w:rPr>
            <w:rStyle w:val="Hyperlink"/>
            <w:noProof/>
            <w:lang w:val="en-US"/>
          </w:rPr>
          <w:t>Simulator / Test tower testing</w:t>
        </w:r>
        <w:r w:rsidR="00FF427F">
          <w:rPr>
            <w:noProof/>
            <w:webHidden/>
          </w:rPr>
          <w:tab/>
        </w:r>
        <w:r w:rsidR="00FF427F">
          <w:rPr>
            <w:noProof/>
            <w:webHidden/>
          </w:rPr>
          <w:fldChar w:fldCharType="begin"/>
        </w:r>
        <w:r w:rsidR="00FF427F">
          <w:rPr>
            <w:noProof/>
            <w:webHidden/>
          </w:rPr>
          <w:instrText xml:space="preserve"> PAGEREF _Toc116893480 \h </w:instrText>
        </w:r>
        <w:r w:rsidR="00FF427F">
          <w:rPr>
            <w:noProof/>
            <w:webHidden/>
          </w:rPr>
        </w:r>
        <w:r w:rsidR="00FF427F">
          <w:rPr>
            <w:noProof/>
            <w:webHidden/>
          </w:rPr>
          <w:fldChar w:fldCharType="separate"/>
        </w:r>
        <w:r w:rsidR="005A506A">
          <w:rPr>
            <w:noProof/>
            <w:webHidden/>
          </w:rPr>
          <w:t>11</w:t>
        </w:r>
        <w:r w:rsidR="00FF427F">
          <w:rPr>
            <w:noProof/>
            <w:webHidden/>
          </w:rPr>
          <w:fldChar w:fldCharType="end"/>
        </w:r>
      </w:hyperlink>
    </w:p>
    <w:p w14:paraId="3461A78C" w14:textId="3BB4A29D" w:rsidR="00FF427F" w:rsidRDefault="00000000">
      <w:pPr>
        <w:pStyle w:val="TOC3"/>
        <w:tabs>
          <w:tab w:val="left" w:pos="1200"/>
          <w:tab w:val="right" w:leader="dot" w:pos="10197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val="en-US" w:eastAsia="zh-CN" w:bidi="he-IL"/>
        </w:rPr>
      </w:pPr>
      <w:hyperlink w:anchor="_Toc116893481" w:history="1">
        <w:r w:rsidR="00FF427F" w:rsidRPr="00C303CC">
          <w:rPr>
            <w:rStyle w:val="Hyperlink"/>
            <w:noProof/>
            <w:lang w:val="en-US"/>
          </w:rPr>
          <w:t>3.1.4</w:t>
        </w:r>
        <w:r w:rsidR="00FF427F"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  <w:lang w:val="en-US" w:eastAsia="zh-CN" w:bidi="he-IL"/>
          </w:rPr>
          <w:tab/>
        </w:r>
        <w:r w:rsidR="00FF427F" w:rsidRPr="00C303CC">
          <w:rPr>
            <w:rStyle w:val="Hyperlink"/>
            <w:noProof/>
            <w:lang w:val="en-US"/>
          </w:rPr>
          <w:t>Reliability testing includes HALT, EMI/EMC, Climatic</w:t>
        </w:r>
        <w:r w:rsidR="00FF427F">
          <w:rPr>
            <w:noProof/>
            <w:webHidden/>
          </w:rPr>
          <w:tab/>
        </w:r>
        <w:r w:rsidR="00FF427F">
          <w:rPr>
            <w:noProof/>
            <w:webHidden/>
          </w:rPr>
          <w:fldChar w:fldCharType="begin"/>
        </w:r>
        <w:r w:rsidR="00FF427F">
          <w:rPr>
            <w:noProof/>
            <w:webHidden/>
          </w:rPr>
          <w:instrText xml:space="preserve"> PAGEREF _Toc116893481 \h </w:instrText>
        </w:r>
        <w:r w:rsidR="00FF427F">
          <w:rPr>
            <w:noProof/>
            <w:webHidden/>
          </w:rPr>
        </w:r>
        <w:r w:rsidR="00FF427F">
          <w:rPr>
            <w:noProof/>
            <w:webHidden/>
          </w:rPr>
          <w:fldChar w:fldCharType="separate"/>
        </w:r>
        <w:r w:rsidR="005A506A">
          <w:rPr>
            <w:noProof/>
            <w:webHidden/>
          </w:rPr>
          <w:t>11</w:t>
        </w:r>
        <w:r w:rsidR="00FF427F">
          <w:rPr>
            <w:noProof/>
            <w:webHidden/>
          </w:rPr>
          <w:fldChar w:fldCharType="end"/>
        </w:r>
      </w:hyperlink>
    </w:p>
    <w:p w14:paraId="21656ACC" w14:textId="783D931B" w:rsidR="00FF427F" w:rsidRDefault="00000000">
      <w:pPr>
        <w:pStyle w:val="TOC3"/>
        <w:tabs>
          <w:tab w:val="left" w:pos="1200"/>
          <w:tab w:val="right" w:leader="dot" w:pos="10197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val="en-US" w:eastAsia="zh-CN" w:bidi="he-IL"/>
        </w:rPr>
      </w:pPr>
      <w:hyperlink w:anchor="_Toc116893482" w:history="1">
        <w:r w:rsidR="00FF427F" w:rsidRPr="00C303CC">
          <w:rPr>
            <w:rStyle w:val="Hyperlink"/>
            <w:noProof/>
            <w:lang w:val="en-US"/>
          </w:rPr>
          <w:t>3.1.5</w:t>
        </w:r>
        <w:r w:rsidR="00FF427F"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  <w:lang w:val="en-US" w:eastAsia="zh-CN" w:bidi="he-IL"/>
          </w:rPr>
          <w:tab/>
        </w:r>
        <w:r w:rsidR="00FF427F" w:rsidRPr="00C303CC">
          <w:rPr>
            <w:rStyle w:val="Hyperlink"/>
            <w:noProof/>
            <w:lang w:val="en-US"/>
          </w:rPr>
          <w:t>ICT/Flying Probe</w:t>
        </w:r>
        <w:r w:rsidR="00FF427F">
          <w:rPr>
            <w:noProof/>
            <w:webHidden/>
          </w:rPr>
          <w:tab/>
        </w:r>
        <w:r w:rsidR="00FF427F">
          <w:rPr>
            <w:noProof/>
            <w:webHidden/>
          </w:rPr>
          <w:fldChar w:fldCharType="begin"/>
        </w:r>
        <w:r w:rsidR="00FF427F">
          <w:rPr>
            <w:noProof/>
            <w:webHidden/>
          </w:rPr>
          <w:instrText xml:space="preserve"> PAGEREF _Toc116893482 \h </w:instrText>
        </w:r>
        <w:r w:rsidR="00FF427F">
          <w:rPr>
            <w:noProof/>
            <w:webHidden/>
          </w:rPr>
        </w:r>
        <w:r w:rsidR="00FF427F">
          <w:rPr>
            <w:noProof/>
            <w:webHidden/>
          </w:rPr>
          <w:fldChar w:fldCharType="separate"/>
        </w:r>
        <w:r w:rsidR="005A506A">
          <w:rPr>
            <w:noProof/>
            <w:webHidden/>
          </w:rPr>
          <w:t>11</w:t>
        </w:r>
        <w:r w:rsidR="00FF427F">
          <w:rPr>
            <w:noProof/>
            <w:webHidden/>
          </w:rPr>
          <w:fldChar w:fldCharType="end"/>
        </w:r>
      </w:hyperlink>
    </w:p>
    <w:p w14:paraId="4ABECBC8" w14:textId="7F511503" w:rsidR="00FF427F" w:rsidRDefault="00000000">
      <w:pPr>
        <w:pStyle w:val="TOC3"/>
        <w:tabs>
          <w:tab w:val="left" w:pos="1200"/>
          <w:tab w:val="right" w:leader="dot" w:pos="10197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val="en-US" w:eastAsia="zh-CN" w:bidi="he-IL"/>
        </w:rPr>
      </w:pPr>
      <w:hyperlink w:anchor="_Toc116893483" w:history="1">
        <w:r w:rsidR="00FF427F" w:rsidRPr="00C303CC">
          <w:rPr>
            <w:rStyle w:val="Hyperlink"/>
            <w:noProof/>
            <w:lang w:val="en-US"/>
          </w:rPr>
          <w:t>3.1.6</w:t>
        </w:r>
        <w:r w:rsidR="00FF427F"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  <w:lang w:val="en-US" w:eastAsia="zh-CN" w:bidi="he-IL"/>
          </w:rPr>
          <w:tab/>
        </w:r>
        <w:r w:rsidR="00FF427F" w:rsidRPr="00C303CC">
          <w:rPr>
            <w:rStyle w:val="Hyperlink"/>
            <w:noProof/>
            <w:lang w:val="en-US"/>
          </w:rPr>
          <w:t>FCT</w:t>
        </w:r>
        <w:r w:rsidR="00FF427F">
          <w:rPr>
            <w:noProof/>
            <w:webHidden/>
          </w:rPr>
          <w:tab/>
        </w:r>
        <w:r w:rsidR="00FF427F">
          <w:rPr>
            <w:noProof/>
            <w:webHidden/>
          </w:rPr>
          <w:fldChar w:fldCharType="begin"/>
        </w:r>
        <w:r w:rsidR="00FF427F">
          <w:rPr>
            <w:noProof/>
            <w:webHidden/>
          </w:rPr>
          <w:instrText xml:space="preserve"> PAGEREF _Toc116893483 \h </w:instrText>
        </w:r>
        <w:r w:rsidR="00FF427F">
          <w:rPr>
            <w:noProof/>
            <w:webHidden/>
          </w:rPr>
        </w:r>
        <w:r w:rsidR="00FF427F">
          <w:rPr>
            <w:noProof/>
            <w:webHidden/>
          </w:rPr>
          <w:fldChar w:fldCharType="separate"/>
        </w:r>
        <w:r w:rsidR="005A506A">
          <w:rPr>
            <w:noProof/>
            <w:webHidden/>
          </w:rPr>
          <w:t>11</w:t>
        </w:r>
        <w:r w:rsidR="00FF427F">
          <w:rPr>
            <w:noProof/>
            <w:webHidden/>
          </w:rPr>
          <w:fldChar w:fldCharType="end"/>
        </w:r>
      </w:hyperlink>
    </w:p>
    <w:p w14:paraId="149C8FED" w14:textId="6DB2C1EB" w:rsidR="00FF427F" w:rsidRDefault="00000000">
      <w:pPr>
        <w:pStyle w:val="TOC3"/>
        <w:tabs>
          <w:tab w:val="left" w:pos="1200"/>
          <w:tab w:val="right" w:leader="dot" w:pos="10197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val="en-US" w:eastAsia="zh-CN" w:bidi="he-IL"/>
        </w:rPr>
      </w:pPr>
      <w:hyperlink w:anchor="_Toc116893484" w:history="1">
        <w:r w:rsidR="00FF427F" w:rsidRPr="00C303CC">
          <w:rPr>
            <w:rStyle w:val="Hyperlink"/>
            <w:noProof/>
            <w:lang w:val="en-US"/>
          </w:rPr>
          <w:t>3.1.7</w:t>
        </w:r>
        <w:r w:rsidR="00FF427F"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  <w:lang w:val="en-US" w:eastAsia="zh-CN" w:bidi="he-IL"/>
          </w:rPr>
          <w:tab/>
        </w:r>
        <w:r w:rsidR="00FF427F" w:rsidRPr="00C303CC">
          <w:rPr>
            <w:rStyle w:val="Hyperlink"/>
            <w:noProof/>
            <w:lang w:val="en-US"/>
          </w:rPr>
          <w:t>Piloting</w:t>
        </w:r>
        <w:r w:rsidR="00FF427F">
          <w:rPr>
            <w:noProof/>
            <w:webHidden/>
          </w:rPr>
          <w:tab/>
        </w:r>
        <w:r w:rsidR="00FF427F">
          <w:rPr>
            <w:noProof/>
            <w:webHidden/>
          </w:rPr>
          <w:fldChar w:fldCharType="begin"/>
        </w:r>
        <w:r w:rsidR="00FF427F">
          <w:rPr>
            <w:noProof/>
            <w:webHidden/>
          </w:rPr>
          <w:instrText xml:space="preserve"> PAGEREF _Toc116893484 \h </w:instrText>
        </w:r>
        <w:r w:rsidR="00FF427F">
          <w:rPr>
            <w:noProof/>
            <w:webHidden/>
          </w:rPr>
        </w:r>
        <w:r w:rsidR="00FF427F">
          <w:rPr>
            <w:noProof/>
            <w:webHidden/>
          </w:rPr>
          <w:fldChar w:fldCharType="separate"/>
        </w:r>
        <w:r w:rsidR="005A506A">
          <w:rPr>
            <w:noProof/>
            <w:webHidden/>
          </w:rPr>
          <w:t>11</w:t>
        </w:r>
        <w:r w:rsidR="00FF427F">
          <w:rPr>
            <w:noProof/>
            <w:webHidden/>
          </w:rPr>
          <w:fldChar w:fldCharType="end"/>
        </w:r>
      </w:hyperlink>
    </w:p>
    <w:p w14:paraId="554A2986" w14:textId="3C98FDDF" w:rsidR="00FF427F" w:rsidRDefault="00000000">
      <w:pPr>
        <w:pStyle w:val="TOC3"/>
        <w:tabs>
          <w:tab w:val="left" w:pos="1200"/>
          <w:tab w:val="right" w:leader="dot" w:pos="10197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val="en-US" w:eastAsia="zh-CN" w:bidi="he-IL"/>
        </w:rPr>
      </w:pPr>
      <w:hyperlink w:anchor="_Toc116893485" w:history="1">
        <w:r w:rsidR="00FF427F" w:rsidRPr="00C303CC">
          <w:rPr>
            <w:rStyle w:val="Hyperlink"/>
            <w:noProof/>
          </w:rPr>
          <w:t>3.1.8</w:t>
        </w:r>
        <w:r w:rsidR="00FF427F"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  <w:lang w:val="en-US" w:eastAsia="zh-CN" w:bidi="he-IL"/>
          </w:rPr>
          <w:tab/>
        </w:r>
        <w:r w:rsidR="00FF427F" w:rsidRPr="00C303CC">
          <w:rPr>
            <w:rStyle w:val="Hyperlink"/>
            <w:noProof/>
            <w:lang w:val="en-US"/>
          </w:rPr>
          <w:t>Validation Test Summary</w:t>
        </w:r>
        <w:r w:rsidR="00FF427F">
          <w:rPr>
            <w:noProof/>
            <w:webHidden/>
          </w:rPr>
          <w:tab/>
        </w:r>
        <w:r w:rsidR="00FF427F">
          <w:rPr>
            <w:noProof/>
            <w:webHidden/>
          </w:rPr>
          <w:fldChar w:fldCharType="begin"/>
        </w:r>
        <w:r w:rsidR="00FF427F">
          <w:rPr>
            <w:noProof/>
            <w:webHidden/>
          </w:rPr>
          <w:instrText xml:space="preserve"> PAGEREF _Toc116893485 \h </w:instrText>
        </w:r>
        <w:r w:rsidR="00FF427F">
          <w:rPr>
            <w:noProof/>
            <w:webHidden/>
          </w:rPr>
        </w:r>
        <w:r w:rsidR="00FF427F">
          <w:rPr>
            <w:noProof/>
            <w:webHidden/>
          </w:rPr>
          <w:fldChar w:fldCharType="separate"/>
        </w:r>
        <w:r w:rsidR="005A506A">
          <w:rPr>
            <w:noProof/>
            <w:webHidden/>
          </w:rPr>
          <w:t>11</w:t>
        </w:r>
        <w:r w:rsidR="00FF427F">
          <w:rPr>
            <w:noProof/>
            <w:webHidden/>
          </w:rPr>
          <w:fldChar w:fldCharType="end"/>
        </w:r>
      </w:hyperlink>
    </w:p>
    <w:p w14:paraId="1927DCE3" w14:textId="225ADD1D" w:rsidR="00FF427F" w:rsidRDefault="00000000">
      <w:pPr>
        <w:pStyle w:val="TOC1"/>
        <w:tabs>
          <w:tab w:val="left" w:pos="400"/>
          <w:tab w:val="right" w:leader="dot" w:pos="10197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2"/>
          <w:szCs w:val="22"/>
          <w:lang w:val="en-US" w:eastAsia="zh-CN" w:bidi="he-IL"/>
        </w:rPr>
      </w:pPr>
      <w:hyperlink w:anchor="_Toc116893486" w:history="1">
        <w:r w:rsidR="00FF427F" w:rsidRPr="00C303CC">
          <w:rPr>
            <w:rStyle w:val="Hyperlink"/>
            <w:noProof/>
            <w:lang w:val="en-US"/>
          </w:rPr>
          <w:t>4</w:t>
        </w:r>
        <w:r w:rsidR="00FF427F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sz w:val="22"/>
            <w:szCs w:val="22"/>
            <w:lang w:val="en-US" w:eastAsia="zh-CN" w:bidi="he-IL"/>
          </w:rPr>
          <w:tab/>
        </w:r>
        <w:r w:rsidR="00FF427F" w:rsidRPr="00C303CC">
          <w:rPr>
            <w:rStyle w:val="Hyperlink"/>
            <w:noProof/>
            <w:lang w:val="en-US"/>
          </w:rPr>
          <w:t>Conclusion</w:t>
        </w:r>
        <w:r w:rsidR="00FF427F">
          <w:rPr>
            <w:noProof/>
            <w:webHidden/>
          </w:rPr>
          <w:tab/>
        </w:r>
        <w:r w:rsidR="00FF427F">
          <w:rPr>
            <w:noProof/>
            <w:webHidden/>
          </w:rPr>
          <w:fldChar w:fldCharType="begin"/>
        </w:r>
        <w:r w:rsidR="00FF427F">
          <w:rPr>
            <w:noProof/>
            <w:webHidden/>
          </w:rPr>
          <w:instrText xml:space="preserve"> PAGEREF _Toc116893486 \h </w:instrText>
        </w:r>
        <w:r w:rsidR="00FF427F">
          <w:rPr>
            <w:noProof/>
            <w:webHidden/>
          </w:rPr>
        </w:r>
        <w:r w:rsidR="00FF427F">
          <w:rPr>
            <w:noProof/>
            <w:webHidden/>
          </w:rPr>
          <w:fldChar w:fldCharType="separate"/>
        </w:r>
        <w:r w:rsidR="005A506A">
          <w:rPr>
            <w:noProof/>
            <w:webHidden/>
          </w:rPr>
          <w:t>12</w:t>
        </w:r>
        <w:r w:rsidR="00FF427F">
          <w:rPr>
            <w:noProof/>
            <w:webHidden/>
          </w:rPr>
          <w:fldChar w:fldCharType="end"/>
        </w:r>
      </w:hyperlink>
    </w:p>
    <w:p w14:paraId="2951B6D3" w14:textId="698CE580" w:rsidR="00FF427F" w:rsidRDefault="00000000">
      <w:pPr>
        <w:pStyle w:val="TOC1"/>
        <w:tabs>
          <w:tab w:val="left" w:pos="400"/>
          <w:tab w:val="right" w:leader="dot" w:pos="10197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2"/>
          <w:szCs w:val="22"/>
          <w:lang w:val="en-US" w:eastAsia="zh-CN" w:bidi="he-IL"/>
        </w:rPr>
      </w:pPr>
      <w:hyperlink w:anchor="_Toc116893487" w:history="1">
        <w:r w:rsidR="00FF427F" w:rsidRPr="00C303CC">
          <w:rPr>
            <w:rStyle w:val="Hyperlink"/>
            <w:noProof/>
          </w:rPr>
          <w:t>5</w:t>
        </w:r>
        <w:r w:rsidR="00FF427F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sz w:val="22"/>
            <w:szCs w:val="22"/>
            <w:lang w:val="en-US" w:eastAsia="zh-CN" w:bidi="he-IL"/>
          </w:rPr>
          <w:tab/>
        </w:r>
        <w:r w:rsidR="00FF427F" w:rsidRPr="00C303CC">
          <w:rPr>
            <w:rStyle w:val="Hyperlink"/>
            <w:noProof/>
          </w:rPr>
          <w:t>USED Instruments</w:t>
        </w:r>
        <w:r w:rsidR="00FF427F">
          <w:rPr>
            <w:noProof/>
            <w:webHidden/>
          </w:rPr>
          <w:tab/>
        </w:r>
        <w:r w:rsidR="00FF427F">
          <w:rPr>
            <w:noProof/>
            <w:webHidden/>
          </w:rPr>
          <w:fldChar w:fldCharType="begin"/>
        </w:r>
        <w:r w:rsidR="00FF427F">
          <w:rPr>
            <w:noProof/>
            <w:webHidden/>
          </w:rPr>
          <w:instrText xml:space="preserve"> PAGEREF _Toc116893487 \h </w:instrText>
        </w:r>
        <w:r w:rsidR="00FF427F">
          <w:rPr>
            <w:noProof/>
            <w:webHidden/>
          </w:rPr>
        </w:r>
        <w:r w:rsidR="00FF427F">
          <w:rPr>
            <w:noProof/>
            <w:webHidden/>
          </w:rPr>
          <w:fldChar w:fldCharType="separate"/>
        </w:r>
        <w:r w:rsidR="005A506A">
          <w:rPr>
            <w:noProof/>
            <w:webHidden/>
          </w:rPr>
          <w:t>12</w:t>
        </w:r>
        <w:r w:rsidR="00FF427F">
          <w:rPr>
            <w:noProof/>
            <w:webHidden/>
          </w:rPr>
          <w:fldChar w:fldCharType="end"/>
        </w:r>
      </w:hyperlink>
    </w:p>
    <w:p w14:paraId="3EDF85A2" w14:textId="7B0FDD10" w:rsidR="00FF427F" w:rsidRDefault="00000000">
      <w:pPr>
        <w:pStyle w:val="TOC2"/>
        <w:tabs>
          <w:tab w:val="left" w:pos="800"/>
          <w:tab w:val="right" w:leader="dot" w:pos="10197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val="en-US" w:eastAsia="zh-CN" w:bidi="he-IL"/>
        </w:rPr>
      </w:pPr>
      <w:hyperlink w:anchor="_Toc116893488" w:history="1">
        <w:r w:rsidR="00FF427F" w:rsidRPr="00C303CC">
          <w:rPr>
            <w:rStyle w:val="Hyperlink"/>
            <w:noProof/>
          </w:rPr>
          <w:t>5.1</w:t>
        </w:r>
        <w:r w:rsidR="00FF427F"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  <w:lang w:val="en-US" w:eastAsia="zh-CN" w:bidi="he-IL"/>
          </w:rPr>
          <w:tab/>
        </w:r>
        <w:r w:rsidR="00FF427F" w:rsidRPr="00C303CC">
          <w:rPr>
            <w:rStyle w:val="Hyperlink"/>
            <w:noProof/>
          </w:rPr>
          <w:t>Periodically calibrated</w:t>
        </w:r>
        <w:r w:rsidR="00FF427F">
          <w:rPr>
            <w:noProof/>
            <w:webHidden/>
          </w:rPr>
          <w:tab/>
        </w:r>
        <w:r w:rsidR="00FF427F">
          <w:rPr>
            <w:noProof/>
            <w:webHidden/>
          </w:rPr>
          <w:fldChar w:fldCharType="begin"/>
        </w:r>
        <w:r w:rsidR="00FF427F">
          <w:rPr>
            <w:noProof/>
            <w:webHidden/>
          </w:rPr>
          <w:instrText xml:space="preserve"> PAGEREF _Toc116893488 \h </w:instrText>
        </w:r>
        <w:r w:rsidR="00FF427F">
          <w:rPr>
            <w:noProof/>
            <w:webHidden/>
          </w:rPr>
        </w:r>
        <w:r w:rsidR="00FF427F">
          <w:rPr>
            <w:noProof/>
            <w:webHidden/>
          </w:rPr>
          <w:fldChar w:fldCharType="separate"/>
        </w:r>
        <w:r w:rsidR="005A506A">
          <w:rPr>
            <w:noProof/>
            <w:webHidden/>
          </w:rPr>
          <w:t>12</w:t>
        </w:r>
        <w:r w:rsidR="00FF427F">
          <w:rPr>
            <w:noProof/>
            <w:webHidden/>
          </w:rPr>
          <w:fldChar w:fldCharType="end"/>
        </w:r>
      </w:hyperlink>
    </w:p>
    <w:p w14:paraId="20166E8C" w14:textId="6E3C62AB" w:rsidR="00FF427F" w:rsidRDefault="00000000">
      <w:pPr>
        <w:pStyle w:val="TOC1"/>
        <w:tabs>
          <w:tab w:val="left" w:pos="400"/>
          <w:tab w:val="right" w:leader="dot" w:pos="10197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2"/>
          <w:szCs w:val="22"/>
          <w:lang w:val="en-US" w:eastAsia="zh-CN" w:bidi="he-IL"/>
        </w:rPr>
      </w:pPr>
      <w:hyperlink w:anchor="_Toc116893489" w:history="1">
        <w:r w:rsidR="00FF427F" w:rsidRPr="00C303CC">
          <w:rPr>
            <w:rStyle w:val="Hyperlink"/>
            <w:noProof/>
          </w:rPr>
          <w:t>6</w:t>
        </w:r>
        <w:r w:rsidR="00FF427F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sz w:val="22"/>
            <w:szCs w:val="22"/>
            <w:lang w:val="en-US" w:eastAsia="zh-CN" w:bidi="he-IL"/>
          </w:rPr>
          <w:tab/>
        </w:r>
        <w:r w:rsidR="00FF427F" w:rsidRPr="00C303CC">
          <w:rPr>
            <w:rStyle w:val="Hyperlink"/>
            <w:noProof/>
          </w:rPr>
          <w:t>approvals and Version history</w:t>
        </w:r>
        <w:r w:rsidR="00FF427F">
          <w:rPr>
            <w:noProof/>
            <w:webHidden/>
          </w:rPr>
          <w:tab/>
        </w:r>
        <w:r w:rsidR="00FF427F">
          <w:rPr>
            <w:noProof/>
            <w:webHidden/>
          </w:rPr>
          <w:fldChar w:fldCharType="begin"/>
        </w:r>
        <w:r w:rsidR="00FF427F">
          <w:rPr>
            <w:noProof/>
            <w:webHidden/>
          </w:rPr>
          <w:instrText xml:space="preserve"> PAGEREF _Toc116893489 \h </w:instrText>
        </w:r>
        <w:r w:rsidR="00FF427F">
          <w:rPr>
            <w:noProof/>
            <w:webHidden/>
          </w:rPr>
        </w:r>
        <w:r w:rsidR="00FF427F">
          <w:rPr>
            <w:noProof/>
            <w:webHidden/>
          </w:rPr>
          <w:fldChar w:fldCharType="separate"/>
        </w:r>
        <w:r w:rsidR="005A506A">
          <w:rPr>
            <w:noProof/>
            <w:webHidden/>
          </w:rPr>
          <w:t>12</w:t>
        </w:r>
        <w:r w:rsidR="00FF427F">
          <w:rPr>
            <w:noProof/>
            <w:webHidden/>
          </w:rPr>
          <w:fldChar w:fldCharType="end"/>
        </w:r>
      </w:hyperlink>
    </w:p>
    <w:p w14:paraId="7DF14F46" w14:textId="179BAA68" w:rsidR="00397D3A" w:rsidRPr="0034257F" w:rsidRDefault="00397D3A" w:rsidP="00D1235D">
      <w:pPr>
        <w:pStyle w:val="IndexHeading"/>
        <w:tabs>
          <w:tab w:val="left" w:pos="6436"/>
        </w:tabs>
        <w:rPr>
          <w:lang w:val="en-US"/>
        </w:rPr>
      </w:pPr>
      <w:r w:rsidRPr="0034257F">
        <w:rPr>
          <w:lang w:val="en-US"/>
        </w:rPr>
        <w:fldChar w:fldCharType="end"/>
      </w:r>
      <w:r w:rsidR="00D1235D" w:rsidRPr="0034257F">
        <w:rPr>
          <w:lang w:val="en-US"/>
        </w:rPr>
        <w:tab/>
      </w:r>
    </w:p>
    <w:p w14:paraId="2D7B2E16" w14:textId="77777777" w:rsidR="0002750E" w:rsidRDefault="0002750E">
      <w:pPr>
        <w:pStyle w:val="Header"/>
        <w:rPr>
          <w:lang w:val="en-US"/>
        </w:rPr>
      </w:pPr>
    </w:p>
    <w:p w14:paraId="69A3CCFE" w14:textId="77777777" w:rsidR="009503C4" w:rsidRDefault="009503C4">
      <w:pPr>
        <w:pStyle w:val="Header"/>
        <w:rPr>
          <w:lang w:val="en-US"/>
        </w:rPr>
      </w:pPr>
    </w:p>
    <w:p w14:paraId="4BFC25A8" w14:textId="77777777" w:rsidR="009503C4" w:rsidRDefault="009503C4">
      <w:pPr>
        <w:pStyle w:val="Header"/>
        <w:rPr>
          <w:lang w:val="en-US"/>
        </w:rPr>
      </w:pPr>
    </w:p>
    <w:p w14:paraId="233D81C3" w14:textId="77777777" w:rsidR="009503C4" w:rsidRDefault="009503C4">
      <w:pPr>
        <w:pStyle w:val="Header"/>
        <w:rPr>
          <w:lang w:val="en-US"/>
        </w:rPr>
      </w:pPr>
    </w:p>
    <w:p w14:paraId="09A7E69E" w14:textId="77777777" w:rsidR="009503C4" w:rsidRDefault="009503C4">
      <w:pPr>
        <w:pStyle w:val="Header"/>
        <w:rPr>
          <w:lang w:val="en-US"/>
        </w:rPr>
      </w:pPr>
    </w:p>
    <w:p w14:paraId="0946E789" w14:textId="77777777" w:rsidR="009503C4" w:rsidRDefault="009503C4">
      <w:pPr>
        <w:pStyle w:val="Header"/>
        <w:rPr>
          <w:lang w:val="en-US"/>
        </w:rPr>
      </w:pPr>
    </w:p>
    <w:p w14:paraId="002D25BA" w14:textId="77777777" w:rsidR="009503C4" w:rsidRPr="0034257F" w:rsidRDefault="009503C4">
      <w:pPr>
        <w:pStyle w:val="Header"/>
        <w:rPr>
          <w:lang w:val="en-US"/>
        </w:rPr>
      </w:pPr>
    </w:p>
    <w:p w14:paraId="5F0CF176" w14:textId="77777777" w:rsidR="00614EB1" w:rsidRDefault="00614EB1">
      <w:pPr>
        <w:pStyle w:val="Header"/>
        <w:rPr>
          <w:lang w:val="en-US"/>
        </w:rPr>
      </w:pPr>
    </w:p>
    <w:p w14:paraId="7FC70FCB" w14:textId="77777777" w:rsidR="009503C4" w:rsidRPr="0034257F" w:rsidRDefault="009503C4">
      <w:pPr>
        <w:pStyle w:val="Header"/>
        <w:rPr>
          <w:lang w:val="en-US"/>
        </w:rPr>
      </w:pPr>
    </w:p>
    <w:p w14:paraId="12B5E4B9" w14:textId="77777777" w:rsidR="00397D3A" w:rsidRPr="00EF3B22" w:rsidRDefault="00397D3A">
      <w:pPr>
        <w:pStyle w:val="Heading1"/>
        <w:rPr>
          <w:lang w:val="en-US"/>
        </w:rPr>
      </w:pPr>
      <w:bookmarkStart w:id="2" w:name="_Toc116893468"/>
      <w:bookmarkEnd w:id="0"/>
      <w:r w:rsidRPr="00EF3B22">
        <w:rPr>
          <w:lang w:val="en-US"/>
        </w:rPr>
        <w:lastRenderedPageBreak/>
        <w:t>GENERAL</w:t>
      </w:r>
      <w:bookmarkEnd w:id="2"/>
    </w:p>
    <w:p w14:paraId="671437FD" w14:textId="70FEAAE8" w:rsidR="00397D3A" w:rsidRDefault="00F85EA8">
      <w:pPr>
        <w:spacing w:line="360" w:lineRule="auto"/>
        <w:rPr>
          <w:lang w:val="en-US"/>
        </w:rPr>
      </w:pPr>
      <w:r w:rsidRPr="0034257F">
        <w:rPr>
          <w:lang w:val="en-US"/>
        </w:rPr>
        <w:t xml:space="preserve">This document contains the </w:t>
      </w:r>
      <w:r w:rsidR="00E362EB" w:rsidRPr="0034257F">
        <w:rPr>
          <w:lang w:val="en-US"/>
        </w:rPr>
        <w:t xml:space="preserve">component validation </w:t>
      </w:r>
      <w:r w:rsidR="00334041" w:rsidRPr="0034257F">
        <w:rPr>
          <w:lang w:val="en-US"/>
        </w:rPr>
        <w:t xml:space="preserve">report </w:t>
      </w:r>
      <w:r w:rsidR="00EB406F" w:rsidRPr="0034257F">
        <w:rPr>
          <w:lang w:val="en-US"/>
        </w:rPr>
        <w:t xml:space="preserve">for the alternate/second </w:t>
      </w:r>
      <w:r w:rsidR="00334041" w:rsidRPr="0034257F">
        <w:rPr>
          <w:lang w:val="en-US"/>
        </w:rPr>
        <w:t xml:space="preserve">source found for the </w:t>
      </w:r>
      <w:r w:rsidR="007C0604" w:rsidRPr="0034257F">
        <w:rPr>
          <w:lang w:val="en-US"/>
        </w:rPr>
        <w:t xml:space="preserve">   </w:t>
      </w:r>
      <w:r w:rsidR="00EF3B22">
        <w:rPr>
          <w:lang w:val="en-US"/>
        </w:rPr>
        <w:t>FET, N-</w:t>
      </w:r>
      <w:proofErr w:type="gramStart"/>
      <w:r w:rsidR="00EF3B22">
        <w:rPr>
          <w:lang w:val="en-US"/>
        </w:rPr>
        <w:t xml:space="preserve">CH </w:t>
      </w:r>
      <w:r w:rsidR="007C0604" w:rsidRPr="0034257F">
        <w:rPr>
          <w:lang w:val="en-US"/>
        </w:rPr>
        <w:t xml:space="preserve"> </w:t>
      </w:r>
      <w:r w:rsidR="00BF6AB1" w:rsidRPr="00BF6AB1">
        <w:rPr>
          <w:lang w:val="en-US"/>
        </w:rPr>
        <w:t>KM</w:t>
      </w:r>
      <w:proofErr w:type="gramEnd"/>
      <w:r w:rsidR="00BF6AB1" w:rsidRPr="00BF6AB1">
        <w:rPr>
          <w:lang w:val="en-US"/>
        </w:rPr>
        <w:t>51414051</w:t>
      </w:r>
      <w:r w:rsidR="00BF6AB1">
        <w:rPr>
          <w:lang w:val="en-US"/>
        </w:rPr>
        <w:t xml:space="preserve"> </w:t>
      </w:r>
      <w:r w:rsidR="007C0604" w:rsidRPr="0034257F">
        <w:rPr>
          <w:lang w:val="en-US"/>
        </w:rPr>
        <w:t>tested in</w:t>
      </w:r>
      <w:r w:rsidR="003E6BED" w:rsidRPr="003E6BED">
        <w:rPr>
          <w:lang w:val="en-US"/>
        </w:rPr>
        <w:t xml:space="preserve">, </w:t>
      </w:r>
      <w:r w:rsidR="001F2D27" w:rsidRPr="001F2D27">
        <w:rPr>
          <w:lang w:val="en-US"/>
        </w:rPr>
        <w:t>PCB, BRAKE CONTROL BOARD ESC</w:t>
      </w:r>
      <w:r w:rsidR="0073378E">
        <w:rPr>
          <w:lang w:val="en-US"/>
        </w:rPr>
        <w:t xml:space="preserve"> </w:t>
      </w:r>
      <w:r w:rsidR="007C0604" w:rsidRPr="0034257F">
        <w:rPr>
          <w:lang w:val="en-US"/>
        </w:rPr>
        <w:t>PCBA</w:t>
      </w:r>
      <w:r w:rsidR="00334041" w:rsidRPr="0034257F">
        <w:rPr>
          <w:lang w:val="en-US"/>
        </w:rPr>
        <w:t>.</w:t>
      </w:r>
    </w:p>
    <w:p w14:paraId="0DB4DA40" w14:textId="77777777" w:rsidR="0036358C" w:rsidRPr="0034257F" w:rsidRDefault="0036358C">
      <w:pPr>
        <w:spacing w:line="360" w:lineRule="auto"/>
        <w:rPr>
          <w:lang w:val="en-US"/>
        </w:rPr>
      </w:pPr>
    </w:p>
    <w:p w14:paraId="6E258DF5" w14:textId="77777777" w:rsidR="009548E3" w:rsidRPr="0073378E" w:rsidRDefault="009548E3" w:rsidP="009548E3">
      <w:pPr>
        <w:pStyle w:val="Heading1"/>
        <w:rPr>
          <w:lang w:val="en-US"/>
        </w:rPr>
      </w:pPr>
      <w:bookmarkStart w:id="3" w:name="_Toc116893469"/>
      <w:r w:rsidRPr="0073378E">
        <w:rPr>
          <w:lang w:val="en-US"/>
        </w:rPr>
        <w:t>components information</w:t>
      </w:r>
      <w:bookmarkEnd w:id="3"/>
    </w:p>
    <w:p w14:paraId="31C3DF80" w14:textId="7DFCC837" w:rsidR="0043648F" w:rsidRPr="0034257F" w:rsidRDefault="0043648F" w:rsidP="0073378E">
      <w:pPr>
        <w:spacing w:line="360" w:lineRule="auto"/>
        <w:rPr>
          <w:lang w:val="en-US"/>
        </w:rPr>
      </w:pPr>
      <w:r w:rsidRPr="0034257F">
        <w:rPr>
          <w:lang w:val="en-US"/>
        </w:rPr>
        <w:t xml:space="preserve">Component KM number: </w:t>
      </w:r>
      <w:r w:rsidR="0073378E" w:rsidRPr="0073378E">
        <w:rPr>
          <w:lang w:val="en-US"/>
        </w:rPr>
        <w:t>KM51414051</w:t>
      </w:r>
    </w:p>
    <w:p w14:paraId="4261EFC4" w14:textId="5AB327A8" w:rsidR="009109B0" w:rsidRPr="009109B0" w:rsidRDefault="0043648F" w:rsidP="009109B0">
      <w:pPr>
        <w:spacing w:before="60" w:after="60"/>
        <w:ind w:left="131" w:right="60" w:firstLine="720"/>
        <w:textAlignment w:val="center"/>
        <w:rPr>
          <w:rFonts w:cs="Arial"/>
          <w:b/>
          <w:bCs/>
          <w:color w:val="000000"/>
          <w:sz w:val="28"/>
          <w:szCs w:val="28"/>
          <w:lang w:val="en-US"/>
        </w:rPr>
      </w:pPr>
      <w:r w:rsidRPr="0034257F">
        <w:rPr>
          <w:lang w:val="en-US"/>
        </w:rPr>
        <w:t>Description of component</w:t>
      </w:r>
      <w:r w:rsidR="00906180" w:rsidRPr="0034257F">
        <w:rPr>
          <w:lang w:val="en-US"/>
        </w:rPr>
        <w:t xml:space="preserve">: </w:t>
      </w:r>
      <w:r w:rsidR="0086141A" w:rsidRPr="0086141A">
        <w:rPr>
          <w:lang w:val="en-US"/>
        </w:rPr>
        <w:t>FET, N-CH-400V-1R-5.5A-TO220</w:t>
      </w:r>
    </w:p>
    <w:p w14:paraId="423809DF" w14:textId="77777777" w:rsidR="0036358C" w:rsidRPr="0034257F" w:rsidRDefault="0036358C" w:rsidP="00202951">
      <w:pPr>
        <w:spacing w:line="360" w:lineRule="auto"/>
        <w:ind w:left="0"/>
        <w:rPr>
          <w:lang w:val="en-US"/>
        </w:rPr>
      </w:pPr>
    </w:p>
    <w:p w14:paraId="7ADF776A" w14:textId="77777777" w:rsidR="00852632" w:rsidRPr="002E1EE0" w:rsidRDefault="009548E3" w:rsidP="00202951">
      <w:pPr>
        <w:pStyle w:val="Heading2"/>
        <w:rPr>
          <w:lang w:val="en-US"/>
        </w:rPr>
      </w:pPr>
      <w:bookmarkStart w:id="4" w:name="_Toc116893470"/>
      <w:r w:rsidRPr="002E1EE0">
        <w:rPr>
          <w:lang w:val="en-US"/>
        </w:rPr>
        <w:t>List of obsolete/single source components</w:t>
      </w:r>
      <w:bookmarkEnd w:id="4"/>
      <w:r w:rsidR="00B530DC" w:rsidRPr="002E1EE0">
        <w:rPr>
          <w:lang w:val="en-US"/>
        </w:rPr>
        <w:t xml:space="preserve">         </w:t>
      </w:r>
    </w:p>
    <w:tbl>
      <w:tblPr>
        <w:tblW w:w="9810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450"/>
        <w:gridCol w:w="1890"/>
        <w:gridCol w:w="1530"/>
        <w:gridCol w:w="1260"/>
        <w:gridCol w:w="1342"/>
        <w:gridCol w:w="1350"/>
        <w:gridCol w:w="1988"/>
      </w:tblGrid>
      <w:tr w:rsidR="00EE0AA4" w:rsidRPr="0034257F" w14:paraId="47B742FF" w14:textId="77777777" w:rsidTr="005E2C22">
        <w:tc>
          <w:tcPr>
            <w:tcW w:w="450" w:type="dxa"/>
            <w:shd w:val="clear" w:color="auto" w:fill="auto"/>
          </w:tcPr>
          <w:p w14:paraId="69F521AE" w14:textId="77777777" w:rsidR="00EE0AA4" w:rsidRPr="0034257F" w:rsidRDefault="00EE0AA4" w:rsidP="00EE0AA4">
            <w:pPr>
              <w:ind w:left="0"/>
              <w:rPr>
                <w:b/>
                <w:sz w:val="18"/>
                <w:szCs w:val="18"/>
                <w:lang w:val="en-US"/>
              </w:rPr>
            </w:pPr>
            <w:r w:rsidRPr="0034257F">
              <w:rPr>
                <w:b/>
                <w:sz w:val="18"/>
                <w:szCs w:val="18"/>
                <w:lang w:val="en-US"/>
              </w:rPr>
              <w:t>#</w:t>
            </w:r>
          </w:p>
        </w:tc>
        <w:tc>
          <w:tcPr>
            <w:tcW w:w="1890" w:type="dxa"/>
            <w:shd w:val="clear" w:color="auto" w:fill="auto"/>
          </w:tcPr>
          <w:p w14:paraId="7C19F9EE" w14:textId="77777777" w:rsidR="00EE0AA4" w:rsidRPr="0034257F" w:rsidRDefault="00EE0AA4" w:rsidP="00EE0AA4">
            <w:pPr>
              <w:ind w:left="0"/>
              <w:rPr>
                <w:b/>
                <w:sz w:val="18"/>
                <w:szCs w:val="18"/>
                <w:lang w:val="en-US"/>
              </w:rPr>
            </w:pPr>
            <w:r w:rsidRPr="0034257F">
              <w:rPr>
                <w:b/>
                <w:sz w:val="18"/>
                <w:szCs w:val="18"/>
                <w:lang w:val="en-US"/>
              </w:rPr>
              <w:t>Manufacturer</w:t>
            </w:r>
          </w:p>
        </w:tc>
        <w:tc>
          <w:tcPr>
            <w:tcW w:w="1530" w:type="dxa"/>
            <w:shd w:val="clear" w:color="auto" w:fill="auto"/>
          </w:tcPr>
          <w:p w14:paraId="0B962AFB" w14:textId="77777777" w:rsidR="00EE0AA4" w:rsidRPr="0034257F" w:rsidRDefault="00EE0AA4" w:rsidP="00EE0AA4">
            <w:pPr>
              <w:ind w:left="0"/>
              <w:rPr>
                <w:b/>
                <w:sz w:val="18"/>
                <w:szCs w:val="18"/>
                <w:lang w:val="en-US"/>
              </w:rPr>
            </w:pPr>
            <w:r w:rsidRPr="0034257F">
              <w:rPr>
                <w:b/>
                <w:sz w:val="18"/>
                <w:szCs w:val="18"/>
                <w:lang w:val="en-US"/>
              </w:rPr>
              <w:t>Part number</w:t>
            </w:r>
          </w:p>
        </w:tc>
        <w:tc>
          <w:tcPr>
            <w:tcW w:w="1260" w:type="dxa"/>
          </w:tcPr>
          <w:p w14:paraId="1AFB9B0E" w14:textId="77777777" w:rsidR="00EE0AA4" w:rsidRPr="0034257F" w:rsidRDefault="0012303F" w:rsidP="00EE0AA4">
            <w:pPr>
              <w:ind w:left="0"/>
              <w:rPr>
                <w:b/>
                <w:sz w:val="18"/>
                <w:szCs w:val="18"/>
                <w:lang w:val="en-US"/>
              </w:rPr>
            </w:pPr>
            <w:r w:rsidRPr="0034257F">
              <w:rPr>
                <w:b/>
                <w:sz w:val="18"/>
                <w:szCs w:val="18"/>
                <w:lang w:val="en-US"/>
              </w:rPr>
              <w:t>Obsolete/</w:t>
            </w:r>
            <w:r w:rsidR="00EE0AA4" w:rsidRPr="0034257F">
              <w:rPr>
                <w:b/>
                <w:sz w:val="18"/>
                <w:szCs w:val="18"/>
                <w:lang w:val="en-US"/>
              </w:rPr>
              <w:t>Single source</w:t>
            </w:r>
            <w:r w:rsidRPr="0034257F">
              <w:rPr>
                <w:b/>
                <w:sz w:val="18"/>
                <w:szCs w:val="18"/>
                <w:lang w:val="en-US"/>
              </w:rPr>
              <w:t>/Lead time/Cost</w:t>
            </w:r>
          </w:p>
        </w:tc>
        <w:tc>
          <w:tcPr>
            <w:tcW w:w="1342" w:type="dxa"/>
            <w:shd w:val="clear" w:color="auto" w:fill="auto"/>
          </w:tcPr>
          <w:p w14:paraId="41782095" w14:textId="77777777" w:rsidR="00EE0AA4" w:rsidRPr="000B4696" w:rsidRDefault="00EE0AA4" w:rsidP="00EE0AA4">
            <w:pPr>
              <w:ind w:left="0"/>
              <w:rPr>
                <w:b/>
                <w:sz w:val="18"/>
                <w:szCs w:val="18"/>
                <w:lang w:val="en-US"/>
              </w:rPr>
            </w:pPr>
            <w:r w:rsidRPr="000B4696">
              <w:rPr>
                <w:b/>
                <w:sz w:val="18"/>
                <w:szCs w:val="18"/>
                <w:lang w:val="en-US"/>
              </w:rPr>
              <w:t>Cost Information</w:t>
            </w:r>
          </w:p>
        </w:tc>
        <w:tc>
          <w:tcPr>
            <w:tcW w:w="1350" w:type="dxa"/>
          </w:tcPr>
          <w:p w14:paraId="3886CC52" w14:textId="77777777" w:rsidR="00EE0AA4" w:rsidRPr="000B4696" w:rsidRDefault="00EE0AA4" w:rsidP="00EE0AA4">
            <w:pPr>
              <w:ind w:left="0"/>
              <w:rPr>
                <w:b/>
                <w:sz w:val="18"/>
                <w:szCs w:val="18"/>
                <w:lang w:val="en-US"/>
              </w:rPr>
            </w:pPr>
            <w:r w:rsidRPr="000B4696">
              <w:rPr>
                <w:b/>
                <w:sz w:val="18"/>
                <w:szCs w:val="18"/>
                <w:lang w:val="en-US"/>
              </w:rPr>
              <w:t xml:space="preserve">Est. </w:t>
            </w:r>
            <w:proofErr w:type="gramStart"/>
            <w:r w:rsidRPr="000B4696">
              <w:rPr>
                <w:b/>
                <w:sz w:val="18"/>
                <w:szCs w:val="18"/>
                <w:lang w:val="en-US"/>
              </w:rPr>
              <w:t>Life time</w:t>
            </w:r>
            <w:proofErr w:type="gramEnd"/>
            <w:r w:rsidRPr="000B4696">
              <w:rPr>
                <w:b/>
                <w:sz w:val="18"/>
                <w:szCs w:val="18"/>
                <w:lang w:val="en-US"/>
              </w:rPr>
              <w:t xml:space="preserve"> Info.</w:t>
            </w:r>
          </w:p>
        </w:tc>
        <w:tc>
          <w:tcPr>
            <w:tcW w:w="1988" w:type="dxa"/>
          </w:tcPr>
          <w:p w14:paraId="2659379D" w14:textId="77777777" w:rsidR="00EE0AA4" w:rsidRPr="0034257F" w:rsidRDefault="00EE0AA4" w:rsidP="00EE0AA4">
            <w:pPr>
              <w:ind w:left="0"/>
              <w:rPr>
                <w:b/>
                <w:sz w:val="16"/>
                <w:szCs w:val="16"/>
                <w:lang w:val="en-US"/>
              </w:rPr>
            </w:pPr>
            <w:r w:rsidRPr="0034257F">
              <w:rPr>
                <w:b/>
                <w:sz w:val="18"/>
                <w:szCs w:val="18"/>
                <w:lang w:val="en-US"/>
              </w:rPr>
              <w:t>Datasheet link</w:t>
            </w:r>
          </w:p>
        </w:tc>
      </w:tr>
      <w:tr w:rsidR="006E1959" w:rsidRPr="0034257F" w14:paraId="3992D7A0" w14:textId="77777777" w:rsidTr="005E2C22">
        <w:trPr>
          <w:trHeight w:val="715"/>
        </w:trPr>
        <w:tc>
          <w:tcPr>
            <w:tcW w:w="450" w:type="dxa"/>
            <w:shd w:val="clear" w:color="auto" w:fill="auto"/>
          </w:tcPr>
          <w:p w14:paraId="5C921CFB" w14:textId="77777777" w:rsidR="006E1959" w:rsidRPr="0034257F" w:rsidRDefault="006E1959" w:rsidP="006D1203">
            <w:pPr>
              <w:ind w:left="0"/>
              <w:jc w:val="center"/>
              <w:rPr>
                <w:lang w:val="en-US"/>
              </w:rPr>
            </w:pPr>
            <w:r w:rsidRPr="0034257F">
              <w:rPr>
                <w:lang w:val="en-US"/>
              </w:rPr>
              <w:t>1</w:t>
            </w:r>
          </w:p>
        </w:tc>
        <w:tc>
          <w:tcPr>
            <w:tcW w:w="1890" w:type="dxa"/>
            <w:shd w:val="clear" w:color="auto" w:fill="auto"/>
          </w:tcPr>
          <w:p w14:paraId="6C6EBC0C" w14:textId="1561DC1F" w:rsidR="006E1959" w:rsidRPr="0033445C" w:rsidRDefault="002E1EE0" w:rsidP="006D1203">
            <w:pPr>
              <w:ind w:left="0"/>
              <w:jc w:val="center"/>
              <w:rPr>
                <w:rFonts w:cs="Arial"/>
                <w:color w:val="000000"/>
                <w:lang w:val="en-US"/>
              </w:rPr>
            </w:pPr>
            <w:r w:rsidRPr="002E1EE0">
              <w:rPr>
                <w:rFonts w:cs="Arial"/>
                <w:color w:val="000000"/>
                <w:lang w:val="en-US"/>
              </w:rPr>
              <w:t>VISHAY</w:t>
            </w:r>
          </w:p>
        </w:tc>
        <w:tc>
          <w:tcPr>
            <w:tcW w:w="1530" w:type="dxa"/>
            <w:shd w:val="clear" w:color="auto" w:fill="auto"/>
          </w:tcPr>
          <w:p w14:paraId="6F3103A7" w14:textId="090766ED" w:rsidR="006E1959" w:rsidRPr="0033445C" w:rsidRDefault="0062081E" w:rsidP="006D1203">
            <w:pPr>
              <w:ind w:left="0"/>
              <w:jc w:val="center"/>
              <w:rPr>
                <w:rFonts w:cs="Arial"/>
                <w:color w:val="000000"/>
                <w:lang w:val="en-US"/>
              </w:rPr>
            </w:pPr>
            <w:r w:rsidRPr="0062081E">
              <w:rPr>
                <w:rFonts w:cs="Arial"/>
                <w:color w:val="000000"/>
                <w:lang w:val="en-US"/>
              </w:rPr>
              <w:t>IRF730APBF</w:t>
            </w:r>
          </w:p>
        </w:tc>
        <w:tc>
          <w:tcPr>
            <w:tcW w:w="1260" w:type="dxa"/>
          </w:tcPr>
          <w:p w14:paraId="46662211" w14:textId="168F5AD1" w:rsidR="006E1959" w:rsidRPr="0034257F" w:rsidRDefault="0062081E" w:rsidP="006D1203">
            <w:pPr>
              <w:ind w:left="0"/>
              <w:jc w:val="center"/>
              <w:rPr>
                <w:lang w:val="en-US"/>
              </w:rPr>
            </w:pPr>
            <w:r>
              <w:rPr>
                <w:lang w:val="en-US"/>
              </w:rPr>
              <w:t xml:space="preserve">Active </w:t>
            </w:r>
          </w:p>
        </w:tc>
        <w:tc>
          <w:tcPr>
            <w:tcW w:w="1342" w:type="dxa"/>
            <w:shd w:val="clear" w:color="auto" w:fill="auto"/>
          </w:tcPr>
          <w:p w14:paraId="0E025EAA" w14:textId="0BF65B2E" w:rsidR="006E1959" w:rsidRDefault="00CC35F6" w:rsidP="006D1203">
            <w:pPr>
              <w:ind w:left="0"/>
              <w:jc w:val="center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  <w:p w14:paraId="5735BE84" w14:textId="536CBFAE" w:rsidR="00CC35F6" w:rsidRPr="00CC35F6" w:rsidRDefault="00CC35F6" w:rsidP="00CC35F6">
            <w:pPr>
              <w:rPr>
                <w:lang w:val="en-US"/>
              </w:rPr>
            </w:pPr>
          </w:p>
        </w:tc>
        <w:tc>
          <w:tcPr>
            <w:tcW w:w="1350" w:type="dxa"/>
          </w:tcPr>
          <w:p w14:paraId="43DAADB6" w14:textId="7C6D031B" w:rsidR="006E1959" w:rsidRPr="0034257F" w:rsidRDefault="00CC35F6" w:rsidP="006D1203">
            <w:pPr>
              <w:ind w:left="0"/>
              <w:jc w:val="center"/>
              <w:rPr>
                <w:lang w:val="en-US"/>
              </w:rPr>
            </w:pPr>
            <w:r>
              <w:rPr>
                <w:lang w:val="en-US"/>
              </w:rPr>
              <w:t>6.4 Years</w:t>
            </w:r>
          </w:p>
        </w:tc>
        <w:tc>
          <w:tcPr>
            <w:tcW w:w="1988" w:type="dxa"/>
          </w:tcPr>
          <w:p w14:paraId="3746FE34" w14:textId="6ACEE510" w:rsidR="006E1959" w:rsidRPr="0034257F" w:rsidRDefault="00A30B9E" w:rsidP="006E1959">
            <w:pPr>
              <w:ind w:left="0"/>
              <w:rPr>
                <w:lang w:val="en-US"/>
              </w:rPr>
            </w:pPr>
            <w:r>
              <w:rPr>
                <w:lang w:val="en-US"/>
              </w:rPr>
              <w:object w:dxaOrig="1537" w:dyaOrig="994" w14:anchorId="391AE531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72" type="#_x0000_t75" style="width:76.4pt;height:49.45pt" o:ole="">
                  <v:imagedata r:id="rId8" o:title=""/>
                </v:shape>
                <o:OLEObject Type="Embed" ProgID="Acrobat.Document.DC" ShapeID="_x0000_i1072" DrawAspect="Icon" ObjectID="_1770466766" r:id="rId9"/>
              </w:object>
            </w:r>
          </w:p>
        </w:tc>
      </w:tr>
    </w:tbl>
    <w:p w14:paraId="74828B74" w14:textId="77777777" w:rsidR="00384705" w:rsidRDefault="00384705" w:rsidP="0002750E">
      <w:pPr>
        <w:rPr>
          <w:lang w:val="en-US"/>
        </w:rPr>
      </w:pPr>
    </w:p>
    <w:p w14:paraId="4F2CDE45" w14:textId="77777777" w:rsidR="003B1E21" w:rsidRPr="0034257F" w:rsidRDefault="00852632" w:rsidP="0002750E">
      <w:pPr>
        <w:rPr>
          <w:lang w:val="en-US"/>
        </w:rPr>
      </w:pPr>
      <w:r w:rsidRPr="0034257F">
        <w:rPr>
          <w:lang w:val="en-US"/>
        </w:rPr>
        <w:tab/>
      </w:r>
      <w:r w:rsidRPr="0034257F">
        <w:rPr>
          <w:lang w:val="en-US"/>
        </w:rPr>
        <w:tab/>
      </w:r>
      <w:r w:rsidRPr="0034257F">
        <w:rPr>
          <w:lang w:val="en-US"/>
        </w:rPr>
        <w:tab/>
      </w:r>
    </w:p>
    <w:p w14:paraId="0757E419" w14:textId="77777777" w:rsidR="004A2772" w:rsidRPr="00EB47C8" w:rsidRDefault="004A2772" w:rsidP="004A2772">
      <w:pPr>
        <w:pStyle w:val="Heading2"/>
        <w:rPr>
          <w:lang w:val="en-US"/>
        </w:rPr>
      </w:pPr>
      <w:bookmarkStart w:id="5" w:name="_Toc116893471"/>
      <w:r w:rsidRPr="00EB47C8">
        <w:rPr>
          <w:lang w:val="en-US"/>
        </w:rPr>
        <w:t>Where Used</w:t>
      </w:r>
      <w:bookmarkEnd w:id="5"/>
    </w:p>
    <w:tbl>
      <w:tblPr>
        <w:tblW w:w="9966" w:type="dxa"/>
        <w:tblInd w:w="113" w:type="dxa"/>
        <w:tblLook w:val="04A0" w:firstRow="1" w:lastRow="0" w:firstColumn="1" w:lastColumn="0" w:noHBand="0" w:noVBand="1"/>
      </w:tblPr>
      <w:tblGrid>
        <w:gridCol w:w="328"/>
        <w:gridCol w:w="1762"/>
        <w:gridCol w:w="2419"/>
        <w:gridCol w:w="3235"/>
        <w:gridCol w:w="972"/>
        <w:gridCol w:w="1250"/>
      </w:tblGrid>
      <w:tr w:rsidR="0033445C" w:rsidRPr="0033445C" w14:paraId="463D48FA" w14:textId="77777777" w:rsidTr="00EB47C8">
        <w:trPr>
          <w:trHeight w:val="675"/>
        </w:trPr>
        <w:tc>
          <w:tcPr>
            <w:tcW w:w="3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1D63D31" w14:textId="77777777" w:rsidR="0033445C" w:rsidRPr="0033445C" w:rsidRDefault="0033445C" w:rsidP="0033445C">
            <w:pPr>
              <w:spacing w:before="0"/>
              <w:ind w:left="0"/>
              <w:jc w:val="center"/>
              <w:rPr>
                <w:rFonts w:cs="Arial"/>
                <w:b/>
                <w:bCs/>
                <w:color w:val="000000"/>
                <w:lang w:val="en-US"/>
              </w:rPr>
            </w:pPr>
            <w:r w:rsidRPr="0033445C">
              <w:rPr>
                <w:rFonts w:cs="Arial"/>
                <w:b/>
                <w:bCs/>
                <w:color w:val="000000"/>
                <w:lang w:val="en-US"/>
              </w:rPr>
              <w:t>#</w:t>
            </w:r>
          </w:p>
        </w:tc>
        <w:tc>
          <w:tcPr>
            <w:tcW w:w="176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2F65DCA" w14:textId="77777777" w:rsidR="0033445C" w:rsidRPr="0033445C" w:rsidRDefault="0033445C" w:rsidP="0033445C">
            <w:pPr>
              <w:spacing w:before="0"/>
              <w:ind w:left="0"/>
              <w:jc w:val="center"/>
              <w:rPr>
                <w:rFonts w:cs="Arial"/>
                <w:b/>
                <w:bCs/>
                <w:color w:val="000000"/>
                <w:lang w:val="en-US"/>
              </w:rPr>
            </w:pPr>
            <w:r w:rsidRPr="0033445C">
              <w:rPr>
                <w:rFonts w:cs="Arial"/>
                <w:b/>
                <w:bCs/>
                <w:color w:val="000000"/>
                <w:lang w:val="en-US"/>
              </w:rPr>
              <w:t>Board KM</w:t>
            </w:r>
          </w:p>
        </w:tc>
        <w:tc>
          <w:tcPr>
            <w:tcW w:w="24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078D1D1" w14:textId="77777777" w:rsidR="0033445C" w:rsidRPr="0033445C" w:rsidRDefault="0033445C" w:rsidP="0033445C">
            <w:pPr>
              <w:spacing w:before="0"/>
              <w:ind w:left="0"/>
              <w:jc w:val="center"/>
              <w:rPr>
                <w:rFonts w:cs="Arial"/>
                <w:b/>
                <w:bCs/>
                <w:color w:val="000000"/>
                <w:lang w:val="en-US"/>
              </w:rPr>
            </w:pPr>
            <w:r w:rsidRPr="0033445C">
              <w:rPr>
                <w:rFonts w:cs="Arial"/>
                <w:b/>
                <w:bCs/>
                <w:color w:val="000000"/>
                <w:lang w:val="en-US"/>
              </w:rPr>
              <w:t>Description of board</w:t>
            </w:r>
          </w:p>
        </w:tc>
        <w:tc>
          <w:tcPr>
            <w:tcW w:w="323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6162B0D" w14:textId="77777777" w:rsidR="0033445C" w:rsidRPr="0033445C" w:rsidRDefault="0033445C" w:rsidP="0033445C">
            <w:pPr>
              <w:spacing w:before="0"/>
              <w:ind w:left="0"/>
              <w:jc w:val="center"/>
              <w:rPr>
                <w:rFonts w:cs="Arial"/>
                <w:b/>
                <w:bCs/>
                <w:color w:val="000000"/>
                <w:lang w:val="en-US"/>
              </w:rPr>
            </w:pPr>
            <w:r w:rsidRPr="0033445C">
              <w:rPr>
                <w:rFonts w:cs="Arial"/>
                <w:b/>
                <w:bCs/>
                <w:color w:val="000000"/>
                <w:lang w:val="en-US"/>
              </w:rPr>
              <w:t>Person in charge</w:t>
            </w:r>
          </w:p>
        </w:tc>
        <w:tc>
          <w:tcPr>
            <w:tcW w:w="97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B7E4951" w14:textId="77777777" w:rsidR="0033445C" w:rsidRPr="0033445C" w:rsidRDefault="0033445C" w:rsidP="0033445C">
            <w:pPr>
              <w:spacing w:before="0"/>
              <w:ind w:left="0"/>
              <w:jc w:val="center"/>
              <w:rPr>
                <w:rFonts w:cs="Arial"/>
                <w:b/>
                <w:bCs/>
                <w:color w:val="000000"/>
                <w:lang w:val="en-US"/>
              </w:rPr>
            </w:pPr>
            <w:r w:rsidRPr="0033445C">
              <w:rPr>
                <w:rFonts w:cs="Arial"/>
                <w:b/>
                <w:bCs/>
                <w:color w:val="000000"/>
                <w:lang w:val="en-US"/>
              </w:rPr>
              <w:t>Test needed     YES/NO</w:t>
            </w:r>
          </w:p>
        </w:tc>
        <w:tc>
          <w:tcPr>
            <w:tcW w:w="12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6CFA016" w14:textId="77777777" w:rsidR="0033445C" w:rsidRPr="0033445C" w:rsidRDefault="0033445C" w:rsidP="0033445C">
            <w:pPr>
              <w:spacing w:before="0"/>
              <w:ind w:left="0"/>
              <w:jc w:val="center"/>
              <w:rPr>
                <w:rFonts w:cs="Arial"/>
                <w:b/>
                <w:bCs/>
                <w:color w:val="000000"/>
                <w:lang w:val="en-US"/>
              </w:rPr>
            </w:pPr>
            <w:r w:rsidRPr="0033445C">
              <w:rPr>
                <w:rFonts w:cs="Arial"/>
                <w:b/>
                <w:bCs/>
                <w:color w:val="000000"/>
                <w:lang w:val="en-US"/>
              </w:rPr>
              <w:t>Comments</w:t>
            </w:r>
          </w:p>
        </w:tc>
      </w:tr>
      <w:tr w:rsidR="0033445C" w:rsidRPr="0033445C" w14:paraId="5D9601A6" w14:textId="77777777" w:rsidTr="00EB47C8">
        <w:trPr>
          <w:trHeight w:val="300"/>
        </w:trPr>
        <w:tc>
          <w:tcPr>
            <w:tcW w:w="32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25889F" w14:textId="77777777" w:rsidR="0033445C" w:rsidRPr="0033445C" w:rsidRDefault="0033445C" w:rsidP="0033445C">
            <w:pPr>
              <w:spacing w:before="0"/>
              <w:ind w:left="0"/>
              <w:jc w:val="center"/>
              <w:rPr>
                <w:rFonts w:cs="Arial"/>
                <w:color w:val="000000"/>
                <w:lang w:val="en-US"/>
              </w:rPr>
            </w:pPr>
            <w:r w:rsidRPr="0033445C">
              <w:rPr>
                <w:rFonts w:cs="Arial"/>
                <w:color w:val="000000"/>
                <w:lang w:val="en-US"/>
              </w:rPr>
              <w:t>1</w:t>
            </w:r>
          </w:p>
        </w:tc>
        <w:tc>
          <w:tcPr>
            <w:tcW w:w="176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12F70186" w14:textId="299F82C5" w:rsidR="0033445C" w:rsidRPr="0033445C" w:rsidRDefault="004002B0" w:rsidP="0033445C">
            <w:pPr>
              <w:spacing w:before="0"/>
              <w:ind w:left="0"/>
              <w:jc w:val="center"/>
              <w:rPr>
                <w:rFonts w:cs="Arial"/>
                <w:color w:val="000000"/>
                <w:lang w:val="en-US"/>
              </w:rPr>
            </w:pPr>
            <w:r w:rsidRPr="004002B0">
              <w:rPr>
                <w:rFonts w:cs="Arial"/>
                <w:color w:val="000000"/>
                <w:lang w:val="en-US"/>
              </w:rPr>
              <w:t>KM51383820G</w:t>
            </w:r>
            <w:r>
              <w:rPr>
                <w:rFonts w:cs="Arial"/>
                <w:color w:val="000000"/>
                <w:lang w:val="en-US"/>
              </w:rPr>
              <w:t>xx</w:t>
            </w:r>
          </w:p>
        </w:tc>
        <w:tc>
          <w:tcPr>
            <w:tcW w:w="24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29022947" w14:textId="7BD97A22" w:rsidR="0033445C" w:rsidRPr="0033445C" w:rsidRDefault="004D1DE6" w:rsidP="004D1DE6">
            <w:pPr>
              <w:spacing w:before="0"/>
              <w:ind w:left="0"/>
              <w:rPr>
                <w:rFonts w:cs="Arial"/>
                <w:color w:val="000000"/>
                <w:lang w:val="en-US"/>
              </w:rPr>
            </w:pPr>
            <w:r w:rsidRPr="004D1DE6">
              <w:rPr>
                <w:rFonts w:cs="Arial"/>
                <w:color w:val="000000"/>
                <w:lang w:val="en-US"/>
              </w:rPr>
              <w:t>PCB, BRAKE CONTROL BOARD ESC</w:t>
            </w:r>
          </w:p>
        </w:tc>
        <w:tc>
          <w:tcPr>
            <w:tcW w:w="32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52F65A17" w14:textId="30D522C0" w:rsidR="0033445C" w:rsidRPr="0033445C" w:rsidRDefault="004D1DE6" w:rsidP="0033445C">
            <w:pPr>
              <w:spacing w:before="0"/>
              <w:ind w:left="0"/>
              <w:jc w:val="center"/>
              <w:rPr>
                <w:rFonts w:cs="Arial"/>
                <w:color w:val="000000"/>
                <w:lang w:val="en-US"/>
              </w:rPr>
            </w:pPr>
            <w:proofErr w:type="spellStart"/>
            <w:r w:rsidRPr="004D1DE6">
              <w:rPr>
                <w:rFonts w:cs="Arial"/>
                <w:color w:val="000000"/>
                <w:lang w:val="en-US"/>
              </w:rPr>
              <w:t>Sekar</w:t>
            </w:r>
            <w:proofErr w:type="spellEnd"/>
            <w:r w:rsidRPr="004D1DE6">
              <w:rPr>
                <w:rFonts w:cs="Arial"/>
                <w:color w:val="000000"/>
                <w:lang w:val="en-US"/>
              </w:rPr>
              <w:t xml:space="preserve"> Rajkumar (</w:t>
            </w:r>
            <w:proofErr w:type="spellStart"/>
            <w:r w:rsidRPr="004D1DE6">
              <w:rPr>
                <w:rFonts w:cs="Arial"/>
                <w:color w:val="000000"/>
                <w:lang w:val="en-US"/>
              </w:rPr>
              <w:t>keisraj</w:t>
            </w:r>
            <w:proofErr w:type="spellEnd"/>
            <w:r w:rsidRPr="004D1DE6">
              <w:rPr>
                <w:rFonts w:cs="Arial"/>
                <w:color w:val="000000"/>
                <w:lang w:val="en-US"/>
              </w:rPr>
              <w:t>)</w:t>
            </w:r>
          </w:p>
        </w:tc>
        <w:tc>
          <w:tcPr>
            <w:tcW w:w="97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</w:tcPr>
          <w:p w14:paraId="4FEB0144" w14:textId="71BCE96C" w:rsidR="0033445C" w:rsidRPr="0033445C" w:rsidRDefault="004D1DE6" w:rsidP="0033445C">
            <w:pPr>
              <w:spacing w:before="0"/>
              <w:ind w:left="0"/>
              <w:jc w:val="center"/>
              <w:rPr>
                <w:rFonts w:cs="Arial"/>
                <w:color w:val="000000"/>
                <w:lang w:val="en-US"/>
              </w:rPr>
            </w:pPr>
            <w:r>
              <w:rPr>
                <w:rFonts w:cs="Arial"/>
                <w:color w:val="000000"/>
                <w:lang w:val="en-US"/>
              </w:rPr>
              <w:t>Yes</w:t>
            </w:r>
          </w:p>
        </w:tc>
        <w:tc>
          <w:tcPr>
            <w:tcW w:w="12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059C708A" w14:textId="02F9D9F4" w:rsidR="0033445C" w:rsidRPr="0033445C" w:rsidRDefault="00EB47C8" w:rsidP="0033445C">
            <w:pPr>
              <w:spacing w:before="0"/>
              <w:ind w:left="0"/>
              <w:jc w:val="center"/>
              <w:rPr>
                <w:rFonts w:cs="Arial"/>
                <w:color w:val="000000"/>
                <w:lang w:val="en-US"/>
              </w:rPr>
            </w:pPr>
            <w:r>
              <w:rPr>
                <w:rFonts w:cs="Arial"/>
                <w:color w:val="000000"/>
                <w:lang w:val="en-US"/>
              </w:rPr>
              <w:t>-</w:t>
            </w:r>
          </w:p>
        </w:tc>
      </w:tr>
    </w:tbl>
    <w:p w14:paraId="748F5F12" w14:textId="77777777" w:rsidR="00F60E37" w:rsidRDefault="00F60E37" w:rsidP="00F47CD6">
      <w:pPr>
        <w:ind w:left="0"/>
        <w:rPr>
          <w:lang w:val="en-US"/>
        </w:rPr>
      </w:pPr>
    </w:p>
    <w:p w14:paraId="609B3A37" w14:textId="77777777" w:rsidR="00136E4A" w:rsidRDefault="00136E4A" w:rsidP="00F47CD6">
      <w:pPr>
        <w:ind w:left="0"/>
        <w:rPr>
          <w:lang w:val="en-US"/>
        </w:rPr>
      </w:pPr>
    </w:p>
    <w:p w14:paraId="50A6C448" w14:textId="77777777" w:rsidR="00136E4A" w:rsidRDefault="00136E4A" w:rsidP="00F47CD6">
      <w:pPr>
        <w:ind w:left="0"/>
        <w:rPr>
          <w:lang w:val="en-US"/>
        </w:rPr>
      </w:pPr>
    </w:p>
    <w:p w14:paraId="7438238B" w14:textId="77777777" w:rsidR="00136E4A" w:rsidRDefault="00136E4A" w:rsidP="00F47CD6">
      <w:pPr>
        <w:ind w:left="0"/>
        <w:rPr>
          <w:lang w:val="en-US"/>
        </w:rPr>
      </w:pPr>
    </w:p>
    <w:p w14:paraId="226A6EFE" w14:textId="77777777" w:rsidR="00136E4A" w:rsidRPr="0034257F" w:rsidRDefault="00136E4A" w:rsidP="00F47CD6">
      <w:pPr>
        <w:ind w:left="0"/>
        <w:rPr>
          <w:lang w:val="en-US"/>
        </w:rPr>
      </w:pPr>
    </w:p>
    <w:p w14:paraId="7672D6B6" w14:textId="77777777" w:rsidR="0002750E" w:rsidRPr="00F60E37" w:rsidRDefault="003D632B" w:rsidP="0002750E">
      <w:pPr>
        <w:pStyle w:val="Heading2"/>
        <w:rPr>
          <w:lang w:val="en-US"/>
        </w:rPr>
      </w:pPr>
      <w:bookmarkStart w:id="6" w:name="_Toc89193309"/>
      <w:bookmarkStart w:id="7" w:name="_Toc116893472"/>
      <w:r w:rsidRPr="00F60E37">
        <w:rPr>
          <w:lang w:val="en-US"/>
        </w:rPr>
        <w:lastRenderedPageBreak/>
        <w:t>L</w:t>
      </w:r>
      <w:r w:rsidR="0002750E" w:rsidRPr="00F60E37">
        <w:rPr>
          <w:lang w:val="en-US"/>
        </w:rPr>
        <w:t>ist of new identified components</w:t>
      </w:r>
      <w:bookmarkEnd w:id="6"/>
      <w:bookmarkEnd w:id="7"/>
    </w:p>
    <w:tbl>
      <w:tblPr>
        <w:tblW w:w="940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363"/>
        <w:gridCol w:w="1612"/>
        <w:gridCol w:w="2654"/>
        <w:gridCol w:w="1505"/>
        <w:gridCol w:w="1327"/>
        <w:gridCol w:w="1939"/>
      </w:tblGrid>
      <w:tr w:rsidR="0012303F" w:rsidRPr="0034257F" w14:paraId="21A2ABA2" w14:textId="77777777" w:rsidTr="00B46FFD">
        <w:trPr>
          <w:trHeight w:val="406"/>
          <w:jc w:val="center"/>
        </w:trPr>
        <w:tc>
          <w:tcPr>
            <w:tcW w:w="363" w:type="dxa"/>
            <w:shd w:val="clear" w:color="auto" w:fill="auto"/>
          </w:tcPr>
          <w:p w14:paraId="2EA3F09D" w14:textId="77777777" w:rsidR="0012303F" w:rsidRPr="0034257F" w:rsidRDefault="0012303F" w:rsidP="0008302E">
            <w:pPr>
              <w:ind w:left="0"/>
              <w:rPr>
                <w:b/>
                <w:sz w:val="18"/>
                <w:szCs w:val="18"/>
                <w:lang w:val="en-US"/>
              </w:rPr>
            </w:pPr>
            <w:r w:rsidRPr="0034257F">
              <w:rPr>
                <w:b/>
                <w:sz w:val="18"/>
                <w:szCs w:val="18"/>
                <w:lang w:val="en-US"/>
              </w:rPr>
              <w:t>#</w:t>
            </w:r>
          </w:p>
        </w:tc>
        <w:tc>
          <w:tcPr>
            <w:tcW w:w="1612" w:type="dxa"/>
            <w:shd w:val="clear" w:color="auto" w:fill="auto"/>
          </w:tcPr>
          <w:p w14:paraId="62529179" w14:textId="77777777" w:rsidR="0012303F" w:rsidRPr="0034257F" w:rsidRDefault="0012303F" w:rsidP="0008302E">
            <w:pPr>
              <w:ind w:left="0"/>
              <w:rPr>
                <w:b/>
                <w:sz w:val="18"/>
                <w:szCs w:val="18"/>
                <w:lang w:val="en-US"/>
              </w:rPr>
            </w:pPr>
            <w:r w:rsidRPr="0034257F">
              <w:rPr>
                <w:b/>
                <w:sz w:val="18"/>
                <w:szCs w:val="18"/>
                <w:lang w:val="en-US"/>
              </w:rPr>
              <w:t>Manufacturer</w:t>
            </w:r>
          </w:p>
        </w:tc>
        <w:tc>
          <w:tcPr>
            <w:tcW w:w="2654" w:type="dxa"/>
            <w:shd w:val="clear" w:color="auto" w:fill="auto"/>
          </w:tcPr>
          <w:p w14:paraId="14A3B204" w14:textId="77777777" w:rsidR="0012303F" w:rsidRPr="0034257F" w:rsidRDefault="0012303F" w:rsidP="0008302E">
            <w:pPr>
              <w:ind w:left="0"/>
              <w:rPr>
                <w:b/>
                <w:sz w:val="18"/>
                <w:szCs w:val="18"/>
                <w:lang w:val="en-US"/>
              </w:rPr>
            </w:pPr>
            <w:r w:rsidRPr="0034257F">
              <w:rPr>
                <w:b/>
                <w:sz w:val="18"/>
                <w:szCs w:val="18"/>
                <w:lang w:val="en-US"/>
              </w:rPr>
              <w:t>Part number</w:t>
            </w:r>
          </w:p>
        </w:tc>
        <w:tc>
          <w:tcPr>
            <w:tcW w:w="1505" w:type="dxa"/>
            <w:shd w:val="clear" w:color="auto" w:fill="auto"/>
          </w:tcPr>
          <w:p w14:paraId="66F0FBDF" w14:textId="77777777" w:rsidR="0012303F" w:rsidRPr="0034257F" w:rsidRDefault="0012303F" w:rsidP="0008302E">
            <w:pPr>
              <w:ind w:left="0"/>
              <w:rPr>
                <w:b/>
                <w:sz w:val="18"/>
                <w:szCs w:val="18"/>
                <w:lang w:val="en-US"/>
              </w:rPr>
            </w:pPr>
            <w:r w:rsidRPr="0008302E">
              <w:rPr>
                <w:b/>
                <w:sz w:val="18"/>
                <w:szCs w:val="18"/>
                <w:lang w:val="en-US"/>
              </w:rPr>
              <w:t>Cost Information</w:t>
            </w:r>
          </w:p>
        </w:tc>
        <w:tc>
          <w:tcPr>
            <w:tcW w:w="1327" w:type="dxa"/>
          </w:tcPr>
          <w:p w14:paraId="45FB9199" w14:textId="77777777" w:rsidR="0012303F" w:rsidRPr="0008302E" w:rsidRDefault="0012303F" w:rsidP="0008302E">
            <w:pPr>
              <w:ind w:left="0"/>
              <w:rPr>
                <w:b/>
                <w:sz w:val="18"/>
                <w:szCs w:val="18"/>
                <w:lang w:val="en-US"/>
              </w:rPr>
            </w:pPr>
            <w:r w:rsidRPr="0008302E">
              <w:rPr>
                <w:b/>
                <w:sz w:val="18"/>
                <w:szCs w:val="18"/>
                <w:lang w:val="en-US"/>
              </w:rPr>
              <w:t xml:space="preserve">Est. </w:t>
            </w:r>
            <w:proofErr w:type="gramStart"/>
            <w:r w:rsidRPr="0008302E">
              <w:rPr>
                <w:b/>
                <w:sz w:val="18"/>
                <w:szCs w:val="18"/>
                <w:lang w:val="en-US"/>
              </w:rPr>
              <w:t>Life time</w:t>
            </w:r>
            <w:proofErr w:type="gramEnd"/>
            <w:r w:rsidRPr="0008302E">
              <w:rPr>
                <w:b/>
                <w:sz w:val="18"/>
                <w:szCs w:val="18"/>
                <w:lang w:val="en-US"/>
              </w:rPr>
              <w:t xml:space="preserve"> Info.</w:t>
            </w:r>
          </w:p>
        </w:tc>
        <w:tc>
          <w:tcPr>
            <w:tcW w:w="1939" w:type="dxa"/>
          </w:tcPr>
          <w:p w14:paraId="5F0D7086" w14:textId="77777777" w:rsidR="0012303F" w:rsidRPr="0008302E" w:rsidRDefault="0012303F" w:rsidP="0008302E">
            <w:pPr>
              <w:ind w:left="0"/>
              <w:rPr>
                <w:b/>
                <w:sz w:val="18"/>
                <w:szCs w:val="18"/>
                <w:lang w:val="en-US"/>
              </w:rPr>
            </w:pPr>
            <w:r w:rsidRPr="0034257F">
              <w:rPr>
                <w:b/>
                <w:sz w:val="18"/>
                <w:szCs w:val="18"/>
                <w:lang w:val="en-US"/>
              </w:rPr>
              <w:t>Datasheet link</w:t>
            </w:r>
          </w:p>
        </w:tc>
      </w:tr>
      <w:tr w:rsidR="006E1959" w:rsidRPr="0034257F" w14:paraId="2A696EDC" w14:textId="77777777" w:rsidTr="00B46FFD">
        <w:trPr>
          <w:trHeight w:val="469"/>
          <w:jc w:val="center"/>
        </w:trPr>
        <w:tc>
          <w:tcPr>
            <w:tcW w:w="363" w:type="dxa"/>
            <w:shd w:val="clear" w:color="auto" w:fill="auto"/>
          </w:tcPr>
          <w:p w14:paraId="789F2F5A" w14:textId="77777777" w:rsidR="006E1959" w:rsidRPr="0034257F" w:rsidRDefault="00BA4567" w:rsidP="00CF0A49">
            <w:pPr>
              <w:ind w:left="0"/>
              <w:jc w:val="center"/>
              <w:rPr>
                <w:lang w:val="en-US"/>
              </w:rPr>
            </w:pPr>
            <w:bookmarkStart w:id="8" w:name="_Hlk66203260"/>
            <w:r>
              <w:rPr>
                <w:lang w:val="en-US"/>
              </w:rPr>
              <w:t>1</w:t>
            </w:r>
          </w:p>
        </w:tc>
        <w:tc>
          <w:tcPr>
            <w:tcW w:w="1612" w:type="dxa"/>
            <w:shd w:val="clear" w:color="auto" w:fill="auto"/>
          </w:tcPr>
          <w:p w14:paraId="0DE8972B" w14:textId="1E5BEE98" w:rsidR="006E1959" w:rsidRPr="0034257F" w:rsidRDefault="00F60E37" w:rsidP="00CF0A49">
            <w:pPr>
              <w:ind w:left="0"/>
              <w:jc w:val="center"/>
              <w:rPr>
                <w:lang w:val="en-US"/>
              </w:rPr>
            </w:pPr>
            <w:r w:rsidRPr="00F60E37">
              <w:rPr>
                <w:lang w:val="en-US"/>
              </w:rPr>
              <w:t>ST microelectronics</w:t>
            </w:r>
          </w:p>
        </w:tc>
        <w:tc>
          <w:tcPr>
            <w:tcW w:w="2654" w:type="dxa"/>
            <w:shd w:val="clear" w:color="auto" w:fill="auto"/>
          </w:tcPr>
          <w:p w14:paraId="2EFC0FAF" w14:textId="56F466A8" w:rsidR="006E1959" w:rsidRPr="0034257F" w:rsidRDefault="00281359" w:rsidP="00251E24">
            <w:pPr>
              <w:ind w:left="0"/>
              <w:jc w:val="center"/>
              <w:rPr>
                <w:lang w:val="en-US"/>
              </w:rPr>
            </w:pPr>
            <w:r w:rsidRPr="00281359">
              <w:rPr>
                <w:lang w:val="en-US"/>
              </w:rPr>
              <w:t>STP6N62K3</w:t>
            </w:r>
          </w:p>
        </w:tc>
        <w:tc>
          <w:tcPr>
            <w:tcW w:w="1505" w:type="dxa"/>
            <w:shd w:val="clear" w:color="auto" w:fill="auto"/>
          </w:tcPr>
          <w:p w14:paraId="16F275DB" w14:textId="3989F65D" w:rsidR="006E1959" w:rsidRPr="0034257F" w:rsidRDefault="00214DE3" w:rsidP="00CF0A49">
            <w:pPr>
              <w:ind w:left="0"/>
              <w:jc w:val="center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1327" w:type="dxa"/>
          </w:tcPr>
          <w:p w14:paraId="6EA01EC2" w14:textId="7960219D" w:rsidR="006E1959" w:rsidRPr="0034257F" w:rsidRDefault="00214DE3" w:rsidP="00CF0A49">
            <w:pPr>
              <w:ind w:left="0"/>
              <w:jc w:val="center"/>
              <w:rPr>
                <w:lang w:val="en-US"/>
              </w:rPr>
            </w:pPr>
            <w:r>
              <w:rPr>
                <w:lang w:val="en-US"/>
              </w:rPr>
              <w:t>8.1 Years</w:t>
            </w:r>
          </w:p>
        </w:tc>
        <w:tc>
          <w:tcPr>
            <w:tcW w:w="1939" w:type="dxa"/>
          </w:tcPr>
          <w:p w14:paraId="0FC8EE44" w14:textId="5D3371E9" w:rsidR="006E1959" w:rsidRPr="0034257F" w:rsidRDefault="00FF5B94" w:rsidP="00CF0A49">
            <w:pPr>
              <w:ind w:left="0"/>
              <w:jc w:val="center"/>
              <w:rPr>
                <w:lang w:val="en-US"/>
              </w:rPr>
            </w:pPr>
            <w:r>
              <w:rPr>
                <w:lang w:val="en-US"/>
              </w:rPr>
              <w:object w:dxaOrig="1537" w:dyaOrig="994" w14:anchorId="19A5E56B">
                <v:shape id="_x0000_i1073" type="#_x0000_t75" style="width:76.4pt;height:49.45pt" o:ole="">
                  <v:imagedata r:id="rId10" o:title=""/>
                </v:shape>
                <o:OLEObject Type="Embed" ProgID="Acrobat.Document.DC" ShapeID="_x0000_i1073" DrawAspect="Icon" ObjectID="_1770466767" r:id="rId11"/>
              </w:object>
            </w:r>
          </w:p>
        </w:tc>
      </w:tr>
      <w:tr w:rsidR="00FF5B94" w:rsidRPr="0034257F" w14:paraId="1DB8F581" w14:textId="77777777" w:rsidTr="00B46FFD">
        <w:trPr>
          <w:trHeight w:val="469"/>
          <w:jc w:val="center"/>
        </w:trPr>
        <w:tc>
          <w:tcPr>
            <w:tcW w:w="363" w:type="dxa"/>
            <w:shd w:val="clear" w:color="auto" w:fill="auto"/>
          </w:tcPr>
          <w:p w14:paraId="38794E33" w14:textId="5BAF0F55" w:rsidR="00FF5B94" w:rsidRDefault="00FF5B94" w:rsidP="00CF0A49">
            <w:pPr>
              <w:ind w:left="0"/>
              <w:jc w:val="center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1612" w:type="dxa"/>
            <w:shd w:val="clear" w:color="auto" w:fill="auto"/>
          </w:tcPr>
          <w:p w14:paraId="20B9C994" w14:textId="46D510A2" w:rsidR="00FF5B94" w:rsidRPr="00F60E37" w:rsidRDefault="00343CF6" w:rsidP="00CF0A49">
            <w:pPr>
              <w:ind w:left="0"/>
              <w:jc w:val="center"/>
              <w:rPr>
                <w:lang w:val="en-US"/>
              </w:rPr>
            </w:pPr>
            <w:r w:rsidRPr="00343CF6">
              <w:rPr>
                <w:lang w:val="en-US"/>
              </w:rPr>
              <w:t>Silan microelectronics</w:t>
            </w:r>
          </w:p>
        </w:tc>
        <w:tc>
          <w:tcPr>
            <w:tcW w:w="2654" w:type="dxa"/>
            <w:shd w:val="clear" w:color="auto" w:fill="auto"/>
          </w:tcPr>
          <w:p w14:paraId="1276FE72" w14:textId="10A0B75E" w:rsidR="00FF5B94" w:rsidRPr="00281359" w:rsidRDefault="00343CF6" w:rsidP="00251E24">
            <w:pPr>
              <w:ind w:left="0"/>
              <w:jc w:val="center"/>
              <w:rPr>
                <w:lang w:val="en-US"/>
              </w:rPr>
            </w:pPr>
            <w:r w:rsidRPr="00343CF6">
              <w:rPr>
                <w:lang w:val="en-US"/>
              </w:rPr>
              <w:t>SVF740T</w:t>
            </w:r>
          </w:p>
        </w:tc>
        <w:tc>
          <w:tcPr>
            <w:tcW w:w="1505" w:type="dxa"/>
            <w:shd w:val="clear" w:color="auto" w:fill="auto"/>
          </w:tcPr>
          <w:p w14:paraId="7A0C206B" w14:textId="34B15E1C" w:rsidR="00FF5B94" w:rsidRDefault="003D61A1" w:rsidP="00CF0A49">
            <w:pPr>
              <w:ind w:left="0"/>
              <w:jc w:val="center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1327" w:type="dxa"/>
          </w:tcPr>
          <w:p w14:paraId="3E44B43D" w14:textId="13742068" w:rsidR="00FF5B94" w:rsidRDefault="003D61A1" w:rsidP="00CF0A49">
            <w:pPr>
              <w:ind w:left="0"/>
              <w:jc w:val="center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1939" w:type="dxa"/>
          </w:tcPr>
          <w:p w14:paraId="6CC35C4D" w14:textId="171A8D91" w:rsidR="00FF5B94" w:rsidRDefault="003D61A1" w:rsidP="00CF0A49">
            <w:pPr>
              <w:ind w:left="0"/>
              <w:jc w:val="center"/>
              <w:rPr>
                <w:lang w:val="en-US"/>
              </w:rPr>
            </w:pPr>
            <w:r>
              <w:rPr>
                <w:lang w:val="en-US"/>
              </w:rPr>
              <w:object w:dxaOrig="1537" w:dyaOrig="994" w14:anchorId="70B5A833">
                <v:shape id="_x0000_i1074" type="#_x0000_t75" style="width:76.4pt;height:49.45pt" o:ole="">
                  <v:imagedata r:id="rId12" o:title=""/>
                </v:shape>
                <o:OLEObject Type="Embed" ProgID="Acrobat.Document.DC" ShapeID="_x0000_i1074" DrawAspect="Icon" ObjectID="_1770466768" r:id="rId13"/>
              </w:object>
            </w:r>
          </w:p>
        </w:tc>
      </w:tr>
    </w:tbl>
    <w:p w14:paraId="29CEC4B1" w14:textId="77777777" w:rsidR="00266A7B" w:rsidRPr="00266A7B" w:rsidRDefault="00266A7B" w:rsidP="00931D6A">
      <w:pPr>
        <w:ind w:left="0"/>
      </w:pPr>
      <w:bookmarkStart w:id="9" w:name="_Toc517185330"/>
      <w:bookmarkEnd w:id="8"/>
    </w:p>
    <w:p w14:paraId="7C5C7AD0" w14:textId="77777777" w:rsidR="00852632" w:rsidRPr="003D61A1" w:rsidRDefault="00852632" w:rsidP="00852632">
      <w:pPr>
        <w:pStyle w:val="Heading2"/>
        <w:rPr>
          <w:lang w:val="en-US"/>
        </w:rPr>
      </w:pPr>
      <w:bookmarkStart w:id="10" w:name="_Toc89193310"/>
      <w:bookmarkStart w:id="11" w:name="_Toc116893473"/>
      <w:r w:rsidRPr="003D61A1">
        <w:rPr>
          <w:lang w:val="en-US"/>
        </w:rPr>
        <w:t>Testing Boards</w:t>
      </w:r>
      <w:bookmarkEnd w:id="10"/>
      <w:bookmarkEnd w:id="11"/>
    </w:p>
    <w:tbl>
      <w:tblPr>
        <w:tblW w:w="8110" w:type="dxa"/>
        <w:tblInd w:w="104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368"/>
        <w:gridCol w:w="1892"/>
        <w:gridCol w:w="2340"/>
        <w:gridCol w:w="1710"/>
        <w:gridCol w:w="1800"/>
      </w:tblGrid>
      <w:tr w:rsidR="008E4396" w:rsidRPr="0034257F" w14:paraId="5B4071E1" w14:textId="77777777" w:rsidTr="00765FD3">
        <w:tc>
          <w:tcPr>
            <w:tcW w:w="368" w:type="dxa"/>
            <w:shd w:val="clear" w:color="auto" w:fill="auto"/>
          </w:tcPr>
          <w:p w14:paraId="02E06677" w14:textId="77777777" w:rsidR="008E4396" w:rsidRPr="0034257F" w:rsidRDefault="008E4396" w:rsidP="0049149F">
            <w:pPr>
              <w:ind w:left="0"/>
              <w:rPr>
                <w:b/>
                <w:sz w:val="18"/>
                <w:szCs w:val="18"/>
                <w:lang w:val="en-US"/>
              </w:rPr>
            </w:pPr>
            <w:r w:rsidRPr="0034257F">
              <w:rPr>
                <w:b/>
                <w:sz w:val="18"/>
                <w:szCs w:val="18"/>
                <w:lang w:val="en-US"/>
              </w:rPr>
              <w:t>#</w:t>
            </w:r>
          </w:p>
        </w:tc>
        <w:tc>
          <w:tcPr>
            <w:tcW w:w="1892" w:type="dxa"/>
            <w:shd w:val="clear" w:color="auto" w:fill="auto"/>
          </w:tcPr>
          <w:p w14:paraId="75C7A218" w14:textId="77777777" w:rsidR="008E4396" w:rsidRPr="0034257F" w:rsidRDefault="008E4396" w:rsidP="0049149F">
            <w:pPr>
              <w:ind w:left="0"/>
              <w:rPr>
                <w:b/>
                <w:sz w:val="18"/>
                <w:szCs w:val="18"/>
                <w:lang w:val="en-US"/>
              </w:rPr>
            </w:pPr>
            <w:r w:rsidRPr="0034257F">
              <w:rPr>
                <w:b/>
                <w:sz w:val="18"/>
                <w:szCs w:val="18"/>
                <w:lang w:val="en-US"/>
              </w:rPr>
              <w:t>Board KM</w:t>
            </w:r>
          </w:p>
        </w:tc>
        <w:tc>
          <w:tcPr>
            <w:tcW w:w="2340" w:type="dxa"/>
            <w:shd w:val="clear" w:color="auto" w:fill="auto"/>
          </w:tcPr>
          <w:p w14:paraId="06A25BC6" w14:textId="77777777" w:rsidR="008E4396" w:rsidRPr="0034257F" w:rsidRDefault="008E4396" w:rsidP="0049149F">
            <w:pPr>
              <w:ind w:left="0"/>
              <w:rPr>
                <w:b/>
                <w:sz w:val="18"/>
                <w:szCs w:val="18"/>
                <w:lang w:val="en-US"/>
              </w:rPr>
            </w:pPr>
            <w:r w:rsidRPr="0034257F">
              <w:rPr>
                <w:b/>
                <w:sz w:val="18"/>
                <w:szCs w:val="18"/>
                <w:lang w:val="en-US"/>
              </w:rPr>
              <w:t>Description of board</w:t>
            </w:r>
          </w:p>
        </w:tc>
        <w:tc>
          <w:tcPr>
            <w:tcW w:w="1710" w:type="dxa"/>
          </w:tcPr>
          <w:p w14:paraId="1DA77873" w14:textId="77777777" w:rsidR="008E4396" w:rsidRPr="0034257F" w:rsidRDefault="008E4396" w:rsidP="0049149F">
            <w:pPr>
              <w:ind w:left="0"/>
              <w:rPr>
                <w:b/>
                <w:sz w:val="18"/>
                <w:szCs w:val="18"/>
                <w:lang w:val="en-US"/>
              </w:rPr>
            </w:pPr>
            <w:r w:rsidRPr="0034257F">
              <w:rPr>
                <w:b/>
                <w:sz w:val="18"/>
                <w:szCs w:val="18"/>
                <w:lang w:val="en-US"/>
              </w:rPr>
              <w:t>Testing Responsibility</w:t>
            </w:r>
          </w:p>
        </w:tc>
        <w:tc>
          <w:tcPr>
            <w:tcW w:w="1800" w:type="dxa"/>
          </w:tcPr>
          <w:p w14:paraId="3CC48C20" w14:textId="77777777" w:rsidR="008E4396" w:rsidRPr="0034257F" w:rsidRDefault="008E4396" w:rsidP="0049149F">
            <w:pPr>
              <w:ind w:left="0"/>
              <w:rPr>
                <w:b/>
                <w:sz w:val="18"/>
                <w:szCs w:val="18"/>
                <w:lang w:val="en-US"/>
              </w:rPr>
            </w:pPr>
            <w:r w:rsidRPr="0034257F">
              <w:rPr>
                <w:b/>
                <w:sz w:val="18"/>
                <w:szCs w:val="18"/>
                <w:lang w:val="en-US"/>
              </w:rPr>
              <w:t>Comments</w:t>
            </w:r>
          </w:p>
        </w:tc>
      </w:tr>
      <w:tr w:rsidR="003D61A1" w:rsidRPr="0034257F" w14:paraId="14473CBE" w14:textId="77777777" w:rsidTr="00765FD3">
        <w:tc>
          <w:tcPr>
            <w:tcW w:w="368" w:type="dxa"/>
            <w:shd w:val="clear" w:color="auto" w:fill="auto"/>
          </w:tcPr>
          <w:p w14:paraId="525D9ECD" w14:textId="77777777" w:rsidR="003D61A1" w:rsidRPr="00B04EF9" w:rsidRDefault="003D61A1" w:rsidP="003D61A1">
            <w:pPr>
              <w:ind w:left="0"/>
              <w:jc w:val="center"/>
            </w:pPr>
            <w:r w:rsidRPr="00B04EF9">
              <w:t>1</w:t>
            </w:r>
          </w:p>
        </w:tc>
        <w:tc>
          <w:tcPr>
            <w:tcW w:w="1892" w:type="dxa"/>
            <w:shd w:val="clear" w:color="auto" w:fill="auto"/>
          </w:tcPr>
          <w:p w14:paraId="6CA2050C" w14:textId="3FEF3D3A" w:rsidR="003D61A1" w:rsidRPr="00B04EF9" w:rsidRDefault="003D61A1" w:rsidP="003D61A1">
            <w:pPr>
              <w:ind w:left="0"/>
              <w:jc w:val="center"/>
            </w:pPr>
            <w:r w:rsidRPr="004002B0">
              <w:rPr>
                <w:rFonts w:cs="Arial"/>
                <w:color w:val="000000"/>
                <w:lang w:val="en-US"/>
              </w:rPr>
              <w:t>KM51383820G</w:t>
            </w:r>
            <w:r>
              <w:rPr>
                <w:rFonts w:cs="Arial"/>
                <w:color w:val="000000"/>
                <w:lang w:val="en-US"/>
              </w:rPr>
              <w:t>xx</w:t>
            </w:r>
          </w:p>
        </w:tc>
        <w:tc>
          <w:tcPr>
            <w:tcW w:w="2340" w:type="dxa"/>
            <w:shd w:val="clear" w:color="auto" w:fill="auto"/>
          </w:tcPr>
          <w:p w14:paraId="1EA890C0" w14:textId="580CBD46" w:rsidR="003D61A1" w:rsidRPr="0034257F" w:rsidRDefault="003D61A1" w:rsidP="003D61A1">
            <w:pPr>
              <w:ind w:left="0"/>
              <w:jc w:val="center"/>
            </w:pPr>
            <w:r w:rsidRPr="004D1DE6">
              <w:rPr>
                <w:rFonts w:cs="Arial"/>
                <w:color w:val="000000"/>
                <w:lang w:val="en-US"/>
              </w:rPr>
              <w:t>PCB, BRAKE CONTROL BOARD ESC</w:t>
            </w:r>
          </w:p>
        </w:tc>
        <w:tc>
          <w:tcPr>
            <w:tcW w:w="1710" w:type="dxa"/>
          </w:tcPr>
          <w:p w14:paraId="43C5E519" w14:textId="10B60C69" w:rsidR="003D61A1" w:rsidRPr="00B04EF9" w:rsidRDefault="003D61A1" w:rsidP="003D61A1">
            <w:pPr>
              <w:ind w:left="0"/>
              <w:jc w:val="center"/>
            </w:pPr>
            <w:r>
              <w:t>-</w:t>
            </w:r>
          </w:p>
        </w:tc>
        <w:tc>
          <w:tcPr>
            <w:tcW w:w="1800" w:type="dxa"/>
          </w:tcPr>
          <w:p w14:paraId="19F2D7A3" w14:textId="3306DCDB" w:rsidR="003D61A1" w:rsidRPr="00B04EF9" w:rsidRDefault="003D61A1" w:rsidP="003D61A1">
            <w:pPr>
              <w:ind w:left="0"/>
              <w:jc w:val="center"/>
            </w:pPr>
            <w:r>
              <w:t>-</w:t>
            </w:r>
          </w:p>
        </w:tc>
      </w:tr>
    </w:tbl>
    <w:p w14:paraId="0BF2052A" w14:textId="77777777" w:rsidR="00616660" w:rsidRPr="0034257F" w:rsidRDefault="00616660" w:rsidP="00931D6A">
      <w:pPr>
        <w:ind w:left="0"/>
        <w:rPr>
          <w:lang w:val="en-US"/>
        </w:rPr>
      </w:pPr>
    </w:p>
    <w:p w14:paraId="5EBCE250" w14:textId="77777777" w:rsidR="00BA4567" w:rsidRPr="004B25A0" w:rsidRDefault="00B11ACA" w:rsidP="004B25A0">
      <w:pPr>
        <w:pStyle w:val="Heading2"/>
        <w:jc w:val="both"/>
        <w:rPr>
          <w:lang w:val="en-US"/>
        </w:rPr>
      </w:pPr>
      <w:bookmarkStart w:id="12" w:name="_Toc89193311"/>
      <w:bookmarkStart w:id="13" w:name="_Toc116893474"/>
      <w:r w:rsidRPr="0034257F">
        <w:rPr>
          <w:rFonts w:hint="eastAsia"/>
          <w:lang w:eastAsia="zh-CN"/>
        </w:rPr>
        <w:t>General information</w:t>
      </w:r>
      <w:r w:rsidR="0015713D" w:rsidRPr="0034257F">
        <w:rPr>
          <w:lang w:eastAsia="zh-CN"/>
        </w:rPr>
        <w:t xml:space="preserve"> of</w:t>
      </w:r>
      <w:r w:rsidRPr="0034257F">
        <w:rPr>
          <w:lang w:eastAsia="zh-CN"/>
        </w:rPr>
        <w:t xml:space="preserve"> </w:t>
      </w:r>
      <w:r w:rsidRPr="0034257F">
        <w:rPr>
          <w:lang w:val="en-US"/>
        </w:rPr>
        <w:t>identified components</w:t>
      </w:r>
      <w:bookmarkEnd w:id="9"/>
      <w:bookmarkEnd w:id="12"/>
      <w:bookmarkEnd w:id="13"/>
    </w:p>
    <w:p w14:paraId="0F4310E6" w14:textId="7C272D8C" w:rsidR="001678EA" w:rsidRDefault="001678EA" w:rsidP="00901762">
      <w:pPr>
        <w:pStyle w:val="Heading2"/>
        <w:rPr>
          <w:lang w:val="en-US"/>
        </w:rPr>
      </w:pPr>
      <w:bookmarkStart w:id="14" w:name="_Toc89193312"/>
      <w:bookmarkStart w:id="15" w:name="_Toc116893475"/>
      <w:r w:rsidRPr="003D61A1">
        <w:rPr>
          <w:lang w:val="en-US"/>
        </w:rPr>
        <w:t>Critical parameter comparison</w:t>
      </w:r>
      <w:bookmarkEnd w:id="14"/>
      <w:bookmarkEnd w:id="15"/>
    </w:p>
    <w:p w14:paraId="060B5770" w14:textId="7C2615A9" w:rsidR="00D32385" w:rsidRDefault="00D32385" w:rsidP="00D32385">
      <w:pPr>
        <w:rPr>
          <w:lang w:val="en-US"/>
        </w:rPr>
      </w:pPr>
    </w:p>
    <w:tbl>
      <w:tblPr>
        <w:tblW w:w="10291" w:type="dxa"/>
        <w:tblLayout w:type="fixed"/>
        <w:tblLook w:val="04A0" w:firstRow="1" w:lastRow="0" w:firstColumn="1" w:lastColumn="0" w:noHBand="0" w:noVBand="1"/>
      </w:tblPr>
      <w:tblGrid>
        <w:gridCol w:w="985"/>
        <w:gridCol w:w="1260"/>
        <w:gridCol w:w="630"/>
        <w:gridCol w:w="2250"/>
        <w:gridCol w:w="2430"/>
        <w:gridCol w:w="2736"/>
      </w:tblGrid>
      <w:tr w:rsidR="0065152E" w:rsidRPr="00D32385" w14:paraId="62EF68DF" w14:textId="77777777" w:rsidTr="0065152E">
        <w:trPr>
          <w:trHeight w:val="300"/>
        </w:trPr>
        <w:tc>
          <w:tcPr>
            <w:tcW w:w="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9FA0E7" w14:textId="77777777" w:rsidR="00D32385" w:rsidRPr="00D32385" w:rsidRDefault="00D32385" w:rsidP="00D32385">
            <w:pPr>
              <w:spacing w:before="0"/>
              <w:ind w:left="0"/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</w:pPr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> </w:t>
            </w:r>
          </w:p>
        </w:tc>
        <w:tc>
          <w:tcPr>
            <w:tcW w:w="12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EC92BD" w14:textId="77777777" w:rsidR="00D32385" w:rsidRPr="00D32385" w:rsidRDefault="00D32385" w:rsidP="00D32385">
            <w:pPr>
              <w:spacing w:before="0"/>
              <w:ind w:left="0"/>
              <w:jc w:val="center"/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</w:pPr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> </w:t>
            </w:r>
          </w:p>
        </w:tc>
        <w:tc>
          <w:tcPr>
            <w:tcW w:w="63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C627D1" w14:textId="77777777" w:rsidR="00D32385" w:rsidRPr="00D32385" w:rsidRDefault="00D32385" w:rsidP="00D32385">
            <w:pPr>
              <w:spacing w:before="0"/>
              <w:ind w:left="0"/>
              <w:jc w:val="center"/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</w:pPr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>Unit</w:t>
            </w:r>
          </w:p>
        </w:tc>
        <w:tc>
          <w:tcPr>
            <w:tcW w:w="22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F23785" w14:textId="77777777" w:rsidR="00D32385" w:rsidRPr="00D32385" w:rsidRDefault="00D32385" w:rsidP="00D32385">
            <w:pPr>
              <w:spacing w:before="0"/>
              <w:ind w:left="0"/>
              <w:jc w:val="center"/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</w:pPr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>Existing</w:t>
            </w:r>
          </w:p>
        </w:tc>
        <w:tc>
          <w:tcPr>
            <w:tcW w:w="243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48C4CE" w14:textId="77777777" w:rsidR="00D32385" w:rsidRPr="00D32385" w:rsidRDefault="00D32385" w:rsidP="00D32385">
            <w:pPr>
              <w:spacing w:before="0"/>
              <w:ind w:left="0"/>
              <w:jc w:val="center"/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</w:pPr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>New</w:t>
            </w:r>
          </w:p>
        </w:tc>
        <w:tc>
          <w:tcPr>
            <w:tcW w:w="273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B2E45B" w14:textId="77777777" w:rsidR="00D32385" w:rsidRPr="00D32385" w:rsidRDefault="00D32385" w:rsidP="00D32385">
            <w:pPr>
              <w:spacing w:before="0"/>
              <w:ind w:left="0"/>
              <w:jc w:val="center"/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</w:pPr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>New</w:t>
            </w:r>
          </w:p>
        </w:tc>
      </w:tr>
      <w:tr w:rsidR="0065152E" w:rsidRPr="00D32385" w14:paraId="6E20F1AA" w14:textId="77777777" w:rsidTr="0065152E">
        <w:trPr>
          <w:trHeight w:val="300"/>
        </w:trPr>
        <w:tc>
          <w:tcPr>
            <w:tcW w:w="98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972FD8" w14:textId="77777777" w:rsidR="00D32385" w:rsidRPr="00D32385" w:rsidRDefault="00D32385" w:rsidP="00D32385">
            <w:pPr>
              <w:spacing w:before="0"/>
              <w:ind w:left="0"/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</w:pPr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> 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133C78" w14:textId="77777777" w:rsidR="00D32385" w:rsidRPr="00D32385" w:rsidRDefault="00D32385" w:rsidP="00D32385">
            <w:pPr>
              <w:spacing w:before="0"/>
              <w:ind w:left="0"/>
              <w:jc w:val="center"/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</w:pPr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>MPN</w:t>
            </w:r>
          </w:p>
        </w:tc>
        <w:tc>
          <w:tcPr>
            <w:tcW w:w="6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03C0FA" w14:textId="77777777" w:rsidR="00D32385" w:rsidRPr="00D32385" w:rsidRDefault="00D32385" w:rsidP="00D32385">
            <w:pPr>
              <w:spacing w:before="0"/>
              <w:ind w:left="0"/>
              <w:jc w:val="center"/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</w:pPr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> </w:t>
            </w:r>
          </w:p>
        </w:tc>
        <w:tc>
          <w:tcPr>
            <w:tcW w:w="22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0F1A8D" w14:textId="77777777" w:rsidR="00D32385" w:rsidRPr="00D32385" w:rsidRDefault="00D32385" w:rsidP="00D32385">
            <w:pPr>
              <w:spacing w:before="0"/>
              <w:ind w:left="0"/>
              <w:jc w:val="center"/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</w:pPr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>IRF730APBF</w:t>
            </w:r>
          </w:p>
        </w:tc>
        <w:tc>
          <w:tcPr>
            <w:tcW w:w="24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7A6400" w14:textId="77777777" w:rsidR="00D32385" w:rsidRPr="00D32385" w:rsidRDefault="00D32385" w:rsidP="00D32385">
            <w:pPr>
              <w:spacing w:before="0"/>
              <w:ind w:left="0"/>
              <w:jc w:val="center"/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</w:pPr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>STP6N62K3</w:t>
            </w:r>
          </w:p>
        </w:tc>
        <w:tc>
          <w:tcPr>
            <w:tcW w:w="27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5B0021" w14:textId="77777777" w:rsidR="00D32385" w:rsidRPr="00D32385" w:rsidRDefault="00D32385" w:rsidP="00D32385">
            <w:pPr>
              <w:spacing w:before="0"/>
              <w:ind w:left="0"/>
              <w:jc w:val="center"/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</w:pPr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>SVF740T</w:t>
            </w:r>
          </w:p>
        </w:tc>
      </w:tr>
      <w:tr w:rsidR="0065152E" w:rsidRPr="00D32385" w14:paraId="3275AD65" w14:textId="77777777" w:rsidTr="0065152E">
        <w:trPr>
          <w:trHeight w:val="300"/>
        </w:trPr>
        <w:tc>
          <w:tcPr>
            <w:tcW w:w="98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E3F462" w14:textId="77777777" w:rsidR="00D32385" w:rsidRPr="00D32385" w:rsidRDefault="00D32385" w:rsidP="00D32385">
            <w:pPr>
              <w:spacing w:before="0"/>
              <w:ind w:left="0"/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</w:pPr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> 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22FD30" w14:textId="77777777" w:rsidR="00D32385" w:rsidRPr="00D32385" w:rsidRDefault="00D32385" w:rsidP="00D32385">
            <w:pPr>
              <w:spacing w:before="0"/>
              <w:ind w:left="0"/>
              <w:jc w:val="center"/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</w:pPr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>Manufacturer</w:t>
            </w:r>
          </w:p>
        </w:tc>
        <w:tc>
          <w:tcPr>
            <w:tcW w:w="6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57ED03" w14:textId="77777777" w:rsidR="00D32385" w:rsidRPr="00D32385" w:rsidRDefault="00D32385" w:rsidP="00D32385">
            <w:pPr>
              <w:spacing w:before="0"/>
              <w:ind w:left="0"/>
              <w:jc w:val="center"/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</w:pPr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> </w:t>
            </w:r>
          </w:p>
        </w:tc>
        <w:tc>
          <w:tcPr>
            <w:tcW w:w="22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2C517A" w14:textId="77777777" w:rsidR="00D32385" w:rsidRPr="00D32385" w:rsidRDefault="00D32385" w:rsidP="00D32385">
            <w:pPr>
              <w:spacing w:before="0"/>
              <w:ind w:left="0"/>
              <w:jc w:val="center"/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</w:pPr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>Vishay</w:t>
            </w:r>
          </w:p>
        </w:tc>
        <w:tc>
          <w:tcPr>
            <w:tcW w:w="24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3E7071" w14:textId="77777777" w:rsidR="00D32385" w:rsidRPr="00D32385" w:rsidRDefault="00D32385" w:rsidP="00D32385">
            <w:pPr>
              <w:spacing w:before="0"/>
              <w:ind w:left="0"/>
              <w:jc w:val="center"/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</w:pPr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>STMicroelectronics</w:t>
            </w:r>
          </w:p>
        </w:tc>
        <w:tc>
          <w:tcPr>
            <w:tcW w:w="27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6C5E98" w14:textId="77777777" w:rsidR="00D32385" w:rsidRPr="00D32385" w:rsidRDefault="00D32385" w:rsidP="00D32385">
            <w:pPr>
              <w:spacing w:before="0"/>
              <w:ind w:left="0"/>
              <w:jc w:val="center"/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</w:pPr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>Silan Microelectronics</w:t>
            </w:r>
          </w:p>
        </w:tc>
      </w:tr>
      <w:tr w:rsidR="0065152E" w:rsidRPr="00D32385" w14:paraId="09A51E0D" w14:textId="77777777" w:rsidTr="0065152E">
        <w:trPr>
          <w:trHeight w:val="300"/>
        </w:trPr>
        <w:tc>
          <w:tcPr>
            <w:tcW w:w="98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89D86A" w14:textId="77777777" w:rsidR="00D32385" w:rsidRPr="00D32385" w:rsidRDefault="00D32385" w:rsidP="00D32385">
            <w:pPr>
              <w:spacing w:before="0"/>
              <w:ind w:left="0"/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</w:pPr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> 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403F1A" w14:textId="77777777" w:rsidR="00D32385" w:rsidRPr="00D32385" w:rsidRDefault="00D32385" w:rsidP="00D32385">
            <w:pPr>
              <w:spacing w:before="0"/>
              <w:ind w:left="0"/>
              <w:jc w:val="center"/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</w:pPr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>Cost</w:t>
            </w:r>
          </w:p>
        </w:tc>
        <w:tc>
          <w:tcPr>
            <w:tcW w:w="6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C1897B" w14:textId="77777777" w:rsidR="00D32385" w:rsidRPr="00D32385" w:rsidRDefault="00D32385" w:rsidP="00D32385">
            <w:pPr>
              <w:spacing w:before="0"/>
              <w:ind w:left="0"/>
              <w:jc w:val="center"/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</w:pPr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> </w:t>
            </w:r>
          </w:p>
        </w:tc>
        <w:tc>
          <w:tcPr>
            <w:tcW w:w="22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C42700" w14:textId="77777777" w:rsidR="00D32385" w:rsidRPr="00D32385" w:rsidRDefault="00D32385" w:rsidP="00D32385">
            <w:pPr>
              <w:spacing w:before="0"/>
              <w:ind w:left="0"/>
              <w:jc w:val="center"/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</w:pPr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>$1.71</w:t>
            </w:r>
          </w:p>
        </w:tc>
        <w:tc>
          <w:tcPr>
            <w:tcW w:w="24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18F376" w14:textId="77777777" w:rsidR="00D32385" w:rsidRPr="00D32385" w:rsidRDefault="00D32385" w:rsidP="00D32385">
            <w:pPr>
              <w:spacing w:before="0"/>
              <w:ind w:left="0"/>
              <w:jc w:val="center"/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</w:pPr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>$2.04</w:t>
            </w:r>
          </w:p>
        </w:tc>
        <w:tc>
          <w:tcPr>
            <w:tcW w:w="27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409BC8" w14:textId="77777777" w:rsidR="00D32385" w:rsidRPr="00D32385" w:rsidRDefault="00D32385" w:rsidP="00D32385">
            <w:pPr>
              <w:spacing w:before="0"/>
              <w:ind w:left="0"/>
              <w:jc w:val="center"/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</w:pPr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>-</w:t>
            </w:r>
          </w:p>
        </w:tc>
      </w:tr>
      <w:tr w:rsidR="0065152E" w:rsidRPr="00D32385" w14:paraId="3BD2E7EA" w14:textId="77777777" w:rsidTr="0065152E">
        <w:trPr>
          <w:trHeight w:val="300"/>
        </w:trPr>
        <w:tc>
          <w:tcPr>
            <w:tcW w:w="98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7E9CC3" w14:textId="77777777" w:rsidR="00D32385" w:rsidRPr="00D32385" w:rsidRDefault="00D32385" w:rsidP="00D32385">
            <w:pPr>
              <w:spacing w:before="0"/>
              <w:ind w:left="0"/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</w:pPr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> 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50959D" w14:textId="77777777" w:rsidR="00D32385" w:rsidRPr="00D32385" w:rsidRDefault="00D32385" w:rsidP="00D32385">
            <w:pPr>
              <w:spacing w:before="0"/>
              <w:ind w:left="0"/>
              <w:jc w:val="center"/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</w:pPr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>Lead Time</w:t>
            </w:r>
          </w:p>
        </w:tc>
        <w:tc>
          <w:tcPr>
            <w:tcW w:w="6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88B1C2" w14:textId="77777777" w:rsidR="00D32385" w:rsidRPr="00D32385" w:rsidRDefault="00D32385" w:rsidP="00D32385">
            <w:pPr>
              <w:spacing w:before="0"/>
              <w:ind w:left="0"/>
              <w:jc w:val="center"/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</w:pPr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> </w:t>
            </w:r>
          </w:p>
        </w:tc>
        <w:tc>
          <w:tcPr>
            <w:tcW w:w="22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180D8F" w14:textId="77777777" w:rsidR="00D32385" w:rsidRPr="00D32385" w:rsidRDefault="00D32385" w:rsidP="00D32385">
            <w:pPr>
              <w:spacing w:before="0"/>
              <w:ind w:left="0"/>
              <w:jc w:val="center"/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</w:pPr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>63 Weeks</w:t>
            </w:r>
          </w:p>
        </w:tc>
        <w:tc>
          <w:tcPr>
            <w:tcW w:w="24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CCF5A1" w14:textId="77777777" w:rsidR="00D32385" w:rsidRPr="00D32385" w:rsidRDefault="00D32385" w:rsidP="00D32385">
            <w:pPr>
              <w:spacing w:before="0"/>
              <w:ind w:left="0"/>
              <w:jc w:val="center"/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</w:pPr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>52 Weeks</w:t>
            </w:r>
          </w:p>
        </w:tc>
        <w:tc>
          <w:tcPr>
            <w:tcW w:w="27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F7D5D4" w14:textId="77777777" w:rsidR="00D32385" w:rsidRPr="00D32385" w:rsidRDefault="00D32385" w:rsidP="00D32385">
            <w:pPr>
              <w:spacing w:before="0"/>
              <w:ind w:left="0"/>
              <w:jc w:val="center"/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</w:pPr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>-</w:t>
            </w:r>
          </w:p>
        </w:tc>
      </w:tr>
      <w:tr w:rsidR="0065152E" w:rsidRPr="00D32385" w14:paraId="15D68FE5" w14:textId="77777777" w:rsidTr="0065152E">
        <w:trPr>
          <w:trHeight w:val="300"/>
        </w:trPr>
        <w:tc>
          <w:tcPr>
            <w:tcW w:w="98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17DF8D" w14:textId="77777777" w:rsidR="00D32385" w:rsidRPr="00D32385" w:rsidRDefault="00D32385" w:rsidP="00D32385">
            <w:pPr>
              <w:spacing w:before="0"/>
              <w:ind w:left="0"/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</w:pPr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> 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E7F6CC" w14:textId="77777777" w:rsidR="00D32385" w:rsidRPr="00D32385" w:rsidRDefault="00D32385" w:rsidP="00D32385">
            <w:pPr>
              <w:spacing w:before="0"/>
              <w:ind w:left="0"/>
              <w:jc w:val="center"/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</w:pPr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>Country of Origin</w:t>
            </w:r>
          </w:p>
        </w:tc>
        <w:tc>
          <w:tcPr>
            <w:tcW w:w="6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F3AA08" w14:textId="77777777" w:rsidR="00D32385" w:rsidRPr="00D32385" w:rsidRDefault="00D32385" w:rsidP="00D32385">
            <w:pPr>
              <w:spacing w:before="0"/>
              <w:ind w:left="0"/>
              <w:jc w:val="center"/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</w:pPr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> </w:t>
            </w:r>
          </w:p>
        </w:tc>
        <w:tc>
          <w:tcPr>
            <w:tcW w:w="22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CEB80B" w14:textId="77777777" w:rsidR="00D32385" w:rsidRPr="00D32385" w:rsidRDefault="00D32385" w:rsidP="00D32385">
            <w:pPr>
              <w:spacing w:before="0"/>
              <w:ind w:left="0"/>
              <w:jc w:val="center"/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</w:pPr>
            <w:proofErr w:type="spellStart"/>
            <w:proofErr w:type="gramStart"/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>China,Israel</w:t>
            </w:r>
            <w:proofErr w:type="gramEnd"/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>,Mexico,Taiwan</w:t>
            </w:r>
            <w:proofErr w:type="spellEnd"/>
          </w:p>
        </w:tc>
        <w:tc>
          <w:tcPr>
            <w:tcW w:w="24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774E3F" w14:textId="77777777" w:rsidR="00D32385" w:rsidRPr="00D32385" w:rsidRDefault="00D32385" w:rsidP="00D32385">
            <w:pPr>
              <w:spacing w:before="0"/>
              <w:ind w:left="0"/>
              <w:jc w:val="center"/>
              <w:rPr>
                <w:rFonts w:cs="Arial"/>
                <w:color w:val="000000"/>
                <w:sz w:val="18"/>
                <w:szCs w:val="18"/>
                <w:lang w:val="it-IT" w:eastAsia="zh-CN" w:bidi="he-IL"/>
              </w:rPr>
            </w:pPr>
            <w:r w:rsidRPr="00D32385">
              <w:rPr>
                <w:rFonts w:cs="Arial"/>
                <w:color w:val="000000"/>
                <w:sz w:val="18"/>
                <w:szCs w:val="18"/>
                <w:lang w:val="it-IT" w:eastAsia="zh-CN" w:bidi="he-IL"/>
              </w:rPr>
              <w:t>China,Italy,Morocco,Philippines,Singapore</w:t>
            </w:r>
          </w:p>
        </w:tc>
        <w:tc>
          <w:tcPr>
            <w:tcW w:w="27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018EF8" w14:textId="77777777" w:rsidR="00D32385" w:rsidRPr="00D32385" w:rsidRDefault="00D32385" w:rsidP="00D32385">
            <w:pPr>
              <w:spacing w:before="0"/>
              <w:ind w:left="0"/>
              <w:jc w:val="center"/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</w:pPr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>China</w:t>
            </w:r>
          </w:p>
        </w:tc>
      </w:tr>
      <w:tr w:rsidR="0065152E" w:rsidRPr="00D32385" w14:paraId="52570B51" w14:textId="77777777" w:rsidTr="0065152E">
        <w:trPr>
          <w:trHeight w:val="300"/>
        </w:trPr>
        <w:tc>
          <w:tcPr>
            <w:tcW w:w="98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5B08D3" w14:textId="77777777" w:rsidR="00D32385" w:rsidRPr="00D32385" w:rsidRDefault="00D32385" w:rsidP="00D32385">
            <w:pPr>
              <w:spacing w:before="0"/>
              <w:ind w:left="0"/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</w:pPr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> 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6E6F2E" w14:textId="77777777" w:rsidR="00D32385" w:rsidRPr="00D32385" w:rsidRDefault="00D32385" w:rsidP="00D32385">
            <w:pPr>
              <w:spacing w:before="0"/>
              <w:ind w:left="0"/>
              <w:jc w:val="center"/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</w:pPr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>Life Cycle</w:t>
            </w:r>
          </w:p>
        </w:tc>
        <w:tc>
          <w:tcPr>
            <w:tcW w:w="6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ABFA19" w14:textId="77777777" w:rsidR="00D32385" w:rsidRPr="00D32385" w:rsidRDefault="00D32385" w:rsidP="00D32385">
            <w:pPr>
              <w:spacing w:before="0"/>
              <w:ind w:left="0"/>
              <w:jc w:val="center"/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</w:pPr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> </w:t>
            </w:r>
          </w:p>
        </w:tc>
        <w:tc>
          <w:tcPr>
            <w:tcW w:w="22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A6685F" w14:textId="77777777" w:rsidR="00D32385" w:rsidRPr="00D32385" w:rsidRDefault="00D32385" w:rsidP="00D32385">
            <w:pPr>
              <w:spacing w:before="0"/>
              <w:ind w:left="0"/>
              <w:jc w:val="center"/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</w:pPr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>Active</w:t>
            </w:r>
          </w:p>
        </w:tc>
        <w:tc>
          <w:tcPr>
            <w:tcW w:w="24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FEF5CE" w14:textId="77777777" w:rsidR="00D32385" w:rsidRPr="00D32385" w:rsidRDefault="00D32385" w:rsidP="00D32385">
            <w:pPr>
              <w:spacing w:before="0"/>
              <w:ind w:left="0"/>
              <w:jc w:val="center"/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</w:pPr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>Active</w:t>
            </w:r>
          </w:p>
        </w:tc>
        <w:tc>
          <w:tcPr>
            <w:tcW w:w="27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28ABE4" w14:textId="77777777" w:rsidR="00D32385" w:rsidRPr="00D32385" w:rsidRDefault="00D32385" w:rsidP="00D32385">
            <w:pPr>
              <w:spacing w:before="0"/>
              <w:ind w:left="0"/>
              <w:jc w:val="center"/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</w:pPr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>Active</w:t>
            </w:r>
          </w:p>
        </w:tc>
      </w:tr>
      <w:tr w:rsidR="0065152E" w:rsidRPr="00D32385" w14:paraId="6CB1576C" w14:textId="77777777" w:rsidTr="0065152E">
        <w:trPr>
          <w:trHeight w:val="300"/>
        </w:trPr>
        <w:tc>
          <w:tcPr>
            <w:tcW w:w="98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59F2D2" w14:textId="77777777" w:rsidR="00D32385" w:rsidRPr="00D32385" w:rsidRDefault="00D32385" w:rsidP="00D32385">
            <w:pPr>
              <w:spacing w:before="0"/>
              <w:ind w:left="0"/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</w:pPr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> 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C55EAC" w14:textId="77777777" w:rsidR="00D32385" w:rsidRPr="00D32385" w:rsidRDefault="00D32385" w:rsidP="00D32385">
            <w:pPr>
              <w:spacing w:before="0"/>
              <w:ind w:left="0"/>
              <w:jc w:val="center"/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</w:pPr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>ROHS</w:t>
            </w:r>
          </w:p>
        </w:tc>
        <w:tc>
          <w:tcPr>
            <w:tcW w:w="6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CDB40B" w14:textId="77777777" w:rsidR="00D32385" w:rsidRPr="00D32385" w:rsidRDefault="00D32385" w:rsidP="00D32385">
            <w:pPr>
              <w:spacing w:before="0"/>
              <w:ind w:left="0"/>
              <w:jc w:val="center"/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</w:pPr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> </w:t>
            </w:r>
          </w:p>
        </w:tc>
        <w:tc>
          <w:tcPr>
            <w:tcW w:w="22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80CF61" w14:textId="77777777" w:rsidR="00D32385" w:rsidRPr="00D32385" w:rsidRDefault="00D32385" w:rsidP="00D32385">
            <w:pPr>
              <w:spacing w:before="0"/>
              <w:ind w:left="0"/>
              <w:jc w:val="center"/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</w:pPr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>Yes</w:t>
            </w:r>
          </w:p>
        </w:tc>
        <w:tc>
          <w:tcPr>
            <w:tcW w:w="24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A09DB8" w14:textId="77777777" w:rsidR="00D32385" w:rsidRPr="00D32385" w:rsidRDefault="00D32385" w:rsidP="00D32385">
            <w:pPr>
              <w:spacing w:before="0"/>
              <w:ind w:left="0"/>
              <w:jc w:val="center"/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</w:pPr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>Yes</w:t>
            </w:r>
          </w:p>
        </w:tc>
        <w:tc>
          <w:tcPr>
            <w:tcW w:w="27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CF81C0" w14:textId="77777777" w:rsidR="00D32385" w:rsidRPr="00D32385" w:rsidRDefault="00D32385" w:rsidP="00D32385">
            <w:pPr>
              <w:spacing w:before="0"/>
              <w:ind w:left="0"/>
              <w:jc w:val="center"/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</w:pPr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>Yes</w:t>
            </w:r>
          </w:p>
        </w:tc>
      </w:tr>
      <w:tr w:rsidR="0065152E" w:rsidRPr="00D32385" w14:paraId="1BBE850C" w14:textId="77777777" w:rsidTr="0065152E">
        <w:trPr>
          <w:trHeight w:val="300"/>
        </w:trPr>
        <w:tc>
          <w:tcPr>
            <w:tcW w:w="98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73BEAC" w14:textId="77777777" w:rsidR="00D32385" w:rsidRPr="00D32385" w:rsidRDefault="00D32385" w:rsidP="00D32385">
            <w:pPr>
              <w:spacing w:before="0"/>
              <w:ind w:left="0"/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</w:pPr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> 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66B0CF" w14:textId="77777777" w:rsidR="00D32385" w:rsidRPr="00D32385" w:rsidRDefault="00D32385" w:rsidP="00D32385">
            <w:pPr>
              <w:spacing w:before="0"/>
              <w:ind w:left="0"/>
              <w:jc w:val="center"/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</w:pPr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>Description</w:t>
            </w:r>
          </w:p>
        </w:tc>
        <w:tc>
          <w:tcPr>
            <w:tcW w:w="6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99FDB7" w14:textId="77777777" w:rsidR="00D32385" w:rsidRPr="00D32385" w:rsidRDefault="00D32385" w:rsidP="00D32385">
            <w:pPr>
              <w:spacing w:before="0"/>
              <w:ind w:left="0"/>
              <w:jc w:val="center"/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</w:pPr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> </w:t>
            </w:r>
          </w:p>
        </w:tc>
        <w:tc>
          <w:tcPr>
            <w:tcW w:w="22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A753E2" w14:textId="77777777" w:rsidR="00D32385" w:rsidRPr="00D32385" w:rsidRDefault="00D32385" w:rsidP="00D32385">
            <w:pPr>
              <w:spacing w:before="0"/>
              <w:ind w:left="0"/>
              <w:jc w:val="center"/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</w:pPr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>Trans MOSFET N-CH 400V 5.5A 3-Pin(3+Tab) TO-220AB</w:t>
            </w:r>
          </w:p>
        </w:tc>
        <w:tc>
          <w:tcPr>
            <w:tcW w:w="24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49EF6D" w14:textId="77777777" w:rsidR="00D32385" w:rsidRPr="00D32385" w:rsidRDefault="00D32385" w:rsidP="00D32385">
            <w:pPr>
              <w:spacing w:before="0"/>
              <w:ind w:left="0"/>
              <w:jc w:val="center"/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</w:pPr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>Trans MOSFET N-CH 620V 5.5A 3-Pin(3+Tab) TO-220AB Tube</w:t>
            </w:r>
          </w:p>
        </w:tc>
        <w:tc>
          <w:tcPr>
            <w:tcW w:w="27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72F8C4" w14:textId="77777777" w:rsidR="00D32385" w:rsidRPr="00D32385" w:rsidRDefault="00D32385" w:rsidP="00D32385">
            <w:pPr>
              <w:spacing w:before="0"/>
              <w:ind w:left="0"/>
              <w:jc w:val="center"/>
              <w:rPr>
                <w:rFonts w:cs="Arial"/>
                <w:color w:val="000000"/>
                <w:sz w:val="18"/>
                <w:szCs w:val="18"/>
                <w:lang w:val="fr-FR" w:eastAsia="zh-CN" w:bidi="he-IL"/>
              </w:rPr>
            </w:pPr>
            <w:r w:rsidRPr="00D32385">
              <w:rPr>
                <w:rFonts w:cs="Arial"/>
                <w:color w:val="000000"/>
                <w:sz w:val="18"/>
                <w:szCs w:val="18"/>
                <w:lang w:val="fr-FR" w:eastAsia="zh-CN" w:bidi="he-IL"/>
              </w:rPr>
              <w:t>10A,400V N-</w:t>
            </w:r>
            <w:proofErr w:type="spellStart"/>
            <w:r w:rsidRPr="00D32385">
              <w:rPr>
                <w:rFonts w:cs="Arial"/>
                <w:color w:val="000000"/>
                <w:sz w:val="18"/>
                <w:szCs w:val="18"/>
                <w:lang w:val="fr-FR" w:eastAsia="zh-CN" w:bidi="he-IL"/>
              </w:rPr>
              <w:t>channel</w:t>
            </w:r>
            <w:proofErr w:type="spellEnd"/>
            <w:r w:rsidRPr="00D32385">
              <w:rPr>
                <w:rFonts w:cs="Arial"/>
                <w:color w:val="000000"/>
                <w:sz w:val="18"/>
                <w:szCs w:val="18"/>
                <w:lang w:val="fr-FR" w:eastAsia="zh-CN" w:bidi="he-IL"/>
              </w:rPr>
              <w:t xml:space="preserve"> </w:t>
            </w:r>
            <w:proofErr w:type="spellStart"/>
            <w:r w:rsidRPr="00D32385">
              <w:rPr>
                <w:rFonts w:cs="Arial"/>
                <w:color w:val="000000"/>
                <w:sz w:val="18"/>
                <w:szCs w:val="18"/>
                <w:lang w:val="fr-FR" w:eastAsia="zh-CN" w:bidi="he-IL"/>
              </w:rPr>
              <w:t>enhancement</w:t>
            </w:r>
            <w:proofErr w:type="spellEnd"/>
            <w:r w:rsidRPr="00D32385">
              <w:rPr>
                <w:rFonts w:cs="Arial"/>
                <w:color w:val="000000"/>
                <w:sz w:val="18"/>
                <w:szCs w:val="18"/>
                <w:lang w:val="fr-FR" w:eastAsia="zh-CN" w:bidi="he-IL"/>
              </w:rPr>
              <w:t xml:space="preserve"> mode FET</w:t>
            </w:r>
          </w:p>
        </w:tc>
      </w:tr>
      <w:tr w:rsidR="0065152E" w:rsidRPr="00D32385" w14:paraId="1BA2C119" w14:textId="77777777" w:rsidTr="0065152E">
        <w:trPr>
          <w:trHeight w:val="300"/>
        </w:trPr>
        <w:tc>
          <w:tcPr>
            <w:tcW w:w="98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02CAFD" w14:textId="77777777" w:rsidR="00D32385" w:rsidRPr="00D32385" w:rsidRDefault="00D32385" w:rsidP="00D32385">
            <w:pPr>
              <w:spacing w:before="0"/>
              <w:ind w:left="0"/>
              <w:rPr>
                <w:rFonts w:cs="Arial"/>
                <w:color w:val="000000"/>
                <w:sz w:val="18"/>
                <w:szCs w:val="18"/>
                <w:lang w:val="fr-FR" w:eastAsia="zh-CN" w:bidi="he-IL"/>
              </w:rPr>
            </w:pPr>
            <w:r w:rsidRPr="00D32385">
              <w:rPr>
                <w:rFonts w:cs="Arial"/>
                <w:color w:val="000000"/>
                <w:sz w:val="18"/>
                <w:szCs w:val="18"/>
                <w:lang w:val="fr-FR" w:eastAsia="zh-CN" w:bidi="he-IL"/>
              </w:rPr>
              <w:t> 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323D80" w14:textId="77777777" w:rsidR="00D32385" w:rsidRPr="00D32385" w:rsidRDefault="00D32385" w:rsidP="00D32385">
            <w:pPr>
              <w:spacing w:before="0"/>
              <w:ind w:left="0"/>
              <w:jc w:val="center"/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</w:pPr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>Channel Mode</w:t>
            </w:r>
          </w:p>
        </w:tc>
        <w:tc>
          <w:tcPr>
            <w:tcW w:w="6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6E3F6D" w14:textId="77777777" w:rsidR="00D32385" w:rsidRPr="00D32385" w:rsidRDefault="00D32385" w:rsidP="00D32385">
            <w:pPr>
              <w:spacing w:before="0"/>
              <w:ind w:left="0"/>
              <w:jc w:val="center"/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</w:pPr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> </w:t>
            </w:r>
          </w:p>
        </w:tc>
        <w:tc>
          <w:tcPr>
            <w:tcW w:w="22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840FF8" w14:textId="77777777" w:rsidR="00D32385" w:rsidRPr="00D32385" w:rsidRDefault="00D32385" w:rsidP="00D32385">
            <w:pPr>
              <w:spacing w:before="0"/>
              <w:ind w:left="0"/>
              <w:jc w:val="center"/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</w:pPr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>Enhancement</w:t>
            </w:r>
          </w:p>
        </w:tc>
        <w:tc>
          <w:tcPr>
            <w:tcW w:w="24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6548A0" w14:textId="77777777" w:rsidR="00D32385" w:rsidRPr="00D32385" w:rsidRDefault="00D32385" w:rsidP="00D32385">
            <w:pPr>
              <w:spacing w:before="0"/>
              <w:ind w:left="0"/>
              <w:jc w:val="center"/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</w:pPr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>Enhancement</w:t>
            </w:r>
          </w:p>
        </w:tc>
        <w:tc>
          <w:tcPr>
            <w:tcW w:w="27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A0106B" w14:textId="77777777" w:rsidR="00D32385" w:rsidRPr="00D32385" w:rsidRDefault="00D32385" w:rsidP="00D32385">
            <w:pPr>
              <w:spacing w:before="0"/>
              <w:ind w:left="0"/>
              <w:jc w:val="center"/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</w:pPr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>Enhancement</w:t>
            </w:r>
          </w:p>
        </w:tc>
      </w:tr>
      <w:tr w:rsidR="0065152E" w:rsidRPr="00D32385" w14:paraId="2030B193" w14:textId="77777777" w:rsidTr="00D631E1">
        <w:trPr>
          <w:trHeight w:val="300"/>
        </w:trPr>
        <w:tc>
          <w:tcPr>
            <w:tcW w:w="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D6A8F5" w14:textId="77777777" w:rsidR="00D32385" w:rsidRPr="00D32385" w:rsidRDefault="00D32385" w:rsidP="00D32385">
            <w:pPr>
              <w:spacing w:before="0"/>
              <w:ind w:left="0"/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</w:pPr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> </w:t>
            </w:r>
          </w:p>
        </w:tc>
        <w:tc>
          <w:tcPr>
            <w:tcW w:w="12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1CA6C8" w14:textId="77777777" w:rsidR="00D32385" w:rsidRPr="00D32385" w:rsidRDefault="00D32385" w:rsidP="00D32385">
            <w:pPr>
              <w:spacing w:before="0"/>
              <w:ind w:left="0"/>
              <w:jc w:val="center"/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</w:pPr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>Channel Type</w:t>
            </w:r>
          </w:p>
        </w:tc>
        <w:tc>
          <w:tcPr>
            <w:tcW w:w="63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371016" w14:textId="77777777" w:rsidR="00D32385" w:rsidRPr="00D32385" w:rsidRDefault="00D32385" w:rsidP="00D32385">
            <w:pPr>
              <w:spacing w:before="0"/>
              <w:ind w:left="0"/>
              <w:jc w:val="center"/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</w:pPr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> </w:t>
            </w:r>
          </w:p>
        </w:tc>
        <w:tc>
          <w:tcPr>
            <w:tcW w:w="22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70F621" w14:textId="77777777" w:rsidR="00D32385" w:rsidRPr="00D32385" w:rsidRDefault="00D32385" w:rsidP="00D32385">
            <w:pPr>
              <w:spacing w:before="0"/>
              <w:ind w:left="0"/>
              <w:jc w:val="center"/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</w:pPr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>N-Channel</w:t>
            </w:r>
          </w:p>
        </w:tc>
        <w:tc>
          <w:tcPr>
            <w:tcW w:w="243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9F3D88" w14:textId="77777777" w:rsidR="00D32385" w:rsidRPr="00D32385" w:rsidRDefault="00D32385" w:rsidP="00D32385">
            <w:pPr>
              <w:spacing w:before="0"/>
              <w:ind w:left="0"/>
              <w:jc w:val="center"/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</w:pPr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>N-Channel</w:t>
            </w:r>
          </w:p>
        </w:tc>
        <w:tc>
          <w:tcPr>
            <w:tcW w:w="273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0879AD" w14:textId="77777777" w:rsidR="00D32385" w:rsidRPr="00D32385" w:rsidRDefault="00D32385" w:rsidP="00D32385">
            <w:pPr>
              <w:spacing w:before="0"/>
              <w:ind w:left="0"/>
              <w:jc w:val="center"/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</w:pPr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>N-Channel</w:t>
            </w:r>
          </w:p>
        </w:tc>
      </w:tr>
      <w:tr w:rsidR="0065152E" w:rsidRPr="00D32385" w14:paraId="7A96B239" w14:textId="77777777" w:rsidTr="0065152E">
        <w:trPr>
          <w:trHeight w:val="300"/>
        </w:trPr>
        <w:tc>
          <w:tcPr>
            <w:tcW w:w="98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191212" w14:textId="77777777" w:rsidR="00D32385" w:rsidRPr="00D32385" w:rsidRDefault="00D32385" w:rsidP="00D32385">
            <w:pPr>
              <w:spacing w:before="0"/>
              <w:ind w:left="0"/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</w:pPr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lastRenderedPageBreak/>
              <w:t> 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D702D2" w14:textId="77777777" w:rsidR="00D32385" w:rsidRPr="00D32385" w:rsidRDefault="00D32385" w:rsidP="00D32385">
            <w:pPr>
              <w:spacing w:before="0"/>
              <w:ind w:left="0"/>
              <w:jc w:val="center"/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</w:pPr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>Drain-source voltage, VDS</w:t>
            </w:r>
          </w:p>
        </w:tc>
        <w:tc>
          <w:tcPr>
            <w:tcW w:w="6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941AAA" w14:textId="77777777" w:rsidR="00D32385" w:rsidRPr="00D32385" w:rsidRDefault="00D32385" w:rsidP="00D32385">
            <w:pPr>
              <w:spacing w:before="0"/>
              <w:ind w:left="0"/>
              <w:jc w:val="center"/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</w:pPr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>V</w:t>
            </w:r>
          </w:p>
        </w:tc>
        <w:tc>
          <w:tcPr>
            <w:tcW w:w="22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CFC692" w14:textId="77777777" w:rsidR="00D32385" w:rsidRPr="00D32385" w:rsidRDefault="00D32385" w:rsidP="00D32385">
            <w:pPr>
              <w:spacing w:before="0"/>
              <w:ind w:left="0"/>
              <w:jc w:val="center"/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</w:pPr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>400</w:t>
            </w:r>
          </w:p>
        </w:tc>
        <w:tc>
          <w:tcPr>
            <w:tcW w:w="24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14:paraId="0801AE94" w14:textId="77777777" w:rsidR="00D32385" w:rsidRPr="00D32385" w:rsidRDefault="00D32385" w:rsidP="00D32385">
            <w:pPr>
              <w:spacing w:before="0"/>
              <w:ind w:left="0"/>
              <w:jc w:val="center"/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</w:pPr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>620</w:t>
            </w:r>
          </w:p>
        </w:tc>
        <w:tc>
          <w:tcPr>
            <w:tcW w:w="27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930795" w14:textId="77777777" w:rsidR="00D32385" w:rsidRPr="00D32385" w:rsidRDefault="00D32385" w:rsidP="00D32385">
            <w:pPr>
              <w:spacing w:before="0"/>
              <w:ind w:left="0"/>
              <w:jc w:val="center"/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</w:pPr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>400</w:t>
            </w:r>
          </w:p>
        </w:tc>
      </w:tr>
      <w:tr w:rsidR="0065152E" w:rsidRPr="00D32385" w14:paraId="33AF9520" w14:textId="77777777" w:rsidTr="0065152E">
        <w:trPr>
          <w:trHeight w:val="300"/>
        </w:trPr>
        <w:tc>
          <w:tcPr>
            <w:tcW w:w="98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401F69" w14:textId="77777777" w:rsidR="00D32385" w:rsidRPr="00D32385" w:rsidRDefault="00D32385" w:rsidP="00D32385">
            <w:pPr>
              <w:spacing w:before="0"/>
              <w:ind w:left="0"/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</w:pPr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> 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01A56E" w14:textId="77777777" w:rsidR="00D32385" w:rsidRPr="00D32385" w:rsidRDefault="00D32385" w:rsidP="00D32385">
            <w:pPr>
              <w:spacing w:before="0"/>
              <w:ind w:left="0"/>
              <w:jc w:val="center"/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</w:pPr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 xml:space="preserve">Gate-source </w:t>
            </w:r>
            <w:proofErr w:type="spellStart"/>
            <w:proofErr w:type="gramStart"/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>voltage,VGS</w:t>
            </w:r>
            <w:proofErr w:type="spellEnd"/>
            <w:proofErr w:type="gramEnd"/>
          </w:p>
        </w:tc>
        <w:tc>
          <w:tcPr>
            <w:tcW w:w="6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346632" w14:textId="77777777" w:rsidR="00D32385" w:rsidRPr="00D32385" w:rsidRDefault="00D32385" w:rsidP="00D32385">
            <w:pPr>
              <w:spacing w:before="0"/>
              <w:ind w:left="0"/>
              <w:jc w:val="center"/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</w:pPr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>V</w:t>
            </w:r>
          </w:p>
        </w:tc>
        <w:tc>
          <w:tcPr>
            <w:tcW w:w="22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417909" w14:textId="77777777" w:rsidR="00D32385" w:rsidRPr="00D32385" w:rsidRDefault="00D32385" w:rsidP="00D32385">
            <w:pPr>
              <w:spacing w:before="0"/>
              <w:ind w:left="0"/>
              <w:jc w:val="center"/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</w:pPr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>± 30</w:t>
            </w:r>
          </w:p>
        </w:tc>
        <w:tc>
          <w:tcPr>
            <w:tcW w:w="24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CD2530" w14:textId="77777777" w:rsidR="00D32385" w:rsidRPr="00D32385" w:rsidRDefault="00D32385" w:rsidP="00D32385">
            <w:pPr>
              <w:spacing w:before="0"/>
              <w:ind w:left="0"/>
              <w:jc w:val="center"/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</w:pPr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>± 30</w:t>
            </w:r>
          </w:p>
        </w:tc>
        <w:tc>
          <w:tcPr>
            <w:tcW w:w="27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1870E3" w14:textId="77777777" w:rsidR="00D32385" w:rsidRPr="00D32385" w:rsidRDefault="00D32385" w:rsidP="00D32385">
            <w:pPr>
              <w:spacing w:before="0"/>
              <w:ind w:left="0"/>
              <w:jc w:val="center"/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</w:pPr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>± 30</w:t>
            </w:r>
          </w:p>
        </w:tc>
      </w:tr>
      <w:tr w:rsidR="0065152E" w:rsidRPr="00D32385" w14:paraId="1B1FB403" w14:textId="77777777" w:rsidTr="0065152E">
        <w:trPr>
          <w:trHeight w:val="300"/>
        </w:trPr>
        <w:tc>
          <w:tcPr>
            <w:tcW w:w="98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F8AC3D" w14:textId="77777777" w:rsidR="00D32385" w:rsidRPr="00D32385" w:rsidRDefault="00D32385" w:rsidP="00D32385">
            <w:pPr>
              <w:spacing w:before="0"/>
              <w:ind w:left="0"/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</w:pPr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> 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F4822A" w14:textId="77777777" w:rsidR="00D32385" w:rsidRPr="00D32385" w:rsidRDefault="00D32385" w:rsidP="00D32385">
            <w:pPr>
              <w:spacing w:before="0"/>
              <w:ind w:left="0"/>
              <w:jc w:val="center"/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</w:pPr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 xml:space="preserve">Continuous drain </w:t>
            </w:r>
            <w:proofErr w:type="spellStart"/>
            <w:proofErr w:type="gramStart"/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>current,ID</w:t>
            </w:r>
            <w:proofErr w:type="spellEnd"/>
            <w:proofErr w:type="gramEnd"/>
          </w:p>
        </w:tc>
        <w:tc>
          <w:tcPr>
            <w:tcW w:w="6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327594" w14:textId="77777777" w:rsidR="00D32385" w:rsidRPr="00D32385" w:rsidRDefault="00D32385" w:rsidP="00D32385">
            <w:pPr>
              <w:spacing w:before="0"/>
              <w:ind w:left="0"/>
              <w:jc w:val="center"/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</w:pPr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>A</w:t>
            </w:r>
          </w:p>
        </w:tc>
        <w:tc>
          <w:tcPr>
            <w:tcW w:w="22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D56D09" w14:textId="77777777" w:rsidR="00D32385" w:rsidRPr="00D32385" w:rsidRDefault="00D32385" w:rsidP="00D32385">
            <w:pPr>
              <w:spacing w:before="0"/>
              <w:ind w:left="0"/>
              <w:jc w:val="center"/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</w:pPr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>5.5 at TC = 25 °</w:t>
            </w:r>
            <w:proofErr w:type="gramStart"/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>C,VGS</w:t>
            </w:r>
            <w:proofErr w:type="gramEnd"/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 xml:space="preserve"> at 10 V</w:t>
            </w:r>
          </w:p>
        </w:tc>
        <w:tc>
          <w:tcPr>
            <w:tcW w:w="24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C4A392" w14:textId="77777777" w:rsidR="00D32385" w:rsidRPr="00D32385" w:rsidRDefault="00D32385" w:rsidP="00D32385">
            <w:pPr>
              <w:spacing w:before="0"/>
              <w:ind w:left="0"/>
              <w:jc w:val="center"/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</w:pPr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>5.5 at TC = 25 °C</w:t>
            </w:r>
          </w:p>
        </w:tc>
        <w:tc>
          <w:tcPr>
            <w:tcW w:w="27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14:paraId="20C405D0" w14:textId="77777777" w:rsidR="00D32385" w:rsidRPr="00D32385" w:rsidRDefault="00D32385" w:rsidP="00D32385">
            <w:pPr>
              <w:spacing w:before="0"/>
              <w:ind w:left="0"/>
              <w:jc w:val="center"/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</w:pPr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>10 A</w:t>
            </w:r>
          </w:p>
        </w:tc>
      </w:tr>
      <w:tr w:rsidR="0065152E" w:rsidRPr="00D32385" w14:paraId="041B814E" w14:textId="77777777" w:rsidTr="0065152E">
        <w:trPr>
          <w:trHeight w:val="300"/>
        </w:trPr>
        <w:tc>
          <w:tcPr>
            <w:tcW w:w="98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499A74" w14:textId="77777777" w:rsidR="00D32385" w:rsidRPr="00D32385" w:rsidRDefault="00D32385" w:rsidP="00D32385">
            <w:pPr>
              <w:spacing w:before="0"/>
              <w:ind w:left="0"/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</w:pPr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> 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B712EE" w14:textId="77777777" w:rsidR="00D32385" w:rsidRPr="00D32385" w:rsidRDefault="00D32385" w:rsidP="00D32385">
            <w:pPr>
              <w:spacing w:before="0"/>
              <w:ind w:left="0"/>
              <w:jc w:val="center"/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</w:pPr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 xml:space="preserve">Pulsed drain </w:t>
            </w:r>
            <w:proofErr w:type="spellStart"/>
            <w:proofErr w:type="gramStart"/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>current,IDM</w:t>
            </w:r>
            <w:proofErr w:type="spellEnd"/>
            <w:proofErr w:type="gramEnd"/>
          </w:p>
        </w:tc>
        <w:tc>
          <w:tcPr>
            <w:tcW w:w="6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5E168A" w14:textId="77777777" w:rsidR="00D32385" w:rsidRPr="00D32385" w:rsidRDefault="00D32385" w:rsidP="00D32385">
            <w:pPr>
              <w:spacing w:before="0"/>
              <w:ind w:left="0"/>
              <w:jc w:val="center"/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</w:pPr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>A</w:t>
            </w:r>
          </w:p>
        </w:tc>
        <w:tc>
          <w:tcPr>
            <w:tcW w:w="22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93A36B" w14:textId="77777777" w:rsidR="00D32385" w:rsidRPr="00D32385" w:rsidRDefault="00D32385" w:rsidP="00D32385">
            <w:pPr>
              <w:spacing w:before="0"/>
              <w:ind w:left="0"/>
              <w:jc w:val="center"/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</w:pPr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>22</w:t>
            </w:r>
          </w:p>
        </w:tc>
        <w:tc>
          <w:tcPr>
            <w:tcW w:w="24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F1204D" w14:textId="77777777" w:rsidR="00D32385" w:rsidRPr="00D32385" w:rsidRDefault="00D32385" w:rsidP="00D32385">
            <w:pPr>
              <w:spacing w:before="0"/>
              <w:ind w:left="0"/>
              <w:jc w:val="center"/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</w:pPr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>22</w:t>
            </w:r>
          </w:p>
        </w:tc>
        <w:tc>
          <w:tcPr>
            <w:tcW w:w="27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14:paraId="79712168" w14:textId="77777777" w:rsidR="00D32385" w:rsidRPr="00D32385" w:rsidRDefault="00D32385" w:rsidP="00D32385">
            <w:pPr>
              <w:spacing w:before="0"/>
              <w:ind w:left="0"/>
              <w:jc w:val="center"/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</w:pPr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>40 A</w:t>
            </w:r>
          </w:p>
        </w:tc>
      </w:tr>
      <w:tr w:rsidR="0065152E" w:rsidRPr="00D32385" w14:paraId="55333640" w14:textId="77777777" w:rsidTr="0065152E">
        <w:trPr>
          <w:trHeight w:val="300"/>
        </w:trPr>
        <w:tc>
          <w:tcPr>
            <w:tcW w:w="98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3C3DD1" w14:textId="77777777" w:rsidR="00D32385" w:rsidRPr="00D32385" w:rsidRDefault="00D32385" w:rsidP="00D32385">
            <w:pPr>
              <w:spacing w:before="0"/>
              <w:ind w:left="0"/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</w:pPr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> 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1C4268" w14:textId="77777777" w:rsidR="00D32385" w:rsidRPr="00D32385" w:rsidRDefault="00D32385" w:rsidP="00D32385">
            <w:pPr>
              <w:spacing w:before="0"/>
              <w:ind w:left="0"/>
              <w:jc w:val="center"/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</w:pPr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>Linear derating factor</w:t>
            </w:r>
          </w:p>
        </w:tc>
        <w:tc>
          <w:tcPr>
            <w:tcW w:w="6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2C748F" w14:textId="77777777" w:rsidR="00D32385" w:rsidRPr="00D32385" w:rsidRDefault="00D32385" w:rsidP="00D32385">
            <w:pPr>
              <w:spacing w:before="0"/>
              <w:ind w:left="0"/>
              <w:jc w:val="center"/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</w:pPr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 xml:space="preserve"> W/°C </w:t>
            </w:r>
          </w:p>
        </w:tc>
        <w:tc>
          <w:tcPr>
            <w:tcW w:w="22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80778D" w14:textId="77777777" w:rsidR="00D32385" w:rsidRPr="00D32385" w:rsidRDefault="00D32385" w:rsidP="00D32385">
            <w:pPr>
              <w:spacing w:before="0"/>
              <w:ind w:left="0"/>
              <w:jc w:val="center"/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</w:pPr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>0.6</w:t>
            </w:r>
          </w:p>
        </w:tc>
        <w:tc>
          <w:tcPr>
            <w:tcW w:w="24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7741C1" w14:textId="77777777" w:rsidR="00D32385" w:rsidRPr="00D32385" w:rsidRDefault="00D32385" w:rsidP="00D32385">
            <w:pPr>
              <w:spacing w:before="0"/>
              <w:ind w:left="0"/>
              <w:jc w:val="center"/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</w:pPr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>-</w:t>
            </w:r>
          </w:p>
        </w:tc>
        <w:tc>
          <w:tcPr>
            <w:tcW w:w="27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224162" w14:textId="77777777" w:rsidR="00D32385" w:rsidRPr="00D32385" w:rsidRDefault="00D32385" w:rsidP="00D32385">
            <w:pPr>
              <w:spacing w:before="0"/>
              <w:ind w:left="0"/>
              <w:jc w:val="center"/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</w:pPr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>-</w:t>
            </w:r>
          </w:p>
        </w:tc>
      </w:tr>
      <w:tr w:rsidR="0065152E" w:rsidRPr="00D32385" w14:paraId="45943AC2" w14:textId="77777777" w:rsidTr="0065152E">
        <w:trPr>
          <w:trHeight w:val="300"/>
        </w:trPr>
        <w:tc>
          <w:tcPr>
            <w:tcW w:w="98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B51396" w14:textId="77777777" w:rsidR="00D32385" w:rsidRPr="00D32385" w:rsidRDefault="00D32385" w:rsidP="00D32385">
            <w:pPr>
              <w:spacing w:before="0"/>
              <w:ind w:left="0"/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</w:pPr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> 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BD2F45" w14:textId="77777777" w:rsidR="00D32385" w:rsidRPr="00D32385" w:rsidRDefault="00D32385" w:rsidP="00D32385">
            <w:pPr>
              <w:spacing w:before="0"/>
              <w:ind w:left="0"/>
              <w:jc w:val="center"/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</w:pPr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 xml:space="preserve">Single pulse avalanche </w:t>
            </w:r>
            <w:proofErr w:type="gramStart"/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>energy ,</w:t>
            </w:r>
            <w:proofErr w:type="gramEnd"/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 xml:space="preserve"> EAS</w:t>
            </w:r>
          </w:p>
        </w:tc>
        <w:tc>
          <w:tcPr>
            <w:tcW w:w="6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CB3260" w14:textId="77777777" w:rsidR="00D32385" w:rsidRPr="00D32385" w:rsidRDefault="00D32385" w:rsidP="00D32385">
            <w:pPr>
              <w:spacing w:before="0"/>
              <w:ind w:left="0"/>
              <w:jc w:val="center"/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</w:pPr>
            <w:proofErr w:type="spellStart"/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>mJ</w:t>
            </w:r>
            <w:proofErr w:type="spellEnd"/>
          </w:p>
        </w:tc>
        <w:tc>
          <w:tcPr>
            <w:tcW w:w="22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584B37" w14:textId="77777777" w:rsidR="00D32385" w:rsidRPr="00D32385" w:rsidRDefault="00D32385" w:rsidP="00D32385">
            <w:pPr>
              <w:spacing w:before="0"/>
              <w:ind w:left="0"/>
              <w:jc w:val="center"/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</w:pPr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>290</w:t>
            </w:r>
          </w:p>
        </w:tc>
        <w:tc>
          <w:tcPr>
            <w:tcW w:w="24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4A5B9D" w14:textId="77777777" w:rsidR="00D32385" w:rsidRPr="00D32385" w:rsidRDefault="00D32385" w:rsidP="00D32385">
            <w:pPr>
              <w:spacing w:before="0"/>
              <w:ind w:left="0"/>
              <w:jc w:val="center"/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</w:pPr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>140</w:t>
            </w:r>
          </w:p>
        </w:tc>
        <w:tc>
          <w:tcPr>
            <w:tcW w:w="27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14:paraId="14A97FB0" w14:textId="77777777" w:rsidR="00D32385" w:rsidRPr="00D32385" w:rsidRDefault="00D32385" w:rsidP="00D32385">
            <w:pPr>
              <w:spacing w:before="0"/>
              <w:ind w:left="0"/>
              <w:jc w:val="center"/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</w:pPr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>517mJ</w:t>
            </w:r>
          </w:p>
        </w:tc>
      </w:tr>
      <w:tr w:rsidR="0065152E" w:rsidRPr="00D32385" w14:paraId="7C709EA4" w14:textId="77777777" w:rsidTr="0065152E">
        <w:trPr>
          <w:trHeight w:val="300"/>
        </w:trPr>
        <w:tc>
          <w:tcPr>
            <w:tcW w:w="98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9F0AAD" w14:textId="77777777" w:rsidR="00D32385" w:rsidRPr="00D32385" w:rsidRDefault="00D32385" w:rsidP="00D32385">
            <w:pPr>
              <w:spacing w:before="0"/>
              <w:ind w:left="0"/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</w:pPr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> 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6985C3" w14:textId="77777777" w:rsidR="00D32385" w:rsidRPr="00D32385" w:rsidRDefault="00D32385" w:rsidP="00D32385">
            <w:pPr>
              <w:spacing w:before="0"/>
              <w:ind w:left="0"/>
              <w:jc w:val="center"/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</w:pPr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 xml:space="preserve">Repetitive avalanche </w:t>
            </w:r>
            <w:proofErr w:type="gramStart"/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>current ,</w:t>
            </w:r>
            <w:proofErr w:type="gramEnd"/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 xml:space="preserve"> IAR</w:t>
            </w:r>
          </w:p>
        </w:tc>
        <w:tc>
          <w:tcPr>
            <w:tcW w:w="6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3D476F" w14:textId="77777777" w:rsidR="00D32385" w:rsidRPr="00D32385" w:rsidRDefault="00D32385" w:rsidP="00D32385">
            <w:pPr>
              <w:spacing w:before="0"/>
              <w:ind w:left="0"/>
              <w:jc w:val="center"/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</w:pPr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>A</w:t>
            </w:r>
          </w:p>
        </w:tc>
        <w:tc>
          <w:tcPr>
            <w:tcW w:w="22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EA2CA5" w14:textId="77777777" w:rsidR="00D32385" w:rsidRPr="00D32385" w:rsidRDefault="00D32385" w:rsidP="00D32385">
            <w:pPr>
              <w:spacing w:before="0"/>
              <w:ind w:left="0"/>
              <w:jc w:val="center"/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</w:pPr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>5.5</w:t>
            </w:r>
          </w:p>
        </w:tc>
        <w:tc>
          <w:tcPr>
            <w:tcW w:w="24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BF55B5" w14:textId="77777777" w:rsidR="00D32385" w:rsidRPr="00D32385" w:rsidRDefault="00D32385" w:rsidP="00D32385">
            <w:pPr>
              <w:spacing w:before="0"/>
              <w:ind w:left="0"/>
              <w:jc w:val="center"/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</w:pPr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>5.5</w:t>
            </w:r>
          </w:p>
        </w:tc>
        <w:tc>
          <w:tcPr>
            <w:tcW w:w="27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480190" w14:textId="77777777" w:rsidR="00D32385" w:rsidRPr="00D32385" w:rsidRDefault="00D32385" w:rsidP="00D32385">
            <w:pPr>
              <w:spacing w:before="0"/>
              <w:ind w:left="0"/>
              <w:jc w:val="center"/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</w:pPr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>-</w:t>
            </w:r>
          </w:p>
        </w:tc>
      </w:tr>
      <w:tr w:rsidR="0065152E" w:rsidRPr="00D32385" w14:paraId="210B2378" w14:textId="77777777" w:rsidTr="0065152E">
        <w:trPr>
          <w:trHeight w:val="300"/>
        </w:trPr>
        <w:tc>
          <w:tcPr>
            <w:tcW w:w="98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82F5AA" w14:textId="77777777" w:rsidR="00D32385" w:rsidRPr="00D32385" w:rsidRDefault="00D32385" w:rsidP="00D32385">
            <w:pPr>
              <w:spacing w:before="0"/>
              <w:ind w:left="0"/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</w:pPr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> 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173D85" w14:textId="77777777" w:rsidR="00D32385" w:rsidRPr="00D32385" w:rsidRDefault="00D32385" w:rsidP="00D32385">
            <w:pPr>
              <w:spacing w:before="0"/>
              <w:ind w:left="0"/>
              <w:jc w:val="center"/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</w:pPr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>Repetitive avalanche energy, EAR</w:t>
            </w:r>
          </w:p>
        </w:tc>
        <w:tc>
          <w:tcPr>
            <w:tcW w:w="6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9FEB17" w14:textId="77777777" w:rsidR="00D32385" w:rsidRPr="00D32385" w:rsidRDefault="00D32385" w:rsidP="00D32385">
            <w:pPr>
              <w:spacing w:before="0"/>
              <w:ind w:left="0"/>
              <w:jc w:val="center"/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</w:pPr>
            <w:proofErr w:type="spellStart"/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>mJ</w:t>
            </w:r>
            <w:proofErr w:type="spellEnd"/>
          </w:p>
        </w:tc>
        <w:tc>
          <w:tcPr>
            <w:tcW w:w="22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0A87AF" w14:textId="77777777" w:rsidR="00D32385" w:rsidRPr="00D32385" w:rsidRDefault="00D32385" w:rsidP="00D32385">
            <w:pPr>
              <w:spacing w:before="0"/>
              <w:ind w:left="0"/>
              <w:jc w:val="center"/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</w:pPr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>7.4</w:t>
            </w:r>
          </w:p>
        </w:tc>
        <w:tc>
          <w:tcPr>
            <w:tcW w:w="24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03EC23" w14:textId="77777777" w:rsidR="00D32385" w:rsidRPr="00D32385" w:rsidRDefault="00D32385" w:rsidP="00D32385">
            <w:pPr>
              <w:spacing w:before="0"/>
              <w:ind w:left="0"/>
              <w:jc w:val="center"/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</w:pPr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>-</w:t>
            </w:r>
          </w:p>
        </w:tc>
        <w:tc>
          <w:tcPr>
            <w:tcW w:w="27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86D0F4" w14:textId="77777777" w:rsidR="00D32385" w:rsidRPr="00D32385" w:rsidRDefault="00D32385" w:rsidP="00D32385">
            <w:pPr>
              <w:spacing w:before="0"/>
              <w:ind w:left="0"/>
              <w:jc w:val="center"/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</w:pPr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>-</w:t>
            </w:r>
          </w:p>
        </w:tc>
      </w:tr>
      <w:tr w:rsidR="0065152E" w:rsidRPr="00D32385" w14:paraId="3C4AABBE" w14:textId="77777777" w:rsidTr="0065152E">
        <w:trPr>
          <w:trHeight w:val="300"/>
        </w:trPr>
        <w:tc>
          <w:tcPr>
            <w:tcW w:w="98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5C6BC4" w14:textId="77777777" w:rsidR="00D32385" w:rsidRPr="00D32385" w:rsidRDefault="00D32385" w:rsidP="00D32385">
            <w:pPr>
              <w:spacing w:before="0"/>
              <w:ind w:left="0"/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</w:pPr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> 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9F0862" w14:textId="77777777" w:rsidR="00D32385" w:rsidRPr="00D32385" w:rsidRDefault="00D32385" w:rsidP="00D32385">
            <w:pPr>
              <w:spacing w:before="0"/>
              <w:ind w:left="0"/>
              <w:jc w:val="center"/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</w:pPr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 xml:space="preserve">Maximum power </w:t>
            </w:r>
            <w:proofErr w:type="spellStart"/>
            <w:proofErr w:type="gramStart"/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>dissipation,PD</w:t>
            </w:r>
            <w:proofErr w:type="spellEnd"/>
            <w:proofErr w:type="gramEnd"/>
          </w:p>
        </w:tc>
        <w:tc>
          <w:tcPr>
            <w:tcW w:w="6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116AB3" w14:textId="77777777" w:rsidR="00D32385" w:rsidRPr="00D32385" w:rsidRDefault="00D32385" w:rsidP="00D32385">
            <w:pPr>
              <w:spacing w:before="0"/>
              <w:ind w:left="0"/>
              <w:jc w:val="center"/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</w:pPr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>W</w:t>
            </w:r>
          </w:p>
        </w:tc>
        <w:tc>
          <w:tcPr>
            <w:tcW w:w="22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37195D" w14:textId="77777777" w:rsidR="00D32385" w:rsidRPr="00D32385" w:rsidRDefault="00D32385" w:rsidP="00D32385">
            <w:pPr>
              <w:spacing w:before="0"/>
              <w:ind w:left="0"/>
              <w:jc w:val="center"/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</w:pPr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 xml:space="preserve">74 at TC = 25 °C </w:t>
            </w:r>
          </w:p>
        </w:tc>
        <w:tc>
          <w:tcPr>
            <w:tcW w:w="24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D4D170" w14:textId="77777777" w:rsidR="00D32385" w:rsidRPr="00D32385" w:rsidRDefault="00D32385" w:rsidP="00D32385">
            <w:pPr>
              <w:spacing w:before="0"/>
              <w:ind w:left="0"/>
              <w:jc w:val="center"/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</w:pPr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>90 at TC = 25 °C</w:t>
            </w:r>
          </w:p>
        </w:tc>
        <w:tc>
          <w:tcPr>
            <w:tcW w:w="27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738890" w14:textId="77777777" w:rsidR="00D32385" w:rsidRPr="00D32385" w:rsidRDefault="00D32385" w:rsidP="00D32385">
            <w:pPr>
              <w:spacing w:before="0"/>
              <w:ind w:left="0"/>
              <w:jc w:val="center"/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</w:pPr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 xml:space="preserve">130 </w:t>
            </w:r>
            <w:proofErr w:type="gramStart"/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>at  TC</w:t>
            </w:r>
            <w:proofErr w:type="gramEnd"/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 xml:space="preserve"> = 25 °C</w:t>
            </w:r>
          </w:p>
        </w:tc>
      </w:tr>
      <w:tr w:rsidR="0065152E" w:rsidRPr="00D32385" w14:paraId="42017521" w14:textId="77777777" w:rsidTr="0065152E">
        <w:trPr>
          <w:trHeight w:val="300"/>
        </w:trPr>
        <w:tc>
          <w:tcPr>
            <w:tcW w:w="98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AB710B" w14:textId="77777777" w:rsidR="00D32385" w:rsidRPr="00D32385" w:rsidRDefault="00D32385" w:rsidP="00D32385">
            <w:pPr>
              <w:spacing w:before="0"/>
              <w:ind w:left="0"/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</w:pPr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> 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1C5E62" w14:textId="77777777" w:rsidR="00D32385" w:rsidRPr="00D32385" w:rsidRDefault="00D32385" w:rsidP="00D32385">
            <w:pPr>
              <w:spacing w:before="0"/>
              <w:ind w:left="0"/>
              <w:jc w:val="center"/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</w:pPr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 xml:space="preserve">Peak diode recovery, </w:t>
            </w:r>
            <w:proofErr w:type="spellStart"/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>dV</w:t>
            </w:r>
            <w:proofErr w:type="spellEnd"/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>/dt</w:t>
            </w:r>
          </w:p>
        </w:tc>
        <w:tc>
          <w:tcPr>
            <w:tcW w:w="6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5D8F9A" w14:textId="77777777" w:rsidR="00D32385" w:rsidRPr="00D32385" w:rsidRDefault="00D32385" w:rsidP="00D32385">
            <w:pPr>
              <w:spacing w:before="0"/>
              <w:ind w:left="0"/>
              <w:jc w:val="center"/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</w:pPr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 xml:space="preserve">V/ns </w:t>
            </w:r>
          </w:p>
        </w:tc>
        <w:tc>
          <w:tcPr>
            <w:tcW w:w="22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5AAAB0" w14:textId="77777777" w:rsidR="00D32385" w:rsidRPr="00D32385" w:rsidRDefault="00D32385" w:rsidP="00D32385">
            <w:pPr>
              <w:spacing w:before="0"/>
              <w:ind w:left="0"/>
              <w:jc w:val="center"/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</w:pPr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>4.6</w:t>
            </w:r>
          </w:p>
        </w:tc>
        <w:tc>
          <w:tcPr>
            <w:tcW w:w="24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14:paraId="0752EE12" w14:textId="77777777" w:rsidR="00D32385" w:rsidRPr="00D32385" w:rsidRDefault="00D32385" w:rsidP="00D32385">
            <w:pPr>
              <w:spacing w:before="0"/>
              <w:ind w:left="0"/>
              <w:jc w:val="center"/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</w:pPr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>12</w:t>
            </w:r>
          </w:p>
        </w:tc>
        <w:tc>
          <w:tcPr>
            <w:tcW w:w="27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83CAA2" w14:textId="77777777" w:rsidR="00D32385" w:rsidRPr="00D32385" w:rsidRDefault="00D32385" w:rsidP="00D32385">
            <w:pPr>
              <w:spacing w:before="0"/>
              <w:ind w:left="0"/>
              <w:jc w:val="center"/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</w:pPr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>-</w:t>
            </w:r>
          </w:p>
        </w:tc>
      </w:tr>
      <w:tr w:rsidR="0065152E" w:rsidRPr="00D32385" w14:paraId="375C15A0" w14:textId="77777777" w:rsidTr="0065152E">
        <w:trPr>
          <w:trHeight w:val="300"/>
        </w:trPr>
        <w:tc>
          <w:tcPr>
            <w:tcW w:w="98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F74961" w14:textId="77777777" w:rsidR="00D32385" w:rsidRPr="00D32385" w:rsidRDefault="00D32385" w:rsidP="00D32385">
            <w:pPr>
              <w:spacing w:before="0"/>
              <w:ind w:left="0"/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</w:pPr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> 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C6F8A3" w14:textId="77777777" w:rsidR="00D32385" w:rsidRPr="00D32385" w:rsidRDefault="00D32385" w:rsidP="00D32385">
            <w:pPr>
              <w:spacing w:before="0"/>
              <w:ind w:left="0"/>
              <w:jc w:val="center"/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</w:pPr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 xml:space="preserve">Operating junction temperature </w:t>
            </w:r>
            <w:proofErr w:type="spellStart"/>
            <w:proofErr w:type="gramStart"/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>range,TJ</w:t>
            </w:r>
            <w:proofErr w:type="spellEnd"/>
            <w:proofErr w:type="gramEnd"/>
          </w:p>
        </w:tc>
        <w:tc>
          <w:tcPr>
            <w:tcW w:w="6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3D5C5A" w14:textId="77777777" w:rsidR="00D32385" w:rsidRPr="00D32385" w:rsidRDefault="00D32385" w:rsidP="00D32385">
            <w:pPr>
              <w:spacing w:before="0"/>
              <w:ind w:left="0"/>
              <w:jc w:val="center"/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</w:pPr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>°C</w:t>
            </w:r>
          </w:p>
        </w:tc>
        <w:tc>
          <w:tcPr>
            <w:tcW w:w="22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0CF26A" w14:textId="77777777" w:rsidR="00D32385" w:rsidRPr="00D32385" w:rsidRDefault="00D32385" w:rsidP="00D32385">
            <w:pPr>
              <w:spacing w:before="0"/>
              <w:ind w:left="0"/>
              <w:jc w:val="center"/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</w:pPr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>-55 to +150</w:t>
            </w:r>
          </w:p>
        </w:tc>
        <w:tc>
          <w:tcPr>
            <w:tcW w:w="24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BCA0F4" w14:textId="77777777" w:rsidR="00D32385" w:rsidRPr="00D32385" w:rsidRDefault="00D32385" w:rsidP="00D32385">
            <w:pPr>
              <w:spacing w:before="0"/>
              <w:ind w:left="0"/>
              <w:jc w:val="center"/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</w:pPr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>-55 to +150</w:t>
            </w:r>
          </w:p>
        </w:tc>
        <w:tc>
          <w:tcPr>
            <w:tcW w:w="27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777F51" w14:textId="77777777" w:rsidR="00D32385" w:rsidRPr="00D32385" w:rsidRDefault="00D32385" w:rsidP="00D32385">
            <w:pPr>
              <w:spacing w:before="0"/>
              <w:ind w:left="0"/>
              <w:jc w:val="center"/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</w:pPr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>-55 to +150</w:t>
            </w:r>
          </w:p>
        </w:tc>
      </w:tr>
      <w:tr w:rsidR="0065152E" w:rsidRPr="00D32385" w14:paraId="35C1E3E7" w14:textId="77777777" w:rsidTr="0065152E">
        <w:trPr>
          <w:trHeight w:val="300"/>
        </w:trPr>
        <w:tc>
          <w:tcPr>
            <w:tcW w:w="985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B674BD" w14:textId="77777777" w:rsidR="00D32385" w:rsidRPr="00D32385" w:rsidRDefault="00D32385" w:rsidP="00D32385">
            <w:pPr>
              <w:spacing w:before="0"/>
              <w:ind w:left="0"/>
              <w:jc w:val="center"/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</w:pPr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>Static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A959CB" w14:textId="77777777" w:rsidR="00D32385" w:rsidRPr="00D32385" w:rsidRDefault="00D32385" w:rsidP="00D32385">
            <w:pPr>
              <w:spacing w:before="0"/>
              <w:ind w:left="0"/>
              <w:jc w:val="center"/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</w:pPr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 xml:space="preserve">Drain-source breakdown </w:t>
            </w:r>
            <w:proofErr w:type="gramStart"/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>voltage ,VDS</w:t>
            </w:r>
            <w:proofErr w:type="gramEnd"/>
          </w:p>
        </w:tc>
        <w:tc>
          <w:tcPr>
            <w:tcW w:w="6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E68022" w14:textId="77777777" w:rsidR="00D32385" w:rsidRPr="00D32385" w:rsidRDefault="00D32385" w:rsidP="00D32385">
            <w:pPr>
              <w:spacing w:before="0"/>
              <w:ind w:left="0"/>
              <w:jc w:val="center"/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</w:pPr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>V</w:t>
            </w:r>
          </w:p>
        </w:tc>
        <w:tc>
          <w:tcPr>
            <w:tcW w:w="22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CE8BD1" w14:textId="77777777" w:rsidR="00D32385" w:rsidRPr="00D32385" w:rsidRDefault="00D32385" w:rsidP="00D32385">
            <w:pPr>
              <w:spacing w:before="0"/>
              <w:ind w:left="0"/>
              <w:jc w:val="center"/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</w:pPr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 xml:space="preserve">400(min) at VGS = 0 V, ID = 250 </w:t>
            </w:r>
            <w:proofErr w:type="spellStart"/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>μA</w:t>
            </w:r>
            <w:proofErr w:type="spellEnd"/>
          </w:p>
        </w:tc>
        <w:tc>
          <w:tcPr>
            <w:tcW w:w="24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14:paraId="4ED6A73E" w14:textId="77777777" w:rsidR="00D32385" w:rsidRPr="00D32385" w:rsidRDefault="00D32385" w:rsidP="00D32385">
            <w:pPr>
              <w:spacing w:before="0"/>
              <w:ind w:left="0"/>
              <w:jc w:val="center"/>
              <w:rPr>
                <w:rFonts w:cs="Arial"/>
                <w:color w:val="000000"/>
                <w:sz w:val="18"/>
                <w:szCs w:val="18"/>
                <w:lang w:val="sv-SE" w:eastAsia="zh-CN" w:bidi="he-IL"/>
              </w:rPr>
            </w:pPr>
            <w:r w:rsidRPr="00D32385">
              <w:rPr>
                <w:rFonts w:cs="Arial"/>
                <w:color w:val="000000"/>
                <w:sz w:val="18"/>
                <w:szCs w:val="18"/>
                <w:lang w:val="sv-SE" w:eastAsia="zh-CN" w:bidi="he-IL"/>
              </w:rPr>
              <w:t>620(min) at ID = 1 mA, VGS = 0</w:t>
            </w:r>
          </w:p>
        </w:tc>
        <w:tc>
          <w:tcPr>
            <w:tcW w:w="27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DAD8F5" w14:textId="77777777" w:rsidR="00D32385" w:rsidRPr="00D32385" w:rsidRDefault="00D32385" w:rsidP="00D32385">
            <w:pPr>
              <w:spacing w:before="0"/>
              <w:ind w:left="0"/>
              <w:jc w:val="center"/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</w:pPr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>400 at VGS=0V</w:t>
            </w:r>
            <w:r w:rsidRPr="00D32385">
              <w:rPr>
                <w:rFonts w:ascii="Microsoft YaHei" w:eastAsia="Microsoft YaHei" w:hAnsi="Microsoft YaHei" w:cs="Microsoft YaHei"/>
                <w:color w:val="000000"/>
                <w:sz w:val="18"/>
                <w:szCs w:val="18"/>
                <w:lang w:val="en-US" w:eastAsia="zh-CN" w:bidi="he-IL"/>
              </w:rPr>
              <w:t>，</w:t>
            </w:r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>ID=250µA</w:t>
            </w:r>
          </w:p>
        </w:tc>
      </w:tr>
      <w:tr w:rsidR="0065152E" w:rsidRPr="00D32385" w14:paraId="1A658C0A" w14:textId="77777777" w:rsidTr="0065152E">
        <w:trPr>
          <w:trHeight w:val="300"/>
        </w:trPr>
        <w:tc>
          <w:tcPr>
            <w:tcW w:w="98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A50F7E5" w14:textId="77777777" w:rsidR="00D32385" w:rsidRPr="00D32385" w:rsidRDefault="00D32385" w:rsidP="00D32385">
            <w:pPr>
              <w:spacing w:before="0"/>
              <w:ind w:left="0"/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</w:pP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430A5F" w14:textId="77777777" w:rsidR="00D32385" w:rsidRPr="00D32385" w:rsidRDefault="00D32385" w:rsidP="00D32385">
            <w:pPr>
              <w:spacing w:before="0"/>
              <w:ind w:left="0"/>
              <w:jc w:val="center"/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</w:pPr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 xml:space="preserve">VDS temperature coefficient, ΔVDS/TJ </w:t>
            </w:r>
          </w:p>
        </w:tc>
        <w:tc>
          <w:tcPr>
            <w:tcW w:w="6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F1B3DC" w14:textId="77777777" w:rsidR="00D32385" w:rsidRPr="00D32385" w:rsidRDefault="00D32385" w:rsidP="00D32385">
            <w:pPr>
              <w:spacing w:before="0"/>
              <w:ind w:left="0"/>
              <w:jc w:val="center"/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</w:pPr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>V/°C</w:t>
            </w:r>
          </w:p>
        </w:tc>
        <w:tc>
          <w:tcPr>
            <w:tcW w:w="22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8DAE21" w14:textId="77777777" w:rsidR="00D32385" w:rsidRPr="00D32385" w:rsidRDefault="00D32385" w:rsidP="00D32385">
            <w:pPr>
              <w:spacing w:before="0"/>
              <w:ind w:left="0"/>
              <w:jc w:val="center"/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</w:pPr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>0.5(</w:t>
            </w:r>
            <w:proofErr w:type="spellStart"/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>typ</w:t>
            </w:r>
            <w:proofErr w:type="spellEnd"/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>) at Reference to 25 °C, ID = 1 mA</w:t>
            </w:r>
          </w:p>
        </w:tc>
        <w:tc>
          <w:tcPr>
            <w:tcW w:w="24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5DEC1A" w14:textId="77777777" w:rsidR="00D32385" w:rsidRPr="00D32385" w:rsidRDefault="00D32385" w:rsidP="00D32385">
            <w:pPr>
              <w:spacing w:before="0"/>
              <w:ind w:left="0"/>
              <w:jc w:val="center"/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</w:pPr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>-</w:t>
            </w:r>
          </w:p>
        </w:tc>
        <w:tc>
          <w:tcPr>
            <w:tcW w:w="27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375931" w14:textId="77777777" w:rsidR="00D32385" w:rsidRPr="00D32385" w:rsidRDefault="00D32385" w:rsidP="00D32385">
            <w:pPr>
              <w:spacing w:before="0"/>
              <w:ind w:left="0"/>
              <w:jc w:val="center"/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</w:pPr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>-</w:t>
            </w:r>
          </w:p>
        </w:tc>
      </w:tr>
      <w:tr w:rsidR="0065152E" w:rsidRPr="00D32385" w14:paraId="0B397753" w14:textId="77777777" w:rsidTr="0065152E">
        <w:trPr>
          <w:trHeight w:val="300"/>
        </w:trPr>
        <w:tc>
          <w:tcPr>
            <w:tcW w:w="98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BA09F0" w14:textId="77777777" w:rsidR="00D32385" w:rsidRPr="00D32385" w:rsidRDefault="00D32385" w:rsidP="00D32385">
            <w:pPr>
              <w:spacing w:before="0"/>
              <w:ind w:left="0"/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</w:pP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1C1FC5" w14:textId="77777777" w:rsidR="00D32385" w:rsidRPr="00D32385" w:rsidRDefault="00D32385" w:rsidP="00D32385">
            <w:pPr>
              <w:spacing w:before="0"/>
              <w:ind w:left="0"/>
              <w:jc w:val="center"/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</w:pPr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 xml:space="preserve">Gate-source threshold voltage, </w:t>
            </w:r>
            <w:proofErr w:type="gramStart"/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>VGS(</w:t>
            </w:r>
            <w:proofErr w:type="gramEnd"/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>th)</w:t>
            </w:r>
          </w:p>
        </w:tc>
        <w:tc>
          <w:tcPr>
            <w:tcW w:w="6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FB8B67" w14:textId="77777777" w:rsidR="00D32385" w:rsidRPr="00D32385" w:rsidRDefault="00D32385" w:rsidP="00D32385">
            <w:pPr>
              <w:spacing w:before="0"/>
              <w:ind w:left="0"/>
              <w:jc w:val="center"/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</w:pPr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>V</w:t>
            </w:r>
          </w:p>
        </w:tc>
        <w:tc>
          <w:tcPr>
            <w:tcW w:w="22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1FC927" w14:textId="77777777" w:rsidR="00D32385" w:rsidRPr="00D32385" w:rsidRDefault="00D32385" w:rsidP="00D32385">
            <w:pPr>
              <w:spacing w:before="0"/>
              <w:ind w:left="0"/>
              <w:jc w:val="center"/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</w:pPr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 xml:space="preserve">2.0(min),4.5(max) at VDS = VGS, ID = 250 </w:t>
            </w:r>
            <w:proofErr w:type="spellStart"/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>μA</w:t>
            </w:r>
            <w:proofErr w:type="spellEnd"/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 xml:space="preserve"> </w:t>
            </w:r>
          </w:p>
        </w:tc>
        <w:tc>
          <w:tcPr>
            <w:tcW w:w="24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74DC18" w14:textId="77777777" w:rsidR="00D32385" w:rsidRPr="00D32385" w:rsidRDefault="00D32385" w:rsidP="00D32385">
            <w:pPr>
              <w:spacing w:before="0"/>
              <w:ind w:left="0"/>
              <w:jc w:val="center"/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</w:pPr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>3(min),3.75(</w:t>
            </w:r>
            <w:proofErr w:type="spellStart"/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>typ</w:t>
            </w:r>
            <w:proofErr w:type="spellEnd"/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>),4.5(max)</w:t>
            </w:r>
          </w:p>
        </w:tc>
        <w:tc>
          <w:tcPr>
            <w:tcW w:w="27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2C7961" w14:textId="77777777" w:rsidR="00D32385" w:rsidRPr="00D32385" w:rsidRDefault="00D32385" w:rsidP="00D32385">
            <w:pPr>
              <w:spacing w:before="0"/>
              <w:ind w:left="0"/>
              <w:jc w:val="center"/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</w:pPr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>2.0(min),4.0(max) at VGS= VDS</w:t>
            </w:r>
            <w:r w:rsidRPr="00D32385">
              <w:rPr>
                <w:rFonts w:ascii="Microsoft YaHei" w:eastAsia="Microsoft YaHei" w:hAnsi="Microsoft YaHei" w:cs="Microsoft YaHei"/>
                <w:color w:val="000000"/>
                <w:sz w:val="18"/>
                <w:szCs w:val="18"/>
                <w:lang w:val="en-US" w:eastAsia="zh-CN" w:bidi="he-IL"/>
              </w:rPr>
              <w:t>，</w:t>
            </w:r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>ID=250µA</w:t>
            </w:r>
          </w:p>
        </w:tc>
      </w:tr>
      <w:tr w:rsidR="0065152E" w:rsidRPr="00D32385" w14:paraId="7A5B3FFA" w14:textId="77777777" w:rsidTr="0065152E">
        <w:trPr>
          <w:trHeight w:val="300"/>
        </w:trPr>
        <w:tc>
          <w:tcPr>
            <w:tcW w:w="98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A37302" w14:textId="77777777" w:rsidR="00D32385" w:rsidRPr="00D32385" w:rsidRDefault="00D32385" w:rsidP="00D32385">
            <w:pPr>
              <w:spacing w:before="0"/>
              <w:ind w:left="0"/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</w:pP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7FF4FC" w14:textId="77777777" w:rsidR="00D32385" w:rsidRPr="00D32385" w:rsidRDefault="00D32385" w:rsidP="00D32385">
            <w:pPr>
              <w:spacing w:before="0"/>
              <w:ind w:left="0"/>
              <w:jc w:val="center"/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</w:pPr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 xml:space="preserve">Gate-source </w:t>
            </w:r>
            <w:proofErr w:type="spellStart"/>
            <w:proofErr w:type="gramStart"/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>leakage,IGSS</w:t>
            </w:r>
            <w:proofErr w:type="spellEnd"/>
            <w:proofErr w:type="gramEnd"/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 xml:space="preserve"> </w:t>
            </w:r>
          </w:p>
        </w:tc>
        <w:tc>
          <w:tcPr>
            <w:tcW w:w="6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E6388B" w14:textId="77777777" w:rsidR="00D32385" w:rsidRPr="00D32385" w:rsidRDefault="00D32385" w:rsidP="00D32385">
            <w:pPr>
              <w:spacing w:before="0"/>
              <w:ind w:left="0"/>
              <w:jc w:val="center"/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</w:pPr>
            <w:proofErr w:type="spellStart"/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>nA</w:t>
            </w:r>
            <w:proofErr w:type="spellEnd"/>
          </w:p>
        </w:tc>
        <w:tc>
          <w:tcPr>
            <w:tcW w:w="22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1413E6" w14:textId="77777777" w:rsidR="00D32385" w:rsidRPr="00D32385" w:rsidRDefault="00D32385" w:rsidP="00D32385">
            <w:pPr>
              <w:spacing w:before="0"/>
              <w:ind w:left="0"/>
              <w:jc w:val="center"/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</w:pPr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>± 100(max) at VGS = ± 30 V</w:t>
            </w:r>
          </w:p>
        </w:tc>
        <w:tc>
          <w:tcPr>
            <w:tcW w:w="24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14:paraId="3E4C2B82" w14:textId="77777777" w:rsidR="00D32385" w:rsidRPr="00D32385" w:rsidRDefault="00D32385" w:rsidP="00D32385">
            <w:pPr>
              <w:spacing w:before="0"/>
              <w:ind w:left="0"/>
              <w:jc w:val="center"/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</w:pPr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>± 9 µA at VGS = ± 20 V</w:t>
            </w:r>
          </w:p>
        </w:tc>
        <w:tc>
          <w:tcPr>
            <w:tcW w:w="27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2DE29C" w14:textId="77777777" w:rsidR="00D32385" w:rsidRPr="00D32385" w:rsidRDefault="00D32385" w:rsidP="00D32385">
            <w:pPr>
              <w:spacing w:before="0"/>
              <w:ind w:left="0"/>
              <w:jc w:val="center"/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</w:pPr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 xml:space="preserve">± 100(max) at VGS = ± 30 </w:t>
            </w:r>
            <w:proofErr w:type="gramStart"/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>V,VDS</w:t>
            </w:r>
            <w:proofErr w:type="gramEnd"/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>=0V</w:t>
            </w:r>
          </w:p>
        </w:tc>
      </w:tr>
      <w:tr w:rsidR="0065152E" w:rsidRPr="00D32385" w14:paraId="783B744B" w14:textId="77777777" w:rsidTr="00D631E1">
        <w:trPr>
          <w:trHeight w:val="300"/>
        </w:trPr>
        <w:tc>
          <w:tcPr>
            <w:tcW w:w="98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9B25AB3" w14:textId="77777777" w:rsidR="00D32385" w:rsidRPr="00D32385" w:rsidRDefault="00D32385" w:rsidP="00D32385">
            <w:pPr>
              <w:spacing w:before="0"/>
              <w:ind w:left="0"/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</w:pPr>
          </w:p>
        </w:tc>
        <w:tc>
          <w:tcPr>
            <w:tcW w:w="12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4E48AF" w14:textId="77777777" w:rsidR="00D32385" w:rsidRPr="00D32385" w:rsidRDefault="00D32385" w:rsidP="00D32385">
            <w:pPr>
              <w:spacing w:before="0"/>
              <w:ind w:left="0"/>
              <w:jc w:val="center"/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</w:pPr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>Zero gate voltage drain current, IDSS</w:t>
            </w:r>
          </w:p>
        </w:tc>
        <w:tc>
          <w:tcPr>
            <w:tcW w:w="63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476299" w14:textId="77777777" w:rsidR="00D32385" w:rsidRPr="00D32385" w:rsidRDefault="00D32385" w:rsidP="00D32385">
            <w:pPr>
              <w:spacing w:before="0"/>
              <w:ind w:left="0"/>
              <w:jc w:val="center"/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</w:pPr>
            <w:proofErr w:type="spellStart"/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>μA</w:t>
            </w:r>
            <w:proofErr w:type="spellEnd"/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 xml:space="preserve"> </w:t>
            </w:r>
          </w:p>
        </w:tc>
        <w:tc>
          <w:tcPr>
            <w:tcW w:w="22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9E7F8B" w14:textId="77777777" w:rsidR="00D32385" w:rsidRPr="00D32385" w:rsidRDefault="00D32385" w:rsidP="00D32385">
            <w:pPr>
              <w:spacing w:before="0"/>
              <w:ind w:left="0"/>
              <w:jc w:val="center"/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</w:pPr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 xml:space="preserve">25(max) at VDS = 400 V, VGS = 0 V </w:t>
            </w:r>
          </w:p>
        </w:tc>
        <w:tc>
          <w:tcPr>
            <w:tcW w:w="243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14:paraId="6C8FC9EA" w14:textId="77777777" w:rsidR="00D32385" w:rsidRPr="00D32385" w:rsidRDefault="00D32385" w:rsidP="00D32385">
            <w:pPr>
              <w:spacing w:before="0"/>
              <w:ind w:left="0"/>
              <w:jc w:val="center"/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</w:pPr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 xml:space="preserve">0.8 µA at VGS = </w:t>
            </w:r>
            <w:proofErr w:type="gramStart"/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>0,VDS</w:t>
            </w:r>
            <w:proofErr w:type="gramEnd"/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 xml:space="preserve"> = 620 V</w:t>
            </w:r>
          </w:p>
        </w:tc>
        <w:tc>
          <w:tcPr>
            <w:tcW w:w="273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14:paraId="63420EB7" w14:textId="77777777" w:rsidR="00D32385" w:rsidRPr="00D32385" w:rsidRDefault="00D32385" w:rsidP="00D32385">
            <w:pPr>
              <w:spacing w:before="0"/>
              <w:ind w:left="0"/>
              <w:jc w:val="center"/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</w:pPr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>1.0(max) at VDS=400V</w:t>
            </w:r>
            <w:r w:rsidRPr="00D32385">
              <w:rPr>
                <w:rFonts w:ascii="Microsoft YaHei" w:eastAsia="Microsoft YaHei" w:hAnsi="Microsoft YaHei" w:cs="Microsoft YaHei"/>
                <w:color w:val="000000"/>
                <w:sz w:val="18"/>
                <w:szCs w:val="18"/>
                <w:lang w:val="en-US" w:eastAsia="zh-CN" w:bidi="he-IL"/>
              </w:rPr>
              <w:t>，</w:t>
            </w:r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>VGS=0V</w:t>
            </w:r>
          </w:p>
        </w:tc>
      </w:tr>
      <w:tr w:rsidR="0065152E" w:rsidRPr="00D32385" w14:paraId="37B0BB57" w14:textId="77777777" w:rsidTr="0065152E">
        <w:trPr>
          <w:trHeight w:val="300"/>
        </w:trPr>
        <w:tc>
          <w:tcPr>
            <w:tcW w:w="98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BE95E14" w14:textId="77777777" w:rsidR="00D32385" w:rsidRPr="00D32385" w:rsidRDefault="00D32385" w:rsidP="00D32385">
            <w:pPr>
              <w:spacing w:before="0"/>
              <w:ind w:left="0"/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</w:pP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CAF06B" w14:textId="77777777" w:rsidR="00D32385" w:rsidRPr="00D32385" w:rsidRDefault="00D32385" w:rsidP="00D32385">
            <w:pPr>
              <w:spacing w:before="0"/>
              <w:ind w:left="0"/>
              <w:jc w:val="center"/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</w:pPr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 xml:space="preserve">Drain-source on-state </w:t>
            </w:r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lastRenderedPageBreak/>
              <w:t xml:space="preserve">resistance, </w:t>
            </w:r>
            <w:proofErr w:type="gramStart"/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>RDS(</w:t>
            </w:r>
            <w:proofErr w:type="gramEnd"/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 xml:space="preserve">on) </w:t>
            </w:r>
          </w:p>
        </w:tc>
        <w:tc>
          <w:tcPr>
            <w:tcW w:w="6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7619D5" w14:textId="77777777" w:rsidR="00D32385" w:rsidRPr="00D32385" w:rsidRDefault="00D32385" w:rsidP="00D32385">
            <w:pPr>
              <w:spacing w:before="0"/>
              <w:ind w:left="0"/>
              <w:jc w:val="center"/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</w:pPr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lastRenderedPageBreak/>
              <w:t>Ω</w:t>
            </w:r>
          </w:p>
        </w:tc>
        <w:tc>
          <w:tcPr>
            <w:tcW w:w="22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C9B581" w14:textId="77777777" w:rsidR="00D32385" w:rsidRPr="00D32385" w:rsidRDefault="00D32385" w:rsidP="00D32385">
            <w:pPr>
              <w:spacing w:before="0"/>
              <w:ind w:left="0"/>
              <w:jc w:val="center"/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</w:pPr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>1.0(max) at VGS = 10 V, ID = 3.3 A</w:t>
            </w:r>
          </w:p>
        </w:tc>
        <w:tc>
          <w:tcPr>
            <w:tcW w:w="24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44E762" w14:textId="77777777" w:rsidR="00D32385" w:rsidRPr="00D32385" w:rsidRDefault="00D32385" w:rsidP="00D32385">
            <w:pPr>
              <w:spacing w:before="0"/>
              <w:ind w:left="0"/>
              <w:jc w:val="center"/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</w:pPr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>0.95(</w:t>
            </w:r>
            <w:proofErr w:type="spellStart"/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>typ</w:t>
            </w:r>
            <w:proofErr w:type="spellEnd"/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>),1.2(max) at VGS = 10 V, ID = 2.8 A</w:t>
            </w:r>
          </w:p>
        </w:tc>
        <w:tc>
          <w:tcPr>
            <w:tcW w:w="27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14:paraId="5A6D8C6B" w14:textId="77777777" w:rsidR="00D32385" w:rsidRPr="00D32385" w:rsidRDefault="00D32385" w:rsidP="00D32385">
            <w:pPr>
              <w:spacing w:before="0"/>
              <w:ind w:left="0"/>
              <w:jc w:val="center"/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</w:pPr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>0.45(</w:t>
            </w:r>
            <w:proofErr w:type="spellStart"/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>typ</w:t>
            </w:r>
            <w:proofErr w:type="spellEnd"/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>),0.60(max) at VGS=10V</w:t>
            </w:r>
            <w:r w:rsidRPr="00D32385">
              <w:rPr>
                <w:rFonts w:ascii="Microsoft YaHei" w:eastAsia="Microsoft YaHei" w:hAnsi="Microsoft YaHei" w:cs="Microsoft YaHei"/>
                <w:color w:val="000000"/>
                <w:sz w:val="18"/>
                <w:szCs w:val="18"/>
                <w:lang w:val="en-US" w:eastAsia="zh-CN" w:bidi="he-IL"/>
              </w:rPr>
              <w:t>，</w:t>
            </w:r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>ID=5.0A</w:t>
            </w:r>
          </w:p>
        </w:tc>
      </w:tr>
      <w:tr w:rsidR="0065152E" w:rsidRPr="00D32385" w14:paraId="03F9933C" w14:textId="77777777" w:rsidTr="0065152E">
        <w:trPr>
          <w:trHeight w:val="300"/>
        </w:trPr>
        <w:tc>
          <w:tcPr>
            <w:tcW w:w="98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0FC39D" w14:textId="77777777" w:rsidR="00D32385" w:rsidRPr="00D32385" w:rsidRDefault="00D32385" w:rsidP="00D32385">
            <w:pPr>
              <w:spacing w:before="0"/>
              <w:ind w:left="0"/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</w:pP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D00AB2" w14:textId="77777777" w:rsidR="00D32385" w:rsidRPr="00D32385" w:rsidRDefault="00D32385" w:rsidP="00D32385">
            <w:pPr>
              <w:spacing w:before="0"/>
              <w:ind w:left="0"/>
              <w:jc w:val="center"/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</w:pPr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 xml:space="preserve">Forward </w:t>
            </w:r>
            <w:proofErr w:type="gramStart"/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>transconductance ,gfs</w:t>
            </w:r>
            <w:proofErr w:type="gramEnd"/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 xml:space="preserve"> </w:t>
            </w:r>
          </w:p>
        </w:tc>
        <w:tc>
          <w:tcPr>
            <w:tcW w:w="6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370C08" w14:textId="77777777" w:rsidR="00D32385" w:rsidRPr="00D32385" w:rsidRDefault="00D32385" w:rsidP="00D32385">
            <w:pPr>
              <w:spacing w:before="0"/>
              <w:ind w:left="0"/>
              <w:jc w:val="center"/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</w:pPr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>S</w:t>
            </w:r>
          </w:p>
        </w:tc>
        <w:tc>
          <w:tcPr>
            <w:tcW w:w="22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D55FAE" w14:textId="77777777" w:rsidR="00D32385" w:rsidRPr="00D32385" w:rsidRDefault="00D32385" w:rsidP="00D32385">
            <w:pPr>
              <w:spacing w:before="0"/>
              <w:ind w:left="0"/>
              <w:jc w:val="center"/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</w:pPr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>3.1 at VDS = 50 V, ID = 3.3 A</w:t>
            </w:r>
          </w:p>
        </w:tc>
        <w:tc>
          <w:tcPr>
            <w:tcW w:w="24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C47FB6" w14:textId="77777777" w:rsidR="00D32385" w:rsidRPr="00D32385" w:rsidRDefault="00D32385" w:rsidP="00D32385">
            <w:pPr>
              <w:spacing w:before="0"/>
              <w:ind w:left="0"/>
              <w:jc w:val="center"/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</w:pPr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>-</w:t>
            </w:r>
          </w:p>
        </w:tc>
        <w:tc>
          <w:tcPr>
            <w:tcW w:w="27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64395E" w14:textId="77777777" w:rsidR="00D32385" w:rsidRPr="00D32385" w:rsidRDefault="00D32385" w:rsidP="00D32385">
            <w:pPr>
              <w:spacing w:before="0"/>
              <w:ind w:left="0"/>
              <w:jc w:val="center"/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</w:pPr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>-</w:t>
            </w:r>
          </w:p>
        </w:tc>
      </w:tr>
      <w:tr w:rsidR="0065152E" w:rsidRPr="00D32385" w14:paraId="3D51B262" w14:textId="77777777" w:rsidTr="0065152E">
        <w:trPr>
          <w:trHeight w:val="300"/>
        </w:trPr>
        <w:tc>
          <w:tcPr>
            <w:tcW w:w="985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920E3C" w14:textId="77777777" w:rsidR="00D32385" w:rsidRPr="00D32385" w:rsidRDefault="00D32385" w:rsidP="00D32385">
            <w:pPr>
              <w:spacing w:before="0"/>
              <w:ind w:left="0"/>
              <w:jc w:val="center"/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</w:pPr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>Dynamic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38D86F" w14:textId="77777777" w:rsidR="00D32385" w:rsidRPr="00D32385" w:rsidRDefault="00D32385" w:rsidP="00D32385">
            <w:pPr>
              <w:spacing w:before="0"/>
              <w:ind w:left="0"/>
              <w:jc w:val="center"/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</w:pPr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 xml:space="preserve">Input </w:t>
            </w:r>
            <w:proofErr w:type="spellStart"/>
            <w:proofErr w:type="gramStart"/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>capacitance,Ciss</w:t>
            </w:r>
            <w:proofErr w:type="spellEnd"/>
            <w:proofErr w:type="gramEnd"/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 xml:space="preserve"> </w:t>
            </w:r>
          </w:p>
        </w:tc>
        <w:tc>
          <w:tcPr>
            <w:tcW w:w="6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D3DC7D" w14:textId="77777777" w:rsidR="00D32385" w:rsidRPr="00D32385" w:rsidRDefault="00D32385" w:rsidP="00D32385">
            <w:pPr>
              <w:spacing w:before="0"/>
              <w:ind w:left="0"/>
              <w:jc w:val="center"/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</w:pPr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>pF</w:t>
            </w:r>
          </w:p>
        </w:tc>
        <w:tc>
          <w:tcPr>
            <w:tcW w:w="22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BE69CD" w14:textId="77777777" w:rsidR="00D32385" w:rsidRPr="00D32385" w:rsidRDefault="00D32385" w:rsidP="00D32385">
            <w:pPr>
              <w:spacing w:before="0"/>
              <w:ind w:left="0"/>
              <w:jc w:val="center"/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</w:pPr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>600(</w:t>
            </w:r>
            <w:proofErr w:type="spellStart"/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>typ</w:t>
            </w:r>
            <w:proofErr w:type="spellEnd"/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>) at VGS = 0 V, VDS = 25 V, f = 1.0 MHz</w:t>
            </w:r>
          </w:p>
        </w:tc>
        <w:tc>
          <w:tcPr>
            <w:tcW w:w="24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14:paraId="3AED8E67" w14:textId="77777777" w:rsidR="00D32385" w:rsidRPr="00D32385" w:rsidRDefault="00D32385" w:rsidP="00D32385">
            <w:pPr>
              <w:spacing w:before="0"/>
              <w:ind w:left="0"/>
              <w:jc w:val="center"/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</w:pPr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>875(</w:t>
            </w:r>
            <w:proofErr w:type="spellStart"/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>typ</w:t>
            </w:r>
            <w:proofErr w:type="spellEnd"/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>) at VDS = 50 V, f = 1 MHz, VGS = 0</w:t>
            </w:r>
          </w:p>
        </w:tc>
        <w:tc>
          <w:tcPr>
            <w:tcW w:w="27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14:paraId="467CD059" w14:textId="77777777" w:rsidR="00D32385" w:rsidRPr="00D32385" w:rsidRDefault="00D32385" w:rsidP="00D32385">
            <w:pPr>
              <w:spacing w:before="0"/>
              <w:ind w:left="0"/>
              <w:jc w:val="center"/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</w:pPr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>801(</w:t>
            </w:r>
            <w:proofErr w:type="spellStart"/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>typ</w:t>
            </w:r>
            <w:proofErr w:type="spellEnd"/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>) at VDS=25V</w:t>
            </w:r>
            <w:r w:rsidRPr="00D32385">
              <w:rPr>
                <w:rFonts w:ascii="Microsoft YaHei" w:eastAsia="Microsoft YaHei" w:hAnsi="Microsoft YaHei" w:cs="Microsoft YaHei"/>
                <w:color w:val="000000"/>
                <w:sz w:val="18"/>
                <w:szCs w:val="18"/>
                <w:lang w:val="en-US" w:eastAsia="zh-CN" w:bidi="he-IL"/>
              </w:rPr>
              <w:t>，</w:t>
            </w:r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>VGS=0V</w:t>
            </w:r>
            <w:r w:rsidRPr="00D32385">
              <w:rPr>
                <w:rFonts w:ascii="Microsoft YaHei" w:eastAsia="Microsoft YaHei" w:hAnsi="Microsoft YaHei" w:cs="Microsoft YaHei"/>
                <w:color w:val="000000"/>
                <w:sz w:val="18"/>
                <w:szCs w:val="18"/>
                <w:lang w:val="en-US" w:eastAsia="zh-CN" w:bidi="he-IL"/>
              </w:rPr>
              <w:t>，</w:t>
            </w:r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>f=1.0MHz</w:t>
            </w:r>
          </w:p>
        </w:tc>
      </w:tr>
      <w:tr w:rsidR="0065152E" w:rsidRPr="00D32385" w14:paraId="1BBF3D59" w14:textId="77777777" w:rsidTr="0065152E">
        <w:trPr>
          <w:trHeight w:val="300"/>
        </w:trPr>
        <w:tc>
          <w:tcPr>
            <w:tcW w:w="98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2354175" w14:textId="77777777" w:rsidR="00D32385" w:rsidRPr="00D32385" w:rsidRDefault="00D32385" w:rsidP="00D32385">
            <w:pPr>
              <w:spacing w:before="0"/>
              <w:ind w:left="0"/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</w:pP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1CCF8A" w14:textId="77777777" w:rsidR="00D32385" w:rsidRPr="00D32385" w:rsidRDefault="00D32385" w:rsidP="00D32385">
            <w:pPr>
              <w:spacing w:before="0"/>
              <w:ind w:left="0"/>
              <w:jc w:val="center"/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</w:pPr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 xml:space="preserve">Output </w:t>
            </w:r>
            <w:proofErr w:type="gramStart"/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>capacitance ,</w:t>
            </w:r>
            <w:proofErr w:type="spellStart"/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>Coss</w:t>
            </w:r>
            <w:proofErr w:type="spellEnd"/>
            <w:proofErr w:type="gramEnd"/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 xml:space="preserve"> </w:t>
            </w:r>
          </w:p>
        </w:tc>
        <w:tc>
          <w:tcPr>
            <w:tcW w:w="6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52B726" w14:textId="77777777" w:rsidR="00D32385" w:rsidRPr="00D32385" w:rsidRDefault="00D32385" w:rsidP="00D32385">
            <w:pPr>
              <w:spacing w:before="0"/>
              <w:ind w:left="0"/>
              <w:jc w:val="center"/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</w:pPr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>pF</w:t>
            </w:r>
          </w:p>
        </w:tc>
        <w:tc>
          <w:tcPr>
            <w:tcW w:w="22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4931BB" w14:textId="77777777" w:rsidR="00D32385" w:rsidRPr="00D32385" w:rsidRDefault="00D32385" w:rsidP="00D32385">
            <w:pPr>
              <w:spacing w:before="0"/>
              <w:ind w:left="0"/>
              <w:jc w:val="center"/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</w:pPr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>103(</w:t>
            </w:r>
            <w:proofErr w:type="spellStart"/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>typ</w:t>
            </w:r>
            <w:proofErr w:type="spellEnd"/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 xml:space="preserve">) </w:t>
            </w:r>
            <w:proofErr w:type="gramStart"/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>at  VGS</w:t>
            </w:r>
            <w:proofErr w:type="gramEnd"/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 xml:space="preserve"> = 0 V, VDS = 25 V, f = 1.0 MHz</w:t>
            </w:r>
          </w:p>
        </w:tc>
        <w:tc>
          <w:tcPr>
            <w:tcW w:w="24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058F66" w14:textId="77777777" w:rsidR="00D32385" w:rsidRPr="00D32385" w:rsidRDefault="00D32385" w:rsidP="00D32385">
            <w:pPr>
              <w:spacing w:before="0"/>
              <w:ind w:left="0"/>
              <w:jc w:val="center"/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</w:pPr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>100(</w:t>
            </w:r>
            <w:proofErr w:type="spellStart"/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>typ</w:t>
            </w:r>
            <w:proofErr w:type="spellEnd"/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>) at VDS = 50 V, f = 1 MHz, VGS = 0</w:t>
            </w:r>
          </w:p>
        </w:tc>
        <w:tc>
          <w:tcPr>
            <w:tcW w:w="27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14:paraId="435B2C4C" w14:textId="77777777" w:rsidR="00D32385" w:rsidRPr="00D32385" w:rsidRDefault="00D32385" w:rsidP="00D32385">
            <w:pPr>
              <w:spacing w:before="0"/>
              <w:ind w:left="0"/>
              <w:jc w:val="center"/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</w:pPr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>118.5(</w:t>
            </w:r>
            <w:proofErr w:type="spellStart"/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>typ</w:t>
            </w:r>
            <w:proofErr w:type="spellEnd"/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>) at VDS=25V</w:t>
            </w:r>
            <w:r w:rsidRPr="00D32385">
              <w:rPr>
                <w:rFonts w:ascii="Microsoft YaHei" w:eastAsia="Microsoft YaHei" w:hAnsi="Microsoft YaHei" w:cs="Microsoft YaHei"/>
                <w:color w:val="000000"/>
                <w:sz w:val="18"/>
                <w:szCs w:val="18"/>
                <w:lang w:val="en-US" w:eastAsia="zh-CN" w:bidi="he-IL"/>
              </w:rPr>
              <w:t>，</w:t>
            </w:r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>VGS=0V</w:t>
            </w:r>
            <w:r w:rsidRPr="00D32385">
              <w:rPr>
                <w:rFonts w:ascii="Microsoft YaHei" w:eastAsia="Microsoft YaHei" w:hAnsi="Microsoft YaHei" w:cs="Microsoft YaHei"/>
                <w:color w:val="000000"/>
                <w:sz w:val="18"/>
                <w:szCs w:val="18"/>
                <w:lang w:val="en-US" w:eastAsia="zh-CN" w:bidi="he-IL"/>
              </w:rPr>
              <w:t>，</w:t>
            </w:r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>f=1.0MHz</w:t>
            </w:r>
          </w:p>
        </w:tc>
      </w:tr>
      <w:tr w:rsidR="0065152E" w:rsidRPr="00D32385" w14:paraId="070980EB" w14:textId="77777777" w:rsidTr="0065152E">
        <w:trPr>
          <w:trHeight w:val="300"/>
        </w:trPr>
        <w:tc>
          <w:tcPr>
            <w:tcW w:w="98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A13BBA" w14:textId="77777777" w:rsidR="00D32385" w:rsidRPr="00D32385" w:rsidRDefault="00D32385" w:rsidP="00D32385">
            <w:pPr>
              <w:spacing w:before="0"/>
              <w:ind w:left="0"/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</w:pP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7D117B" w14:textId="77777777" w:rsidR="00D32385" w:rsidRPr="00D32385" w:rsidRDefault="00D32385" w:rsidP="00D32385">
            <w:pPr>
              <w:spacing w:before="0"/>
              <w:ind w:left="0"/>
              <w:jc w:val="center"/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</w:pPr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 xml:space="preserve">Reverse transfer capacitance, </w:t>
            </w:r>
            <w:proofErr w:type="spellStart"/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>Crss</w:t>
            </w:r>
            <w:proofErr w:type="spellEnd"/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 xml:space="preserve"> </w:t>
            </w:r>
          </w:p>
        </w:tc>
        <w:tc>
          <w:tcPr>
            <w:tcW w:w="6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147D64" w14:textId="77777777" w:rsidR="00D32385" w:rsidRPr="00D32385" w:rsidRDefault="00D32385" w:rsidP="00D32385">
            <w:pPr>
              <w:spacing w:before="0"/>
              <w:ind w:left="0"/>
              <w:jc w:val="center"/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</w:pPr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>pF</w:t>
            </w:r>
          </w:p>
        </w:tc>
        <w:tc>
          <w:tcPr>
            <w:tcW w:w="22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1B39C6" w14:textId="77777777" w:rsidR="00D32385" w:rsidRPr="00D32385" w:rsidRDefault="00D32385" w:rsidP="00D32385">
            <w:pPr>
              <w:spacing w:before="0"/>
              <w:ind w:left="0"/>
              <w:jc w:val="center"/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</w:pPr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>4.0(</w:t>
            </w:r>
            <w:proofErr w:type="spellStart"/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>typ</w:t>
            </w:r>
            <w:proofErr w:type="spellEnd"/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>) at VGS = 0 V, VDS = 25 V, f = 1.0 MHz</w:t>
            </w:r>
          </w:p>
        </w:tc>
        <w:tc>
          <w:tcPr>
            <w:tcW w:w="24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14:paraId="6F842F9A" w14:textId="77777777" w:rsidR="00D32385" w:rsidRPr="00D32385" w:rsidRDefault="00D32385" w:rsidP="00D32385">
            <w:pPr>
              <w:spacing w:before="0"/>
              <w:ind w:left="0"/>
              <w:jc w:val="center"/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</w:pPr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>17(</w:t>
            </w:r>
            <w:proofErr w:type="spellStart"/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>typ</w:t>
            </w:r>
            <w:proofErr w:type="spellEnd"/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>) at VDS = 50 V, f = 1 MHz, VGS = 0</w:t>
            </w:r>
          </w:p>
        </w:tc>
        <w:tc>
          <w:tcPr>
            <w:tcW w:w="27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14:paraId="3D231C82" w14:textId="77777777" w:rsidR="00D32385" w:rsidRPr="00D32385" w:rsidRDefault="00D32385" w:rsidP="00D32385">
            <w:pPr>
              <w:spacing w:before="0"/>
              <w:ind w:left="0"/>
              <w:jc w:val="center"/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</w:pPr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>5.06(</w:t>
            </w:r>
            <w:proofErr w:type="spellStart"/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>typ</w:t>
            </w:r>
            <w:proofErr w:type="spellEnd"/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>) at VDS=25V</w:t>
            </w:r>
            <w:r w:rsidRPr="00D32385">
              <w:rPr>
                <w:rFonts w:ascii="Microsoft YaHei" w:eastAsia="Microsoft YaHei" w:hAnsi="Microsoft YaHei" w:cs="Microsoft YaHei"/>
                <w:color w:val="000000"/>
                <w:sz w:val="18"/>
                <w:szCs w:val="18"/>
                <w:lang w:val="en-US" w:eastAsia="zh-CN" w:bidi="he-IL"/>
              </w:rPr>
              <w:t>，</w:t>
            </w:r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>VGS=0V</w:t>
            </w:r>
            <w:r w:rsidRPr="00D32385">
              <w:rPr>
                <w:rFonts w:ascii="Microsoft YaHei" w:eastAsia="Microsoft YaHei" w:hAnsi="Microsoft YaHei" w:cs="Microsoft YaHei"/>
                <w:color w:val="000000"/>
                <w:sz w:val="18"/>
                <w:szCs w:val="18"/>
                <w:lang w:val="en-US" w:eastAsia="zh-CN" w:bidi="he-IL"/>
              </w:rPr>
              <w:t>，</w:t>
            </w:r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>f=1.0MHz</w:t>
            </w:r>
          </w:p>
        </w:tc>
      </w:tr>
      <w:tr w:rsidR="0065152E" w:rsidRPr="00D32385" w14:paraId="07ECA8F5" w14:textId="77777777" w:rsidTr="0065152E">
        <w:trPr>
          <w:trHeight w:val="300"/>
        </w:trPr>
        <w:tc>
          <w:tcPr>
            <w:tcW w:w="98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A37B1C" w14:textId="77777777" w:rsidR="00D32385" w:rsidRPr="00D32385" w:rsidRDefault="00D32385" w:rsidP="00D32385">
            <w:pPr>
              <w:spacing w:before="0"/>
              <w:ind w:left="0"/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</w:pP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B69C71" w14:textId="77777777" w:rsidR="00D32385" w:rsidRPr="00D32385" w:rsidRDefault="00D32385" w:rsidP="00D32385">
            <w:pPr>
              <w:spacing w:before="0"/>
              <w:ind w:left="0"/>
              <w:jc w:val="center"/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</w:pPr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 xml:space="preserve">Output </w:t>
            </w:r>
            <w:proofErr w:type="gramStart"/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>capacitance ,</w:t>
            </w:r>
            <w:proofErr w:type="spellStart"/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>Coss</w:t>
            </w:r>
            <w:proofErr w:type="spellEnd"/>
            <w:proofErr w:type="gramEnd"/>
          </w:p>
        </w:tc>
        <w:tc>
          <w:tcPr>
            <w:tcW w:w="6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9C6888" w14:textId="77777777" w:rsidR="00D32385" w:rsidRPr="00D32385" w:rsidRDefault="00D32385" w:rsidP="00D32385">
            <w:pPr>
              <w:spacing w:before="0"/>
              <w:ind w:left="0"/>
              <w:jc w:val="center"/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</w:pPr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>pF</w:t>
            </w:r>
          </w:p>
        </w:tc>
        <w:tc>
          <w:tcPr>
            <w:tcW w:w="22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62D5D6" w14:textId="77777777" w:rsidR="00D32385" w:rsidRPr="00D32385" w:rsidRDefault="00D32385" w:rsidP="00D32385">
            <w:pPr>
              <w:spacing w:before="0"/>
              <w:ind w:left="0"/>
              <w:jc w:val="center"/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</w:pPr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>890(</w:t>
            </w:r>
            <w:proofErr w:type="spellStart"/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>typ</w:t>
            </w:r>
            <w:proofErr w:type="spellEnd"/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 xml:space="preserve">) at VDS = 1.0 V, f = 1.0 </w:t>
            </w:r>
            <w:proofErr w:type="spellStart"/>
            <w:proofErr w:type="gramStart"/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>MHz,VGS</w:t>
            </w:r>
            <w:proofErr w:type="spellEnd"/>
            <w:proofErr w:type="gramEnd"/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 xml:space="preserve"> = 0 V</w:t>
            </w:r>
          </w:p>
        </w:tc>
        <w:tc>
          <w:tcPr>
            <w:tcW w:w="24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B267EE" w14:textId="77777777" w:rsidR="00D32385" w:rsidRPr="00D32385" w:rsidRDefault="00D32385" w:rsidP="00D32385">
            <w:pPr>
              <w:spacing w:before="0"/>
              <w:ind w:left="0"/>
              <w:jc w:val="center"/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</w:pPr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>-</w:t>
            </w:r>
          </w:p>
        </w:tc>
        <w:tc>
          <w:tcPr>
            <w:tcW w:w="27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49F299" w14:textId="77777777" w:rsidR="00D32385" w:rsidRPr="00D32385" w:rsidRDefault="00D32385" w:rsidP="00D32385">
            <w:pPr>
              <w:spacing w:before="0"/>
              <w:ind w:left="0"/>
              <w:jc w:val="center"/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</w:pPr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>-</w:t>
            </w:r>
          </w:p>
        </w:tc>
      </w:tr>
      <w:tr w:rsidR="0065152E" w:rsidRPr="00D32385" w14:paraId="6B2FBAF4" w14:textId="77777777" w:rsidTr="0065152E">
        <w:trPr>
          <w:trHeight w:val="300"/>
        </w:trPr>
        <w:tc>
          <w:tcPr>
            <w:tcW w:w="98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D1A7C86" w14:textId="77777777" w:rsidR="00D32385" w:rsidRPr="00D32385" w:rsidRDefault="00D32385" w:rsidP="00D32385">
            <w:pPr>
              <w:spacing w:before="0"/>
              <w:ind w:left="0"/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</w:pP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27D907" w14:textId="77777777" w:rsidR="00D32385" w:rsidRPr="00D32385" w:rsidRDefault="00D32385" w:rsidP="00D32385">
            <w:pPr>
              <w:spacing w:before="0"/>
              <w:ind w:left="0"/>
              <w:jc w:val="center"/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</w:pPr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 xml:space="preserve">Effective output capacitance, </w:t>
            </w:r>
            <w:proofErr w:type="spellStart"/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>Coss</w:t>
            </w:r>
            <w:proofErr w:type="spellEnd"/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 xml:space="preserve"> eff.</w:t>
            </w:r>
          </w:p>
        </w:tc>
        <w:tc>
          <w:tcPr>
            <w:tcW w:w="6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BDABCC" w14:textId="77777777" w:rsidR="00D32385" w:rsidRPr="00D32385" w:rsidRDefault="00D32385" w:rsidP="00D32385">
            <w:pPr>
              <w:spacing w:before="0"/>
              <w:ind w:left="0"/>
              <w:jc w:val="center"/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</w:pPr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>pF</w:t>
            </w:r>
          </w:p>
        </w:tc>
        <w:tc>
          <w:tcPr>
            <w:tcW w:w="22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748B2C" w14:textId="77777777" w:rsidR="00D32385" w:rsidRPr="00D32385" w:rsidRDefault="00D32385" w:rsidP="00D32385">
            <w:pPr>
              <w:spacing w:before="0"/>
              <w:ind w:left="0"/>
              <w:jc w:val="center"/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</w:pPr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>45(</w:t>
            </w:r>
            <w:proofErr w:type="spellStart"/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>typ</w:t>
            </w:r>
            <w:proofErr w:type="spellEnd"/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>) at VGS = 0 V, VDS = 0 V to 320 V</w:t>
            </w:r>
          </w:p>
        </w:tc>
        <w:tc>
          <w:tcPr>
            <w:tcW w:w="24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0BFD90" w14:textId="77777777" w:rsidR="00D32385" w:rsidRPr="00D32385" w:rsidRDefault="00D32385" w:rsidP="00D32385">
            <w:pPr>
              <w:spacing w:before="0"/>
              <w:ind w:left="0"/>
              <w:jc w:val="center"/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</w:pPr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>-</w:t>
            </w:r>
          </w:p>
        </w:tc>
        <w:tc>
          <w:tcPr>
            <w:tcW w:w="27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0B4A57" w14:textId="77777777" w:rsidR="00D32385" w:rsidRPr="00D32385" w:rsidRDefault="00D32385" w:rsidP="00D32385">
            <w:pPr>
              <w:spacing w:before="0"/>
              <w:ind w:left="0"/>
              <w:jc w:val="center"/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</w:pPr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>-</w:t>
            </w:r>
          </w:p>
        </w:tc>
      </w:tr>
      <w:tr w:rsidR="0065152E" w:rsidRPr="00D32385" w14:paraId="689C22BD" w14:textId="77777777" w:rsidTr="0065152E">
        <w:trPr>
          <w:trHeight w:val="480"/>
        </w:trPr>
        <w:tc>
          <w:tcPr>
            <w:tcW w:w="98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1240A32" w14:textId="77777777" w:rsidR="00D32385" w:rsidRPr="00D32385" w:rsidRDefault="00D32385" w:rsidP="00D32385">
            <w:pPr>
              <w:spacing w:before="0"/>
              <w:ind w:left="0"/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</w:pP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A7D4D6" w14:textId="77777777" w:rsidR="00D32385" w:rsidRPr="00D32385" w:rsidRDefault="00D32385" w:rsidP="00D32385">
            <w:pPr>
              <w:spacing w:before="0"/>
              <w:ind w:left="0"/>
              <w:jc w:val="center"/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</w:pPr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 xml:space="preserve">Total gate </w:t>
            </w:r>
            <w:proofErr w:type="spellStart"/>
            <w:proofErr w:type="gramStart"/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>charge,Qg</w:t>
            </w:r>
            <w:proofErr w:type="spellEnd"/>
            <w:proofErr w:type="gramEnd"/>
          </w:p>
        </w:tc>
        <w:tc>
          <w:tcPr>
            <w:tcW w:w="6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9D0A2F" w14:textId="77777777" w:rsidR="00D32385" w:rsidRPr="00D32385" w:rsidRDefault="00D32385" w:rsidP="00D32385">
            <w:pPr>
              <w:spacing w:before="0"/>
              <w:ind w:left="0"/>
              <w:jc w:val="center"/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</w:pPr>
            <w:proofErr w:type="spellStart"/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>nC</w:t>
            </w:r>
            <w:proofErr w:type="spellEnd"/>
          </w:p>
        </w:tc>
        <w:tc>
          <w:tcPr>
            <w:tcW w:w="22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9C6B0B" w14:textId="77777777" w:rsidR="00D32385" w:rsidRPr="00D32385" w:rsidRDefault="00D32385" w:rsidP="00D32385">
            <w:pPr>
              <w:spacing w:before="0"/>
              <w:ind w:left="0"/>
              <w:jc w:val="center"/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</w:pPr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 xml:space="preserve">22(max) at VGS = 10 </w:t>
            </w:r>
            <w:proofErr w:type="gramStart"/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>V,ID</w:t>
            </w:r>
            <w:proofErr w:type="gramEnd"/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 xml:space="preserve"> = 3.5 A, VDS = 320 V</w:t>
            </w:r>
          </w:p>
        </w:tc>
        <w:tc>
          <w:tcPr>
            <w:tcW w:w="24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1C340CA" w14:textId="77777777" w:rsidR="00D32385" w:rsidRPr="00D32385" w:rsidRDefault="00D32385" w:rsidP="00D32385">
            <w:pPr>
              <w:spacing w:before="0"/>
              <w:ind w:left="0"/>
              <w:jc w:val="center"/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</w:pPr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>34(</w:t>
            </w:r>
            <w:proofErr w:type="spellStart"/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>typ</w:t>
            </w:r>
            <w:proofErr w:type="spellEnd"/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>) at VDD = 496 V, ID = 5.5 A,</w:t>
            </w:r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br/>
              <w:t>VGS = 10 V</w:t>
            </w:r>
          </w:p>
        </w:tc>
        <w:tc>
          <w:tcPr>
            <w:tcW w:w="27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14:paraId="7A995D45" w14:textId="77777777" w:rsidR="00D32385" w:rsidRPr="00D32385" w:rsidRDefault="00D32385" w:rsidP="00D32385">
            <w:pPr>
              <w:spacing w:before="0"/>
              <w:ind w:left="0"/>
              <w:jc w:val="center"/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</w:pPr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>16.18(</w:t>
            </w:r>
            <w:proofErr w:type="spellStart"/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>typ</w:t>
            </w:r>
            <w:proofErr w:type="spellEnd"/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>) at VDD=320V</w:t>
            </w:r>
            <w:r w:rsidRPr="00D32385">
              <w:rPr>
                <w:rFonts w:ascii="Microsoft YaHei" w:eastAsia="Microsoft YaHei" w:hAnsi="Microsoft YaHei" w:cs="Microsoft YaHei"/>
                <w:color w:val="000000"/>
                <w:sz w:val="18"/>
                <w:szCs w:val="18"/>
                <w:lang w:val="en-US" w:eastAsia="zh-CN" w:bidi="he-IL"/>
              </w:rPr>
              <w:t>，</w:t>
            </w:r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>ID=10A</w:t>
            </w:r>
            <w:r w:rsidRPr="00D32385">
              <w:rPr>
                <w:rFonts w:ascii="Microsoft YaHei" w:eastAsia="Microsoft YaHei" w:hAnsi="Microsoft YaHei" w:cs="Microsoft YaHei"/>
                <w:color w:val="000000"/>
                <w:sz w:val="18"/>
                <w:szCs w:val="18"/>
                <w:lang w:val="en-US" w:eastAsia="zh-CN" w:bidi="he-IL"/>
              </w:rPr>
              <w:t>，</w:t>
            </w:r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 xml:space="preserve"> VGS=10V</w:t>
            </w:r>
          </w:p>
        </w:tc>
      </w:tr>
      <w:tr w:rsidR="0065152E" w:rsidRPr="00D32385" w14:paraId="79396886" w14:textId="77777777" w:rsidTr="0065152E">
        <w:trPr>
          <w:trHeight w:val="480"/>
        </w:trPr>
        <w:tc>
          <w:tcPr>
            <w:tcW w:w="98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EDA478" w14:textId="77777777" w:rsidR="00D32385" w:rsidRPr="00D32385" w:rsidRDefault="00D32385" w:rsidP="00D32385">
            <w:pPr>
              <w:spacing w:before="0"/>
              <w:ind w:left="0"/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</w:pP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CB7A71" w14:textId="77777777" w:rsidR="00D32385" w:rsidRPr="00D32385" w:rsidRDefault="00D32385" w:rsidP="00D32385">
            <w:pPr>
              <w:spacing w:before="0"/>
              <w:ind w:left="0"/>
              <w:jc w:val="center"/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</w:pPr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 xml:space="preserve">Gate-source charge, </w:t>
            </w:r>
            <w:proofErr w:type="spellStart"/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>Qgs</w:t>
            </w:r>
            <w:proofErr w:type="spellEnd"/>
          </w:p>
        </w:tc>
        <w:tc>
          <w:tcPr>
            <w:tcW w:w="6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251BA4" w14:textId="77777777" w:rsidR="00D32385" w:rsidRPr="00D32385" w:rsidRDefault="00D32385" w:rsidP="00D32385">
            <w:pPr>
              <w:spacing w:before="0"/>
              <w:ind w:left="0"/>
              <w:jc w:val="center"/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</w:pPr>
            <w:proofErr w:type="spellStart"/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>nC</w:t>
            </w:r>
            <w:proofErr w:type="spellEnd"/>
          </w:p>
        </w:tc>
        <w:tc>
          <w:tcPr>
            <w:tcW w:w="22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A22D35" w14:textId="77777777" w:rsidR="00D32385" w:rsidRPr="00D32385" w:rsidRDefault="00D32385" w:rsidP="00D32385">
            <w:pPr>
              <w:spacing w:before="0"/>
              <w:ind w:left="0"/>
              <w:jc w:val="center"/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</w:pPr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 xml:space="preserve">5.8(max) at VGS = 10 </w:t>
            </w:r>
            <w:proofErr w:type="gramStart"/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>V,ID</w:t>
            </w:r>
            <w:proofErr w:type="gramEnd"/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 xml:space="preserve"> = 3.5 A, VDS = 320 V</w:t>
            </w:r>
          </w:p>
        </w:tc>
        <w:tc>
          <w:tcPr>
            <w:tcW w:w="24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6AD20CC" w14:textId="77777777" w:rsidR="00D32385" w:rsidRPr="00D32385" w:rsidRDefault="00D32385" w:rsidP="00D32385">
            <w:pPr>
              <w:spacing w:before="0"/>
              <w:ind w:left="0"/>
              <w:jc w:val="center"/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</w:pPr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>4(</w:t>
            </w:r>
            <w:proofErr w:type="spellStart"/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>typ</w:t>
            </w:r>
            <w:proofErr w:type="spellEnd"/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>) at VDD = 496 V, ID = 5.5 A,</w:t>
            </w:r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br/>
              <w:t>VGS = 10 V</w:t>
            </w:r>
          </w:p>
        </w:tc>
        <w:tc>
          <w:tcPr>
            <w:tcW w:w="27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14:paraId="5AD00414" w14:textId="77777777" w:rsidR="00D32385" w:rsidRPr="00D32385" w:rsidRDefault="00D32385" w:rsidP="00D32385">
            <w:pPr>
              <w:spacing w:before="0"/>
              <w:ind w:left="0"/>
              <w:jc w:val="center"/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</w:pPr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>4.77(</w:t>
            </w:r>
            <w:proofErr w:type="spellStart"/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>typ</w:t>
            </w:r>
            <w:proofErr w:type="spellEnd"/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>) at VDD=320V</w:t>
            </w:r>
            <w:r w:rsidRPr="00D32385">
              <w:rPr>
                <w:rFonts w:ascii="Microsoft YaHei" w:eastAsia="Microsoft YaHei" w:hAnsi="Microsoft YaHei" w:cs="Microsoft YaHei"/>
                <w:color w:val="000000"/>
                <w:sz w:val="18"/>
                <w:szCs w:val="18"/>
                <w:lang w:val="en-US" w:eastAsia="zh-CN" w:bidi="he-IL"/>
              </w:rPr>
              <w:t>，</w:t>
            </w:r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>ID=10A</w:t>
            </w:r>
            <w:r w:rsidRPr="00D32385">
              <w:rPr>
                <w:rFonts w:ascii="Microsoft YaHei" w:eastAsia="Microsoft YaHei" w:hAnsi="Microsoft YaHei" w:cs="Microsoft YaHei"/>
                <w:color w:val="000000"/>
                <w:sz w:val="18"/>
                <w:szCs w:val="18"/>
                <w:lang w:val="en-US" w:eastAsia="zh-CN" w:bidi="he-IL"/>
              </w:rPr>
              <w:t>，</w:t>
            </w:r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 xml:space="preserve"> VGS=10V</w:t>
            </w:r>
          </w:p>
        </w:tc>
      </w:tr>
      <w:tr w:rsidR="0065152E" w:rsidRPr="00D32385" w14:paraId="2D0FDBB1" w14:textId="77777777" w:rsidTr="0065152E">
        <w:trPr>
          <w:trHeight w:val="480"/>
        </w:trPr>
        <w:tc>
          <w:tcPr>
            <w:tcW w:w="98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A6BE726" w14:textId="77777777" w:rsidR="00D32385" w:rsidRPr="00D32385" w:rsidRDefault="00D32385" w:rsidP="00D32385">
            <w:pPr>
              <w:spacing w:before="0"/>
              <w:ind w:left="0"/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</w:pP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8F6A0F" w14:textId="77777777" w:rsidR="00D32385" w:rsidRPr="00D32385" w:rsidRDefault="00D32385" w:rsidP="00D32385">
            <w:pPr>
              <w:spacing w:before="0"/>
              <w:ind w:left="0"/>
              <w:jc w:val="center"/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</w:pPr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 xml:space="preserve">Gate-drain charge, </w:t>
            </w:r>
            <w:proofErr w:type="spellStart"/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>Qgd</w:t>
            </w:r>
            <w:proofErr w:type="spellEnd"/>
          </w:p>
        </w:tc>
        <w:tc>
          <w:tcPr>
            <w:tcW w:w="6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E47F58" w14:textId="77777777" w:rsidR="00D32385" w:rsidRPr="00D32385" w:rsidRDefault="00D32385" w:rsidP="00D32385">
            <w:pPr>
              <w:spacing w:before="0"/>
              <w:ind w:left="0"/>
              <w:jc w:val="center"/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</w:pPr>
            <w:proofErr w:type="spellStart"/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>nC</w:t>
            </w:r>
            <w:proofErr w:type="spellEnd"/>
          </w:p>
        </w:tc>
        <w:tc>
          <w:tcPr>
            <w:tcW w:w="22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F607CB" w14:textId="77777777" w:rsidR="00D32385" w:rsidRPr="00D32385" w:rsidRDefault="00D32385" w:rsidP="00D32385">
            <w:pPr>
              <w:spacing w:before="0"/>
              <w:ind w:left="0"/>
              <w:jc w:val="center"/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</w:pPr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 xml:space="preserve">9.3(max) at VGS = 10 </w:t>
            </w:r>
            <w:proofErr w:type="gramStart"/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>V,ID</w:t>
            </w:r>
            <w:proofErr w:type="gramEnd"/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 xml:space="preserve"> = 3.5 A, VDS = 320 V</w:t>
            </w:r>
          </w:p>
        </w:tc>
        <w:tc>
          <w:tcPr>
            <w:tcW w:w="24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vAlign w:val="center"/>
            <w:hideMark/>
          </w:tcPr>
          <w:p w14:paraId="7195D2C2" w14:textId="77777777" w:rsidR="00D32385" w:rsidRPr="00D32385" w:rsidRDefault="00D32385" w:rsidP="00D32385">
            <w:pPr>
              <w:spacing w:before="0"/>
              <w:ind w:left="0"/>
              <w:jc w:val="center"/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</w:pPr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>22(</w:t>
            </w:r>
            <w:proofErr w:type="spellStart"/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>typ</w:t>
            </w:r>
            <w:proofErr w:type="spellEnd"/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>) at VDD = 496 V, ID = 5.5 A,</w:t>
            </w:r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br/>
              <w:t>VGS = 10 V</w:t>
            </w:r>
          </w:p>
        </w:tc>
        <w:tc>
          <w:tcPr>
            <w:tcW w:w="27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14:paraId="1BC343E1" w14:textId="77777777" w:rsidR="00D32385" w:rsidRPr="00D32385" w:rsidRDefault="00D32385" w:rsidP="00D32385">
            <w:pPr>
              <w:spacing w:before="0"/>
              <w:ind w:left="0"/>
              <w:jc w:val="center"/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</w:pPr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>7.18(</w:t>
            </w:r>
            <w:proofErr w:type="spellStart"/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>typ</w:t>
            </w:r>
            <w:proofErr w:type="spellEnd"/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>) at VDD=320V</w:t>
            </w:r>
            <w:r w:rsidRPr="00D32385">
              <w:rPr>
                <w:rFonts w:ascii="Microsoft YaHei" w:eastAsia="Microsoft YaHei" w:hAnsi="Microsoft YaHei" w:cs="Microsoft YaHei"/>
                <w:color w:val="000000"/>
                <w:sz w:val="18"/>
                <w:szCs w:val="18"/>
                <w:lang w:val="en-US" w:eastAsia="zh-CN" w:bidi="he-IL"/>
              </w:rPr>
              <w:t>，</w:t>
            </w:r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>ID=10A</w:t>
            </w:r>
            <w:r w:rsidRPr="00D32385">
              <w:rPr>
                <w:rFonts w:ascii="Microsoft YaHei" w:eastAsia="Microsoft YaHei" w:hAnsi="Microsoft YaHei" w:cs="Microsoft YaHei"/>
                <w:color w:val="000000"/>
                <w:sz w:val="18"/>
                <w:szCs w:val="18"/>
                <w:lang w:val="en-US" w:eastAsia="zh-CN" w:bidi="he-IL"/>
              </w:rPr>
              <w:t>，</w:t>
            </w:r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 xml:space="preserve"> VGS=10V</w:t>
            </w:r>
          </w:p>
        </w:tc>
      </w:tr>
      <w:tr w:rsidR="0065152E" w:rsidRPr="00D32385" w14:paraId="047BBEC7" w14:textId="77777777" w:rsidTr="0065152E">
        <w:trPr>
          <w:trHeight w:val="480"/>
        </w:trPr>
        <w:tc>
          <w:tcPr>
            <w:tcW w:w="98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46BDDAE" w14:textId="77777777" w:rsidR="00D32385" w:rsidRPr="00D32385" w:rsidRDefault="00D32385" w:rsidP="00D32385">
            <w:pPr>
              <w:spacing w:before="0"/>
              <w:ind w:left="0"/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</w:pP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2447E2" w14:textId="77777777" w:rsidR="00D32385" w:rsidRPr="00D32385" w:rsidRDefault="00D32385" w:rsidP="00D32385">
            <w:pPr>
              <w:spacing w:before="0"/>
              <w:ind w:left="0"/>
              <w:jc w:val="center"/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</w:pPr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 xml:space="preserve">Turn-on delay </w:t>
            </w:r>
            <w:proofErr w:type="spellStart"/>
            <w:proofErr w:type="gramStart"/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>time,td</w:t>
            </w:r>
            <w:proofErr w:type="spellEnd"/>
            <w:proofErr w:type="gramEnd"/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>(on)</w:t>
            </w:r>
          </w:p>
        </w:tc>
        <w:tc>
          <w:tcPr>
            <w:tcW w:w="6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E6839E" w14:textId="77777777" w:rsidR="00D32385" w:rsidRPr="00D32385" w:rsidRDefault="00D32385" w:rsidP="00D32385">
            <w:pPr>
              <w:spacing w:before="0"/>
              <w:ind w:left="0"/>
              <w:jc w:val="center"/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</w:pPr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>ns</w:t>
            </w:r>
          </w:p>
        </w:tc>
        <w:tc>
          <w:tcPr>
            <w:tcW w:w="22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9540810" w14:textId="77777777" w:rsidR="00D32385" w:rsidRPr="00D32385" w:rsidRDefault="00D32385" w:rsidP="00D32385">
            <w:pPr>
              <w:spacing w:before="0"/>
              <w:ind w:left="0"/>
              <w:jc w:val="center"/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</w:pPr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>10(</w:t>
            </w:r>
            <w:proofErr w:type="spellStart"/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>typ</w:t>
            </w:r>
            <w:proofErr w:type="spellEnd"/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 xml:space="preserve">) at VDD = 200 V, ID = 3.5 A </w:t>
            </w:r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br/>
            </w:r>
            <w:proofErr w:type="spellStart"/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>Rg</w:t>
            </w:r>
            <w:proofErr w:type="spellEnd"/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 xml:space="preserve"> = 12 Ω, RD = 57 Ω</w:t>
            </w:r>
          </w:p>
        </w:tc>
        <w:tc>
          <w:tcPr>
            <w:tcW w:w="24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vAlign w:val="center"/>
            <w:hideMark/>
          </w:tcPr>
          <w:p w14:paraId="47C6021D" w14:textId="77777777" w:rsidR="00D32385" w:rsidRPr="00D32385" w:rsidRDefault="00D32385" w:rsidP="00D32385">
            <w:pPr>
              <w:spacing w:before="0"/>
              <w:ind w:left="0"/>
              <w:jc w:val="center"/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</w:pPr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>22(</w:t>
            </w:r>
            <w:proofErr w:type="spellStart"/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>typ</w:t>
            </w:r>
            <w:proofErr w:type="spellEnd"/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 xml:space="preserve">) VDD = 310 V, ID = 2.75 A, </w:t>
            </w:r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br/>
              <w:t>RG = 4.7 Ω, VGS = 10 V</w:t>
            </w:r>
          </w:p>
        </w:tc>
        <w:tc>
          <w:tcPr>
            <w:tcW w:w="27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14:paraId="124BE423" w14:textId="77777777" w:rsidR="00D32385" w:rsidRPr="00D32385" w:rsidRDefault="00D32385" w:rsidP="00D32385">
            <w:pPr>
              <w:spacing w:before="0"/>
              <w:ind w:left="0"/>
              <w:jc w:val="center"/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</w:pPr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>15.44(</w:t>
            </w:r>
            <w:proofErr w:type="spellStart"/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>typ</w:t>
            </w:r>
            <w:proofErr w:type="spellEnd"/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>) at VDD=200V</w:t>
            </w:r>
            <w:r w:rsidRPr="00D32385">
              <w:rPr>
                <w:rFonts w:ascii="Microsoft YaHei" w:eastAsia="Microsoft YaHei" w:hAnsi="Microsoft YaHei" w:cs="Microsoft YaHei"/>
                <w:color w:val="000000"/>
                <w:sz w:val="18"/>
                <w:szCs w:val="18"/>
                <w:lang w:val="en-US" w:eastAsia="zh-CN" w:bidi="he-IL"/>
              </w:rPr>
              <w:t>，</w:t>
            </w:r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>RG=25Ω</w:t>
            </w:r>
            <w:r w:rsidRPr="00D32385">
              <w:rPr>
                <w:rFonts w:ascii="Microsoft YaHei" w:eastAsia="Microsoft YaHei" w:hAnsi="Microsoft YaHei" w:cs="Microsoft YaHei"/>
                <w:color w:val="000000"/>
                <w:sz w:val="18"/>
                <w:szCs w:val="18"/>
                <w:lang w:val="en-US" w:eastAsia="zh-CN" w:bidi="he-IL"/>
              </w:rPr>
              <w:t>，</w:t>
            </w:r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>ID =10A</w:t>
            </w:r>
          </w:p>
        </w:tc>
      </w:tr>
      <w:tr w:rsidR="0065152E" w:rsidRPr="00D32385" w14:paraId="54B38EE8" w14:textId="77777777" w:rsidTr="0065152E">
        <w:trPr>
          <w:trHeight w:val="480"/>
        </w:trPr>
        <w:tc>
          <w:tcPr>
            <w:tcW w:w="98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528447" w14:textId="77777777" w:rsidR="00D32385" w:rsidRPr="00D32385" w:rsidRDefault="00D32385" w:rsidP="00D32385">
            <w:pPr>
              <w:spacing w:before="0"/>
              <w:ind w:left="0"/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</w:pP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A9632B" w14:textId="77777777" w:rsidR="00D32385" w:rsidRPr="00D32385" w:rsidRDefault="00D32385" w:rsidP="00D32385">
            <w:pPr>
              <w:spacing w:before="0"/>
              <w:ind w:left="0"/>
              <w:jc w:val="center"/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</w:pPr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 xml:space="preserve">Rise </w:t>
            </w:r>
            <w:proofErr w:type="spellStart"/>
            <w:proofErr w:type="gramStart"/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>time,tr</w:t>
            </w:r>
            <w:proofErr w:type="spellEnd"/>
            <w:proofErr w:type="gramEnd"/>
          </w:p>
        </w:tc>
        <w:tc>
          <w:tcPr>
            <w:tcW w:w="6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4E5E7B" w14:textId="77777777" w:rsidR="00D32385" w:rsidRPr="00D32385" w:rsidRDefault="00D32385" w:rsidP="00D32385">
            <w:pPr>
              <w:spacing w:before="0"/>
              <w:ind w:left="0"/>
              <w:jc w:val="center"/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</w:pPr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>ns</w:t>
            </w:r>
          </w:p>
        </w:tc>
        <w:tc>
          <w:tcPr>
            <w:tcW w:w="22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C8B8A2B" w14:textId="77777777" w:rsidR="00D32385" w:rsidRPr="00D32385" w:rsidRDefault="00D32385" w:rsidP="00D32385">
            <w:pPr>
              <w:spacing w:before="0"/>
              <w:ind w:left="0"/>
              <w:jc w:val="center"/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</w:pPr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>22(</w:t>
            </w:r>
            <w:proofErr w:type="spellStart"/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>typ</w:t>
            </w:r>
            <w:proofErr w:type="spellEnd"/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 xml:space="preserve">) </w:t>
            </w:r>
            <w:proofErr w:type="gramStart"/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>at  VDD</w:t>
            </w:r>
            <w:proofErr w:type="gramEnd"/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 xml:space="preserve"> = 200 V, ID = 3.5 A </w:t>
            </w:r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br/>
            </w:r>
            <w:proofErr w:type="spellStart"/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>Rg</w:t>
            </w:r>
            <w:proofErr w:type="spellEnd"/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 xml:space="preserve"> = 12 Ω, RD = 57 Ω</w:t>
            </w:r>
          </w:p>
        </w:tc>
        <w:tc>
          <w:tcPr>
            <w:tcW w:w="24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vAlign w:val="center"/>
            <w:hideMark/>
          </w:tcPr>
          <w:p w14:paraId="10408CA2" w14:textId="77777777" w:rsidR="00D32385" w:rsidRPr="00D32385" w:rsidRDefault="00D32385" w:rsidP="00D32385">
            <w:pPr>
              <w:spacing w:before="0"/>
              <w:ind w:left="0"/>
              <w:jc w:val="center"/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</w:pPr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>12(</w:t>
            </w:r>
            <w:proofErr w:type="spellStart"/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>typ</w:t>
            </w:r>
            <w:proofErr w:type="spellEnd"/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 xml:space="preserve">) at VDD = 310 V, ID = 2.75 A, </w:t>
            </w:r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br/>
              <w:t>RG = 4.7 Ω, VGS = 10 V</w:t>
            </w:r>
          </w:p>
        </w:tc>
        <w:tc>
          <w:tcPr>
            <w:tcW w:w="27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14:paraId="175FE3D1" w14:textId="77777777" w:rsidR="00D32385" w:rsidRPr="00D32385" w:rsidRDefault="00D32385" w:rsidP="00D32385">
            <w:pPr>
              <w:spacing w:before="0"/>
              <w:ind w:left="0"/>
              <w:jc w:val="center"/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</w:pPr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>38.60(</w:t>
            </w:r>
            <w:proofErr w:type="spellStart"/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>typ</w:t>
            </w:r>
            <w:proofErr w:type="spellEnd"/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>) at VDD=200V</w:t>
            </w:r>
            <w:r w:rsidRPr="00D32385">
              <w:rPr>
                <w:rFonts w:ascii="Microsoft YaHei" w:eastAsia="Microsoft YaHei" w:hAnsi="Microsoft YaHei" w:cs="Microsoft YaHei"/>
                <w:color w:val="000000"/>
                <w:sz w:val="18"/>
                <w:szCs w:val="18"/>
                <w:lang w:val="en-US" w:eastAsia="zh-CN" w:bidi="he-IL"/>
              </w:rPr>
              <w:t>，</w:t>
            </w:r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>RG=25Ω</w:t>
            </w:r>
            <w:r w:rsidRPr="00D32385">
              <w:rPr>
                <w:rFonts w:ascii="Microsoft YaHei" w:eastAsia="Microsoft YaHei" w:hAnsi="Microsoft YaHei" w:cs="Microsoft YaHei"/>
                <w:color w:val="000000"/>
                <w:sz w:val="18"/>
                <w:szCs w:val="18"/>
                <w:lang w:val="en-US" w:eastAsia="zh-CN" w:bidi="he-IL"/>
              </w:rPr>
              <w:t>，</w:t>
            </w:r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>ID =10A</w:t>
            </w:r>
          </w:p>
        </w:tc>
      </w:tr>
      <w:tr w:rsidR="0065152E" w:rsidRPr="00D32385" w14:paraId="4EAD02DC" w14:textId="77777777" w:rsidTr="0065152E">
        <w:trPr>
          <w:trHeight w:val="480"/>
        </w:trPr>
        <w:tc>
          <w:tcPr>
            <w:tcW w:w="98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7E4D26" w14:textId="77777777" w:rsidR="00D32385" w:rsidRPr="00D32385" w:rsidRDefault="00D32385" w:rsidP="00D32385">
            <w:pPr>
              <w:spacing w:before="0"/>
              <w:ind w:left="0"/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</w:pP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626FBE" w14:textId="77777777" w:rsidR="00D32385" w:rsidRPr="00D32385" w:rsidRDefault="00D32385" w:rsidP="00D32385">
            <w:pPr>
              <w:spacing w:before="0"/>
              <w:ind w:left="0"/>
              <w:jc w:val="center"/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</w:pPr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 xml:space="preserve">Turn-off delay </w:t>
            </w:r>
            <w:proofErr w:type="spellStart"/>
            <w:proofErr w:type="gramStart"/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>time,td</w:t>
            </w:r>
            <w:proofErr w:type="spellEnd"/>
            <w:proofErr w:type="gramEnd"/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>(off)</w:t>
            </w:r>
          </w:p>
        </w:tc>
        <w:tc>
          <w:tcPr>
            <w:tcW w:w="6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6583B2" w14:textId="77777777" w:rsidR="00D32385" w:rsidRPr="00D32385" w:rsidRDefault="00D32385" w:rsidP="00D32385">
            <w:pPr>
              <w:spacing w:before="0"/>
              <w:ind w:left="0"/>
              <w:jc w:val="center"/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</w:pPr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>ns</w:t>
            </w:r>
          </w:p>
        </w:tc>
        <w:tc>
          <w:tcPr>
            <w:tcW w:w="22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B7A1BEE" w14:textId="77777777" w:rsidR="00D32385" w:rsidRPr="00D32385" w:rsidRDefault="00D32385" w:rsidP="00D32385">
            <w:pPr>
              <w:spacing w:before="0"/>
              <w:ind w:left="0"/>
              <w:jc w:val="center"/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</w:pPr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>20(</w:t>
            </w:r>
            <w:proofErr w:type="spellStart"/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>typ</w:t>
            </w:r>
            <w:proofErr w:type="spellEnd"/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 xml:space="preserve">) at VDD = 200 V, ID = 3.5 A </w:t>
            </w:r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br/>
            </w:r>
            <w:proofErr w:type="spellStart"/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>Rg</w:t>
            </w:r>
            <w:proofErr w:type="spellEnd"/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 xml:space="preserve"> = 12 Ω, RD = 57 Ω</w:t>
            </w:r>
          </w:p>
        </w:tc>
        <w:tc>
          <w:tcPr>
            <w:tcW w:w="24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vAlign w:val="center"/>
            <w:hideMark/>
          </w:tcPr>
          <w:p w14:paraId="268E5241" w14:textId="77777777" w:rsidR="00D32385" w:rsidRPr="00D32385" w:rsidRDefault="00D32385" w:rsidP="00D32385">
            <w:pPr>
              <w:spacing w:before="0"/>
              <w:ind w:left="0"/>
              <w:jc w:val="center"/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</w:pPr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>49(</w:t>
            </w:r>
            <w:proofErr w:type="spellStart"/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>typ</w:t>
            </w:r>
            <w:proofErr w:type="spellEnd"/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 xml:space="preserve">) at VDD = 310 V, ID = 2.75 A, </w:t>
            </w:r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br/>
              <w:t>RG = 4.7 Ω, VGS = 10 V</w:t>
            </w:r>
          </w:p>
        </w:tc>
        <w:tc>
          <w:tcPr>
            <w:tcW w:w="27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14:paraId="3CF64475" w14:textId="77777777" w:rsidR="00D32385" w:rsidRPr="00D32385" w:rsidRDefault="00D32385" w:rsidP="00D32385">
            <w:pPr>
              <w:spacing w:before="0"/>
              <w:ind w:left="0"/>
              <w:jc w:val="center"/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</w:pPr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>35.12(</w:t>
            </w:r>
            <w:proofErr w:type="spellStart"/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>typ</w:t>
            </w:r>
            <w:proofErr w:type="spellEnd"/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>) at VDD=200V</w:t>
            </w:r>
            <w:r w:rsidRPr="00D32385">
              <w:rPr>
                <w:rFonts w:ascii="Microsoft YaHei" w:eastAsia="Microsoft YaHei" w:hAnsi="Microsoft YaHei" w:cs="Microsoft YaHei"/>
                <w:color w:val="000000"/>
                <w:sz w:val="18"/>
                <w:szCs w:val="18"/>
                <w:lang w:val="en-US" w:eastAsia="zh-CN" w:bidi="he-IL"/>
              </w:rPr>
              <w:t>，</w:t>
            </w:r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>RG=25Ω</w:t>
            </w:r>
            <w:r w:rsidRPr="00D32385">
              <w:rPr>
                <w:rFonts w:ascii="Microsoft YaHei" w:eastAsia="Microsoft YaHei" w:hAnsi="Microsoft YaHei" w:cs="Microsoft YaHei"/>
                <w:color w:val="000000"/>
                <w:sz w:val="18"/>
                <w:szCs w:val="18"/>
                <w:lang w:val="en-US" w:eastAsia="zh-CN" w:bidi="he-IL"/>
              </w:rPr>
              <w:t>，</w:t>
            </w:r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>ID =10A</w:t>
            </w:r>
          </w:p>
        </w:tc>
      </w:tr>
      <w:tr w:rsidR="0065152E" w:rsidRPr="00D32385" w14:paraId="40224A5C" w14:textId="77777777" w:rsidTr="0065152E">
        <w:trPr>
          <w:trHeight w:val="480"/>
        </w:trPr>
        <w:tc>
          <w:tcPr>
            <w:tcW w:w="98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E53A144" w14:textId="77777777" w:rsidR="00D32385" w:rsidRPr="00D32385" w:rsidRDefault="00D32385" w:rsidP="00D32385">
            <w:pPr>
              <w:spacing w:before="0"/>
              <w:ind w:left="0"/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</w:pP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5E8465" w14:textId="77777777" w:rsidR="00D32385" w:rsidRPr="00D32385" w:rsidRDefault="00D32385" w:rsidP="00D32385">
            <w:pPr>
              <w:spacing w:before="0"/>
              <w:ind w:left="0"/>
              <w:jc w:val="center"/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</w:pPr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 xml:space="preserve">Fall time, </w:t>
            </w:r>
            <w:proofErr w:type="spellStart"/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>tf</w:t>
            </w:r>
            <w:proofErr w:type="spellEnd"/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 xml:space="preserve"> </w:t>
            </w:r>
          </w:p>
        </w:tc>
        <w:tc>
          <w:tcPr>
            <w:tcW w:w="6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09F699" w14:textId="77777777" w:rsidR="00D32385" w:rsidRPr="00D32385" w:rsidRDefault="00D32385" w:rsidP="00D32385">
            <w:pPr>
              <w:spacing w:before="0"/>
              <w:ind w:left="0"/>
              <w:jc w:val="center"/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</w:pPr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>ns</w:t>
            </w:r>
          </w:p>
        </w:tc>
        <w:tc>
          <w:tcPr>
            <w:tcW w:w="22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B463899" w14:textId="77777777" w:rsidR="00D32385" w:rsidRPr="00D32385" w:rsidRDefault="00D32385" w:rsidP="00D32385">
            <w:pPr>
              <w:spacing w:before="0"/>
              <w:ind w:left="0"/>
              <w:jc w:val="center"/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</w:pPr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>16(</w:t>
            </w:r>
            <w:proofErr w:type="spellStart"/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>typ</w:t>
            </w:r>
            <w:proofErr w:type="spellEnd"/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 xml:space="preserve">) at VDD = 200 V, ID = 3.5 A </w:t>
            </w:r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br/>
            </w:r>
            <w:proofErr w:type="spellStart"/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>Rg</w:t>
            </w:r>
            <w:proofErr w:type="spellEnd"/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 xml:space="preserve"> = 12 Ω, RD = 57 Ω</w:t>
            </w:r>
          </w:p>
        </w:tc>
        <w:tc>
          <w:tcPr>
            <w:tcW w:w="24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FF650CC" w14:textId="77777777" w:rsidR="00D32385" w:rsidRPr="00D32385" w:rsidRDefault="00D32385" w:rsidP="00D32385">
            <w:pPr>
              <w:spacing w:before="0"/>
              <w:ind w:left="0"/>
              <w:jc w:val="center"/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</w:pPr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>20(</w:t>
            </w:r>
            <w:proofErr w:type="spellStart"/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>typ</w:t>
            </w:r>
            <w:proofErr w:type="spellEnd"/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 xml:space="preserve">) at VDD = 310 V, ID = 2.75 A, </w:t>
            </w:r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br/>
              <w:t>RG = 4.7 Ω, VGS = 10 V</w:t>
            </w:r>
          </w:p>
        </w:tc>
        <w:tc>
          <w:tcPr>
            <w:tcW w:w="27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14:paraId="37868ED5" w14:textId="77777777" w:rsidR="00D32385" w:rsidRPr="00D32385" w:rsidRDefault="00D32385" w:rsidP="00D32385">
            <w:pPr>
              <w:spacing w:before="0"/>
              <w:ind w:left="0"/>
              <w:jc w:val="center"/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</w:pPr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>28.16(</w:t>
            </w:r>
            <w:proofErr w:type="spellStart"/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>typ</w:t>
            </w:r>
            <w:proofErr w:type="spellEnd"/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>) at VDD=200V</w:t>
            </w:r>
            <w:r w:rsidRPr="00D32385">
              <w:rPr>
                <w:rFonts w:ascii="Microsoft YaHei" w:eastAsia="Microsoft YaHei" w:hAnsi="Microsoft YaHei" w:cs="Microsoft YaHei"/>
                <w:color w:val="000000"/>
                <w:sz w:val="18"/>
                <w:szCs w:val="18"/>
                <w:lang w:val="en-US" w:eastAsia="zh-CN" w:bidi="he-IL"/>
              </w:rPr>
              <w:t>，</w:t>
            </w:r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>RG=25Ω</w:t>
            </w:r>
            <w:r w:rsidRPr="00D32385">
              <w:rPr>
                <w:rFonts w:ascii="Microsoft YaHei" w:eastAsia="Microsoft YaHei" w:hAnsi="Microsoft YaHei" w:cs="Microsoft YaHei"/>
                <w:color w:val="000000"/>
                <w:sz w:val="18"/>
                <w:szCs w:val="18"/>
                <w:lang w:val="en-US" w:eastAsia="zh-CN" w:bidi="he-IL"/>
              </w:rPr>
              <w:t>，</w:t>
            </w:r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>ID =10A</w:t>
            </w:r>
          </w:p>
        </w:tc>
      </w:tr>
      <w:tr w:rsidR="0065152E" w:rsidRPr="00D32385" w14:paraId="5220F54D" w14:textId="77777777" w:rsidTr="0065152E">
        <w:trPr>
          <w:trHeight w:val="300"/>
        </w:trPr>
        <w:tc>
          <w:tcPr>
            <w:tcW w:w="98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E8B821C" w14:textId="77777777" w:rsidR="00D32385" w:rsidRPr="00D32385" w:rsidRDefault="00D32385" w:rsidP="00D32385">
            <w:pPr>
              <w:spacing w:before="0"/>
              <w:ind w:left="0"/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</w:pP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0B7271" w14:textId="77777777" w:rsidR="00D32385" w:rsidRPr="00D32385" w:rsidRDefault="00D32385" w:rsidP="00D32385">
            <w:pPr>
              <w:spacing w:before="0"/>
              <w:ind w:left="0"/>
              <w:jc w:val="center"/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</w:pPr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 xml:space="preserve">Gate input </w:t>
            </w:r>
            <w:proofErr w:type="spellStart"/>
            <w:proofErr w:type="gramStart"/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>resistance,Rg</w:t>
            </w:r>
            <w:proofErr w:type="spellEnd"/>
            <w:proofErr w:type="gramEnd"/>
          </w:p>
        </w:tc>
        <w:tc>
          <w:tcPr>
            <w:tcW w:w="6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324612" w14:textId="77777777" w:rsidR="00D32385" w:rsidRPr="00D32385" w:rsidRDefault="00D32385" w:rsidP="00D32385">
            <w:pPr>
              <w:spacing w:before="0"/>
              <w:ind w:left="0"/>
              <w:jc w:val="center"/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</w:pPr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>Ω</w:t>
            </w:r>
          </w:p>
        </w:tc>
        <w:tc>
          <w:tcPr>
            <w:tcW w:w="22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EB70565" w14:textId="77777777" w:rsidR="00D32385" w:rsidRPr="00D32385" w:rsidRDefault="00D32385" w:rsidP="00D32385">
            <w:pPr>
              <w:spacing w:before="0"/>
              <w:ind w:left="0"/>
              <w:jc w:val="center"/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</w:pPr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>2.7(min),10.9(max) at f = 1 MHz, open drain</w:t>
            </w:r>
          </w:p>
        </w:tc>
        <w:tc>
          <w:tcPr>
            <w:tcW w:w="24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14:paraId="0E56B9E7" w14:textId="77777777" w:rsidR="00D32385" w:rsidRPr="00D32385" w:rsidRDefault="00D32385" w:rsidP="00D32385">
            <w:pPr>
              <w:spacing w:before="0"/>
              <w:ind w:left="0"/>
              <w:jc w:val="center"/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</w:pPr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>3.5(</w:t>
            </w:r>
            <w:proofErr w:type="spellStart"/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>typ</w:t>
            </w:r>
            <w:proofErr w:type="spellEnd"/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>) at f = 1 MHz open drain</w:t>
            </w:r>
          </w:p>
        </w:tc>
        <w:tc>
          <w:tcPr>
            <w:tcW w:w="27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268DF6" w14:textId="77777777" w:rsidR="00D32385" w:rsidRPr="00D32385" w:rsidRDefault="00D32385" w:rsidP="00D32385">
            <w:pPr>
              <w:spacing w:before="0"/>
              <w:ind w:left="0"/>
              <w:jc w:val="center"/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</w:pPr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> </w:t>
            </w:r>
          </w:p>
        </w:tc>
      </w:tr>
      <w:tr w:rsidR="0065152E" w:rsidRPr="00D32385" w14:paraId="486E2B86" w14:textId="77777777" w:rsidTr="0065152E">
        <w:trPr>
          <w:trHeight w:val="300"/>
        </w:trPr>
        <w:tc>
          <w:tcPr>
            <w:tcW w:w="985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6F6A21" w14:textId="77777777" w:rsidR="00D32385" w:rsidRPr="00D32385" w:rsidRDefault="00D32385" w:rsidP="00D32385">
            <w:pPr>
              <w:spacing w:before="0"/>
              <w:ind w:left="0"/>
              <w:jc w:val="center"/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</w:pPr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>Drain-Source Body Diode Characteristics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47680E" w14:textId="77777777" w:rsidR="00D32385" w:rsidRPr="00D32385" w:rsidRDefault="00D32385" w:rsidP="00D32385">
            <w:pPr>
              <w:spacing w:before="0"/>
              <w:ind w:left="0"/>
              <w:jc w:val="center"/>
              <w:rPr>
                <w:rFonts w:cs="Arial"/>
                <w:color w:val="000000"/>
                <w:sz w:val="18"/>
                <w:szCs w:val="18"/>
                <w:lang w:val="fr-FR" w:eastAsia="zh-CN" w:bidi="he-IL"/>
              </w:rPr>
            </w:pPr>
            <w:proofErr w:type="spellStart"/>
            <w:r w:rsidRPr="00D32385">
              <w:rPr>
                <w:rFonts w:cs="Arial"/>
                <w:color w:val="000000"/>
                <w:sz w:val="18"/>
                <w:szCs w:val="18"/>
                <w:lang w:val="fr-FR" w:eastAsia="zh-CN" w:bidi="he-IL"/>
              </w:rPr>
              <w:t>Continuous</w:t>
            </w:r>
            <w:proofErr w:type="spellEnd"/>
            <w:r w:rsidRPr="00D32385">
              <w:rPr>
                <w:rFonts w:cs="Arial"/>
                <w:color w:val="000000"/>
                <w:sz w:val="18"/>
                <w:szCs w:val="18"/>
                <w:lang w:val="fr-FR" w:eastAsia="zh-CN" w:bidi="he-IL"/>
              </w:rPr>
              <w:t xml:space="preserve"> source-drain diode </w:t>
            </w:r>
            <w:proofErr w:type="spellStart"/>
            <w:r w:rsidRPr="00D32385">
              <w:rPr>
                <w:rFonts w:cs="Arial"/>
                <w:color w:val="000000"/>
                <w:sz w:val="18"/>
                <w:szCs w:val="18"/>
                <w:lang w:val="fr-FR" w:eastAsia="zh-CN" w:bidi="he-IL"/>
              </w:rPr>
              <w:t>current</w:t>
            </w:r>
            <w:proofErr w:type="spellEnd"/>
            <w:r w:rsidRPr="00D32385">
              <w:rPr>
                <w:rFonts w:cs="Arial"/>
                <w:color w:val="000000"/>
                <w:sz w:val="18"/>
                <w:szCs w:val="18"/>
                <w:lang w:val="fr-FR" w:eastAsia="zh-CN" w:bidi="he-IL"/>
              </w:rPr>
              <w:t>, IS</w:t>
            </w:r>
          </w:p>
        </w:tc>
        <w:tc>
          <w:tcPr>
            <w:tcW w:w="6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6FA26D" w14:textId="77777777" w:rsidR="00D32385" w:rsidRPr="00D32385" w:rsidRDefault="00D32385" w:rsidP="00D32385">
            <w:pPr>
              <w:spacing w:before="0"/>
              <w:ind w:left="0"/>
              <w:jc w:val="center"/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</w:pPr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>A</w:t>
            </w:r>
          </w:p>
        </w:tc>
        <w:tc>
          <w:tcPr>
            <w:tcW w:w="22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9B6F20F" w14:textId="77777777" w:rsidR="00D32385" w:rsidRPr="00D32385" w:rsidRDefault="00D32385" w:rsidP="00D32385">
            <w:pPr>
              <w:spacing w:before="0"/>
              <w:ind w:left="0"/>
              <w:jc w:val="center"/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</w:pPr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>5.5(max)</w:t>
            </w:r>
          </w:p>
        </w:tc>
        <w:tc>
          <w:tcPr>
            <w:tcW w:w="24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7107B6" w14:textId="77777777" w:rsidR="00D32385" w:rsidRPr="00D32385" w:rsidRDefault="00D32385" w:rsidP="00D32385">
            <w:pPr>
              <w:spacing w:before="0"/>
              <w:ind w:left="0"/>
              <w:jc w:val="center"/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</w:pPr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>5.5(max)</w:t>
            </w:r>
          </w:p>
        </w:tc>
        <w:tc>
          <w:tcPr>
            <w:tcW w:w="27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14:paraId="2D4197ED" w14:textId="77777777" w:rsidR="00D32385" w:rsidRPr="00D32385" w:rsidRDefault="00D32385" w:rsidP="00D32385">
            <w:pPr>
              <w:spacing w:before="0"/>
              <w:ind w:left="0"/>
              <w:jc w:val="center"/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</w:pPr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>10(max)</w:t>
            </w:r>
          </w:p>
        </w:tc>
      </w:tr>
      <w:tr w:rsidR="0065152E" w:rsidRPr="00D32385" w14:paraId="3A96FFDC" w14:textId="77777777" w:rsidTr="00D631E1">
        <w:trPr>
          <w:trHeight w:val="300"/>
        </w:trPr>
        <w:tc>
          <w:tcPr>
            <w:tcW w:w="98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5889802" w14:textId="77777777" w:rsidR="00D32385" w:rsidRPr="00D32385" w:rsidRDefault="00D32385" w:rsidP="00D32385">
            <w:pPr>
              <w:spacing w:before="0"/>
              <w:ind w:left="0"/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</w:pPr>
          </w:p>
        </w:tc>
        <w:tc>
          <w:tcPr>
            <w:tcW w:w="12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3C66E2" w14:textId="77777777" w:rsidR="00D32385" w:rsidRPr="00D32385" w:rsidRDefault="00D32385" w:rsidP="00D32385">
            <w:pPr>
              <w:spacing w:before="0"/>
              <w:ind w:left="0"/>
              <w:jc w:val="center"/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</w:pPr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 xml:space="preserve">Pulsed diode forward </w:t>
            </w:r>
            <w:proofErr w:type="spellStart"/>
            <w:proofErr w:type="gramStart"/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>current,ISM</w:t>
            </w:r>
            <w:proofErr w:type="spellEnd"/>
            <w:proofErr w:type="gramEnd"/>
          </w:p>
        </w:tc>
        <w:tc>
          <w:tcPr>
            <w:tcW w:w="63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43C3FE" w14:textId="77777777" w:rsidR="00D32385" w:rsidRPr="00D32385" w:rsidRDefault="00D32385" w:rsidP="00D32385">
            <w:pPr>
              <w:spacing w:before="0"/>
              <w:ind w:left="0"/>
              <w:jc w:val="center"/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</w:pPr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>A</w:t>
            </w:r>
          </w:p>
        </w:tc>
        <w:tc>
          <w:tcPr>
            <w:tcW w:w="22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EC2C397" w14:textId="77777777" w:rsidR="00D32385" w:rsidRPr="00D32385" w:rsidRDefault="00D32385" w:rsidP="00D32385">
            <w:pPr>
              <w:spacing w:before="0"/>
              <w:ind w:left="0"/>
              <w:jc w:val="center"/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</w:pPr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>22(max)</w:t>
            </w:r>
          </w:p>
        </w:tc>
        <w:tc>
          <w:tcPr>
            <w:tcW w:w="243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14:paraId="60D622F0" w14:textId="77777777" w:rsidR="00D32385" w:rsidRPr="00D32385" w:rsidRDefault="00D32385" w:rsidP="00D32385">
            <w:pPr>
              <w:spacing w:before="0"/>
              <w:ind w:left="0"/>
              <w:jc w:val="center"/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</w:pPr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>27(max)</w:t>
            </w:r>
          </w:p>
        </w:tc>
        <w:tc>
          <w:tcPr>
            <w:tcW w:w="273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14:paraId="12073C0A" w14:textId="77777777" w:rsidR="00D32385" w:rsidRPr="00D32385" w:rsidRDefault="00D32385" w:rsidP="00D32385">
            <w:pPr>
              <w:spacing w:before="0"/>
              <w:ind w:left="0"/>
              <w:jc w:val="center"/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</w:pPr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>40(max)</w:t>
            </w:r>
          </w:p>
        </w:tc>
      </w:tr>
      <w:tr w:rsidR="0065152E" w:rsidRPr="00D32385" w14:paraId="58E1FE30" w14:textId="77777777" w:rsidTr="0065152E">
        <w:trPr>
          <w:trHeight w:val="300"/>
        </w:trPr>
        <w:tc>
          <w:tcPr>
            <w:tcW w:w="98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DE2658D" w14:textId="77777777" w:rsidR="00D32385" w:rsidRPr="00D32385" w:rsidRDefault="00D32385" w:rsidP="00D32385">
            <w:pPr>
              <w:spacing w:before="0"/>
              <w:ind w:left="0"/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</w:pP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5EA8C5" w14:textId="77777777" w:rsidR="00D32385" w:rsidRPr="00D32385" w:rsidRDefault="00D32385" w:rsidP="00D32385">
            <w:pPr>
              <w:spacing w:before="0"/>
              <w:ind w:left="0"/>
              <w:jc w:val="center"/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</w:pPr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 xml:space="preserve">Body diode </w:t>
            </w:r>
            <w:proofErr w:type="spellStart"/>
            <w:proofErr w:type="gramStart"/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>voltage,VSD</w:t>
            </w:r>
            <w:proofErr w:type="spellEnd"/>
            <w:proofErr w:type="gramEnd"/>
          </w:p>
        </w:tc>
        <w:tc>
          <w:tcPr>
            <w:tcW w:w="6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77D392D" w14:textId="77777777" w:rsidR="00D32385" w:rsidRPr="00D32385" w:rsidRDefault="00D32385" w:rsidP="00D32385">
            <w:pPr>
              <w:spacing w:before="0"/>
              <w:ind w:left="0"/>
              <w:jc w:val="center"/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</w:pPr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>V</w:t>
            </w:r>
          </w:p>
        </w:tc>
        <w:tc>
          <w:tcPr>
            <w:tcW w:w="22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A074240" w14:textId="77777777" w:rsidR="00D32385" w:rsidRPr="00D32385" w:rsidRDefault="00D32385" w:rsidP="00D32385">
            <w:pPr>
              <w:spacing w:before="0"/>
              <w:ind w:left="0"/>
              <w:jc w:val="center"/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</w:pPr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>1.6(max) at TJ = 25 °C, IS = 5.5 A, VGS = 0 V</w:t>
            </w:r>
          </w:p>
        </w:tc>
        <w:tc>
          <w:tcPr>
            <w:tcW w:w="24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855A7E" w14:textId="77777777" w:rsidR="00D32385" w:rsidRPr="00D32385" w:rsidRDefault="00D32385" w:rsidP="00D32385">
            <w:pPr>
              <w:spacing w:before="0"/>
              <w:ind w:left="0"/>
              <w:jc w:val="center"/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</w:pPr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>1.5(max) at ISD = 5.5 A, VGS = 0</w:t>
            </w:r>
          </w:p>
        </w:tc>
        <w:tc>
          <w:tcPr>
            <w:tcW w:w="27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14:paraId="3DED6FAC" w14:textId="77777777" w:rsidR="00D32385" w:rsidRPr="00D32385" w:rsidRDefault="00D32385" w:rsidP="00D32385">
            <w:pPr>
              <w:spacing w:before="0"/>
              <w:ind w:left="0"/>
              <w:jc w:val="center"/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</w:pPr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>1.4(max) at IS=10A</w:t>
            </w:r>
            <w:r w:rsidRPr="00D32385">
              <w:rPr>
                <w:rFonts w:ascii="Microsoft YaHei" w:eastAsia="Microsoft YaHei" w:hAnsi="Microsoft YaHei" w:cs="Microsoft YaHei"/>
                <w:color w:val="000000"/>
                <w:sz w:val="18"/>
                <w:szCs w:val="18"/>
                <w:lang w:val="en-US" w:eastAsia="zh-CN" w:bidi="he-IL"/>
              </w:rPr>
              <w:t>，</w:t>
            </w:r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>VGS=0V</w:t>
            </w:r>
          </w:p>
        </w:tc>
      </w:tr>
      <w:tr w:rsidR="0065152E" w:rsidRPr="00D32385" w14:paraId="643260CD" w14:textId="77777777" w:rsidTr="0065152E">
        <w:trPr>
          <w:trHeight w:val="480"/>
        </w:trPr>
        <w:tc>
          <w:tcPr>
            <w:tcW w:w="98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0E15612" w14:textId="77777777" w:rsidR="00D32385" w:rsidRPr="00D32385" w:rsidRDefault="00D32385" w:rsidP="00D32385">
            <w:pPr>
              <w:spacing w:before="0"/>
              <w:ind w:left="0"/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</w:pP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AFDA31" w14:textId="77777777" w:rsidR="00D32385" w:rsidRPr="00D32385" w:rsidRDefault="00D32385" w:rsidP="00D32385">
            <w:pPr>
              <w:spacing w:before="0"/>
              <w:ind w:left="0"/>
              <w:jc w:val="center"/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</w:pPr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 xml:space="preserve">Body diode reverse recovery time, </w:t>
            </w:r>
            <w:proofErr w:type="spellStart"/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>trr</w:t>
            </w:r>
            <w:proofErr w:type="spellEnd"/>
          </w:p>
        </w:tc>
        <w:tc>
          <w:tcPr>
            <w:tcW w:w="6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5241C5" w14:textId="77777777" w:rsidR="00D32385" w:rsidRPr="00D32385" w:rsidRDefault="00D32385" w:rsidP="00D32385">
            <w:pPr>
              <w:spacing w:before="0"/>
              <w:ind w:left="0"/>
              <w:jc w:val="center"/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</w:pPr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>ns</w:t>
            </w:r>
          </w:p>
        </w:tc>
        <w:tc>
          <w:tcPr>
            <w:tcW w:w="22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6B216B5" w14:textId="77777777" w:rsidR="00D32385" w:rsidRPr="00D32385" w:rsidRDefault="00D32385" w:rsidP="00D32385">
            <w:pPr>
              <w:spacing w:before="0"/>
              <w:ind w:left="0"/>
              <w:jc w:val="center"/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</w:pPr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>370(</w:t>
            </w:r>
            <w:proofErr w:type="spellStart"/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>typ</w:t>
            </w:r>
            <w:proofErr w:type="spellEnd"/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 xml:space="preserve">),550(max) at TJ = 25 °C, IF = 3.5 A, </w:t>
            </w:r>
            <w:proofErr w:type="spellStart"/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>dI</w:t>
            </w:r>
            <w:proofErr w:type="spellEnd"/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>/dt = 100 A/</w:t>
            </w:r>
            <w:proofErr w:type="spellStart"/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>μs</w:t>
            </w:r>
            <w:proofErr w:type="spellEnd"/>
          </w:p>
        </w:tc>
        <w:tc>
          <w:tcPr>
            <w:tcW w:w="24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vAlign w:val="center"/>
            <w:hideMark/>
          </w:tcPr>
          <w:p w14:paraId="691DE60F" w14:textId="77777777" w:rsidR="00D32385" w:rsidRPr="00D32385" w:rsidRDefault="00D32385" w:rsidP="00D32385">
            <w:pPr>
              <w:spacing w:before="0"/>
              <w:ind w:left="0"/>
              <w:jc w:val="center"/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</w:pPr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>290(</w:t>
            </w:r>
            <w:proofErr w:type="spellStart"/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>typ</w:t>
            </w:r>
            <w:proofErr w:type="spellEnd"/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>) at ISD = 5.5 A, di/dt = 100 A/µs</w:t>
            </w:r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br/>
              <w:t>VDD = 60 V</w:t>
            </w:r>
          </w:p>
        </w:tc>
        <w:tc>
          <w:tcPr>
            <w:tcW w:w="27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14:paraId="3B0FB227" w14:textId="77777777" w:rsidR="00D32385" w:rsidRPr="00D32385" w:rsidRDefault="00D32385" w:rsidP="00D32385">
            <w:pPr>
              <w:spacing w:before="0"/>
              <w:ind w:left="0"/>
              <w:jc w:val="center"/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</w:pPr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>255.6(</w:t>
            </w:r>
            <w:proofErr w:type="spellStart"/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>typ</w:t>
            </w:r>
            <w:proofErr w:type="spellEnd"/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>) at IS=10A</w:t>
            </w:r>
            <w:r w:rsidRPr="00D32385">
              <w:rPr>
                <w:rFonts w:ascii="Microsoft YaHei" w:eastAsia="Microsoft YaHei" w:hAnsi="Microsoft YaHei" w:cs="Microsoft YaHei"/>
                <w:color w:val="000000"/>
                <w:sz w:val="18"/>
                <w:szCs w:val="18"/>
                <w:lang w:val="en-US" w:eastAsia="zh-CN" w:bidi="he-IL"/>
              </w:rPr>
              <w:t>，</w:t>
            </w:r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>VGS=0V</w:t>
            </w:r>
            <w:r w:rsidRPr="00D32385">
              <w:rPr>
                <w:rFonts w:ascii="Microsoft YaHei" w:eastAsia="Microsoft YaHei" w:hAnsi="Microsoft YaHei" w:cs="Microsoft YaHei"/>
                <w:color w:val="000000"/>
                <w:sz w:val="18"/>
                <w:szCs w:val="18"/>
                <w:lang w:val="en-US" w:eastAsia="zh-CN" w:bidi="he-IL"/>
              </w:rPr>
              <w:t>，</w:t>
            </w:r>
            <w:proofErr w:type="spellStart"/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>dIF</w:t>
            </w:r>
            <w:proofErr w:type="spellEnd"/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>/dt=100A/µs</w:t>
            </w:r>
          </w:p>
        </w:tc>
      </w:tr>
      <w:tr w:rsidR="0065152E" w:rsidRPr="00D32385" w14:paraId="3D4EBA39" w14:textId="77777777" w:rsidTr="0065152E">
        <w:trPr>
          <w:trHeight w:val="480"/>
        </w:trPr>
        <w:tc>
          <w:tcPr>
            <w:tcW w:w="98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BB8821E" w14:textId="77777777" w:rsidR="00D32385" w:rsidRPr="00D32385" w:rsidRDefault="00D32385" w:rsidP="00D32385">
            <w:pPr>
              <w:spacing w:before="0"/>
              <w:ind w:left="0"/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</w:pP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64BD72" w14:textId="77777777" w:rsidR="00D32385" w:rsidRPr="00D32385" w:rsidRDefault="00D32385" w:rsidP="00D32385">
            <w:pPr>
              <w:spacing w:before="0"/>
              <w:ind w:left="0"/>
              <w:jc w:val="center"/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</w:pPr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 xml:space="preserve">Body diode reverse recovery </w:t>
            </w:r>
            <w:proofErr w:type="gramStart"/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>charge ,</w:t>
            </w:r>
            <w:proofErr w:type="spellStart"/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>Qrr</w:t>
            </w:r>
            <w:proofErr w:type="spellEnd"/>
            <w:proofErr w:type="gramEnd"/>
          </w:p>
        </w:tc>
        <w:tc>
          <w:tcPr>
            <w:tcW w:w="6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C4A4B0" w14:textId="77777777" w:rsidR="00D32385" w:rsidRPr="00D32385" w:rsidRDefault="00D32385" w:rsidP="00D32385">
            <w:pPr>
              <w:spacing w:before="0"/>
              <w:ind w:left="0"/>
              <w:jc w:val="center"/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</w:pPr>
            <w:proofErr w:type="spellStart"/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>μC</w:t>
            </w:r>
            <w:proofErr w:type="spellEnd"/>
          </w:p>
        </w:tc>
        <w:tc>
          <w:tcPr>
            <w:tcW w:w="22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9EEF1E5" w14:textId="77777777" w:rsidR="00D32385" w:rsidRPr="00D32385" w:rsidRDefault="00D32385" w:rsidP="00D32385">
            <w:pPr>
              <w:spacing w:before="0"/>
              <w:ind w:left="0"/>
              <w:jc w:val="center"/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</w:pPr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>1.6(</w:t>
            </w:r>
            <w:proofErr w:type="spellStart"/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>typ</w:t>
            </w:r>
            <w:proofErr w:type="spellEnd"/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 xml:space="preserve">),2.4(max) at TJ = 25 °C, IF = 3.5 A, </w:t>
            </w:r>
            <w:proofErr w:type="spellStart"/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>dI</w:t>
            </w:r>
            <w:proofErr w:type="spellEnd"/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>/dt = 100 A/</w:t>
            </w:r>
            <w:proofErr w:type="spellStart"/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>μs</w:t>
            </w:r>
            <w:proofErr w:type="spellEnd"/>
          </w:p>
        </w:tc>
        <w:tc>
          <w:tcPr>
            <w:tcW w:w="24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EC29EA2" w14:textId="77777777" w:rsidR="00D32385" w:rsidRPr="00D32385" w:rsidRDefault="00D32385" w:rsidP="00D32385">
            <w:pPr>
              <w:spacing w:before="0"/>
              <w:ind w:left="0"/>
              <w:jc w:val="center"/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</w:pPr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>1.9(</w:t>
            </w:r>
            <w:proofErr w:type="spellStart"/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>typ</w:t>
            </w:r>
            <w:proofErr w:type="spellEnd"/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>) at ISD = 5.5 A, di/dt = 100 A/µs</w:t>
            </w:r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br/>
              <w:t>VDD = 60 V</w:t>
            </w:r>
          </w:p>
        </w:tc>
        <w:tc>
          <w:tcPr>
            <w:tcW w:w="27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  <w:hideMark/>
          </w:tcPr>
          <w:p w14:paraId="7B4C686B" w14:textId="77777777" w:rsidR="00D32385" w:rsidRPr="00D32385" w:rsidRDefault="00D32385" w:rsidP="00D32385">
            <w:pPr>
              <w:spacing w:before="0"/>
              <w:ind w:left="0"/>
              <w:jc w:val="center"/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</w:pPr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>2.15(</w:t>
            </w:r>
            <w:proofErr w:type="spellStart"/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>typ</w:t>
            </w:r>
            <w:proofErr w:type="spellEnd"/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>) at IS=10A</w:t>
            </w:r>
            <w:r w:rsidRPr="00D32385">
              <w:rPr>
                <w:rFonts w:ascii="Microsoft YaHei" w:eastAsia="Microsoft YaHei" w:hAnsi="Microsoft YaHei" w:cs="Microsoft YaHei"/>
                <w:color w:val="000000"/>
                <w:sz w:val="18"/>
                <w:szCs w:val="18"/>
                <w:lang w:val="en-US" w:eastAsia="zh-CN" w:bidi="he-IL"/>
              </w:rPr>
              <w:t>，</w:t>
            </w:r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>VGS=0V</w:t>
            </w:r>
            <w:r w:rsidRPr="00D32385">
              <w:rPr>
                <w:rFonts w:ascii="Microsoft YaHei" w:eastAsia="Microsoft YaHei" w:hAnsi="Microsoft YaHei" w:cs="Microsoft YaHei"/>
                <w:color w:val="000000"/>
                <w:sz w:val="18"/>
                <w:szCs w:val="18"/>
                <w:lang w:val="en-US" w:eastAsia="zh-CN" w:bidi="he-IL"/>
              </w:rPr>
              <w:t>，</w:t>
            </w:r>
            <w:proofErr w:type="spellStart"/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>dIF</w:t>
            </w:r>
            <w:proofErr w:type="spellEnd"/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>/dt=100A/µs</w:t>
            </w:r>
          </w:p>
        </w:tc>
      </w:tr>
      <w:tr w:rsidR="0065152E" w:rsidRPr="00D32385" w14:paraId="50EB8B99" w14:textId="77777777" w:rsidTr="0065152E">
        <w:trPr>
          <w:trHeight w:val="300"/>
        </w:trPr>
        <w:tc>
          <w:tcPr>
            <w:tcW w:w="98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4ADF2C" w14:textId="77777777" w:rsidR="00D32385" w:rsidRPr="00D32385" w:rsidRDefault="00D32385" w:rsidP="00D32385">
            <w:pPr>
              <w:spacing w:before="0"/>
              <w:ind w:left="0"/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</w:pPr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> 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6052E2" w14:textId="77777777" w:rsidR="00D32385" w:rsidRPr="00D32385" w:rsidRDefault="00D32385" w:rsidP="00D32385">
            <w:pPr>
              <w:spacing w:before="0"/>
              <w:ind w:left="0"/>
              <w:jc w:val="center"/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</w:pPr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>Schematic Pin Matching Status</w:t>
            </w:r>
          </w:p>
        </w:tc>
        <w:tc>
          <w:tcPr>
            <w:tcW w:w="6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586EE9" w14:textId="77777777" w:rsidR="00D32385" w:rsidRPr="00D32385" w:rsidRDefault="00D32385" w:rsidP="00D32385">
            <w:pPr>
              <w:spacing w:before="0"/>
              <w:ind w:left="0"/>
              <w:jc w:val="center"/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</w:pPr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> </w:t>
            </w:r>
          </w:p>
        </w:tc>
        <w:tc>
          <w:tcPr>
            <w:tcW w:w="22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8A3AD11" w14:textId="77777777" w:rsidR="00D32385" w:rsidRPr="00D32385" w:rsidRDefault="00D32385" w:rsidP="00D32385">
            <w:pPr>
              <w:spacing w:before="0"/>
              <w:ind w:left="0"/>
              <w:jc w:val="center"/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</w:pPr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>Matching with others</w:t>
            </w:r>
          </w:p>
        </w:tc>
        <w:tc>
          <w:tcPr>
            <w:tcW w:w="24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A336FDE" w14:textId="77777777" w:rsidR="00D32385" w:rsidRPr="00D32385" w:rsidRDefault="00D32385" w:rsidP="00D32385">
            <w:pPr>
              <w:spacing w:before="0"/>
              <w:ind w:left="0"/>
              <w:jc w:val="center"/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</w:pPr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>Matching with others</w:t>
            </w:r>
          </w:p>
        </w:tc>
        <w:tc>
          <w:tcPr>
            <w:tcW w:w="27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25779E1" w14:textId="77777777" w:rsidR="00D32385" w:rsidRPr="00D32385" w:rsidRDefault="00D32385" w:rsidP="00D32385">
            <w:pPr>
              <w:spacing w:before="0"/>
              <w:ind w:left="0"/>
              <w:jc w:val="center"/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</w:pPr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>Matching with others</w:t>
            </w:r>
          </w:p>
        </w:tc>
      </w:tr>
      <w:tr w:rsidR="0065152E" w:rsidRPr="00D32385" w14:paraId="4EE42565" w14:textId="77777777" w:rsidTr="0065152E">
        <w:trPr>
          <w:trHeight w:val="2430"/>
        </w:trPr>
        <w:tc>
          <w:tcPr>
            <w:tcW w:w="98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5744C5" w14:textId="77777777" w:rsidR="00D32385" w:rsidRPr="00D32385" w:rsidRDefault="00D32385" w:rsidP="00D32385">
            <w:pPr>
              <w:spacing w:before="0"/>
              <w:ind w:left="0"/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</w:pPr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> 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F631C0" w14:textId="77777777" w:rsidR="00D32385" w:rsidRPr="00D32385" w:rsidRDefault="00D32385" w:rsidP="00D32385">
            <w:pPr>
              <w:spacing w:before="0"/>
              <w:ind w:left="0"/>
              <w:jc w:val="center"/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</w:pPr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>Schematic Symbol</w:t>
            </w:r>
          </w:p>
        </w:tc>
        <w:tc>
          <w:tcPr>
            <w:tcW w:w="6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DF7A14" w14:textId="77777777" w:rsidR="00D32385" w:rsidRPr="00D32385" w:rsidRDefault="00D32385" w:rsidP="00D32385">
            <w:pPr>
              <w:spacing w:before="0"/>
              <w:ind w:left="0"/>
              <w:jc w:val="center"/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</w:pPr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> </w:t>
            </w:r>
          </w:p>
        </w:tc>
        <w:tc>
          <w:tcPr>
            <w:tcW w:w="22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5B1740" w14:textId="02AA1DE9" w:rsidR="00D32385" w:rsidRPr="00D32385" w:rsidRDefault="00D32385" w:rsidP="00D32385">
            <w:pPr>
              <w:spacing w:before="0"/>
              <w:ind w:left="0"/>
              <w:jc w:val="center"/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</w:pPr>
            <w:r w:rsidRPr="00D32385">
              <w:rPr>
                <w:rFonts w:cs="Arial"/>
                <w:noProof/>
                <w:color w:val="000000"/>
                <w:sz w:val="18"/>
                <w:szCs w:val="18"/>
                <w:lang w:val="en-US" w:eastAsia="zh-CN" w:bidi="he-IL"/>
              </w:rPr>
              <w:drawing>
                <wp:anchor distT="0" distB="0" distL="114300" distR="114300" simplePos="0" relativeHeight="251654656" behindDoc="0" locked="0" layoutInCell="1" allowOverlap="1" wp14:anchorId="187D8DAE" wp14:editId="587459E9">
                  <wp:simplePos x="0" y="0"/>
                  <wp:positionH relativeFrom="column">
                    <wp:posOffset>419100</wp:posOffset>
                  </wp:positionH>
                  <wp:positionV relativeFrom="paragraph">
                    <wp:posOffset>381000</wp:posOffset>
                  </wp:positionV>
                  <wp:extent cx="409575" cy="533400"/>
                  <wp:effectExtent l="0" t="0" r="9525" b="0"/>
                  <wp:wrapNone/>
                  <wp:docPr id="3" name="Picture 3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6CFAFF12-E88A-4F85-BE0F-738B125DD2EF}"/>
                      </a:ext>
                    </a:extLst>
                  </wp:docPr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Picture 2">
                            <a:extLst>
                              <a:ext uri="{FF2B5EF4-FFF2-40B4-BE49-F238E27FC236}">
                                <a16:creationId xmlns:a16="http://schemas.microsoft.com/office/drawing/2014/main" id="{6CFAFF12-E88A-4F85-BE0F-738B125DD2EF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575" cy="533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24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97BEC1" w14:textId="27EF8E43" w:rsidR="00D32385" w:rsidRPr="00D32385" w:rsidRDefault="00D32385" w:rsidP="00D32385">
            <w:pPr>
              <w:spacing w:before="0"/>
              <w:ind w:left="0"/>
              <w:jc w:val="center"/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</w:pPr>
            <w:r w:rsidRPr="00D32385">
              <w:rPr>
                <w:rFonts w:cs="Arial"/>
                <w:noProof/>
                <w:color w:val="000000"/>
                <w:sz w:val="18"/>
                <w:szCs w:val="18"/>
                <w:lang w:val="en-US" w:eastAsia="zh-CN" w:bidi="he-IL"/>
              </w:rPr>
              <w:drawing>
                <wp:anchor distT="0" distB="0" distL="114300" distR="114300" simplePos="0" relativeHeight="251655680" behindDoc="0" locked="0" layoutInCell="1" allowOverlap="1" wp14:anchorId="23B0FB1E" wp14:editId="09F570A8">
                  <wp:simplePos x="0" y="0"/>
                  <wp:positionH relativeFrom="column">
                    <wp:posOffset>114300</wp:posOffset>
                  </wp:positionH>
                  <wp:positionV relativeFrom="paragraph">
                    <wp:posOffset>276225</wp:posOffset>
                  </wp:positionV>
                  <wp:extent cx="885825" cy="990600"/>
                  <wp:effectExtent l="0" t="0" r="0" b="0"/>
                  <wp:wrapNone/>
                  <wp:docPr id="5" name="Picture 5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D323F52D-591E-4E22-BA3D-4A81C6D51709}"/>
                      </a:ext>
                    </a:extLst>
                  </wp:docPr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Picture 4">
                            <a:extLst>
                              <a:ext uri="{FF2B5EF4-FFF2-40B4-BE49-F238E27FC236}">
                                <a16:creationId xmlns:a16="http://schemas.microsoft.com/office/drawing/2014/main" id="{D323F52D-591E-4E22-BA3D-4A81C6D51709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85825" cy="9936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27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7DB70D" w14:textId="3F4034C8" w:rsidR="00D32385" w:rsidRPr="00D32385" w:rsidRDefault="00D32385" w:rsidP="00D32385">
            <w:pPr>
              <w:spacing w:before="0"/>
              <w:ind w:left="0"/>
              <w:jc w:val="center"/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</w:pPr>
            <w:r w:rsidRPr="00D32385">
              <w:rPr>
                <w:rFonts w:cs="Arial"/>
                <w:noProof/>
                <w:color w:val="000000"/>
                <w:sz w:val="18"/>
                <w:szCs w:val="18"/>
                <w:lang w:val="en-US" w:eastAsia="zh-CN" w:bidi="he-IL"/>
              </w:rPr>
              <w:drawing>
                <wp:anchor distT="0" distB="0" distL="114300" distR="114300" simplePos="0" relativeHeight="251656704" behindDoc="0" locked="0" layoutInCell="1" allowOverlap="1" wp14:anchorId="579E7C7F" wp14:editId="087D0547">
                  <wp:simplePos x="0" y="0"/>
                  <wp:positionH relativeFrom="column">
                    <wp:posOffset>266700</wp:posOffset>
                  </wp:positionH>
                  <wp:positionV relativeFrom="paragraph">
                    <wp:posOffset>323850</wp:posOffset>
                  </wp:positionV>
                  <wp:extent cx="619125" cy="733425"/>
                  <wp:effectExtent l="0" t="0" r="9525" b="0"/>
                  <wp:wrapNone/>
                  <wp:docPr id="13" name="Picture 13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40AFBA29-532A-46C0-96C6-6A8C1E267393}"/>
                      </a:ext>
                    </a:extLst>
                  </wp:docPr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Picture 12">
                            <a:extLst>
                              <a:ext uri="{FF2B5EF4-FFF2-40B4-BE49-F238E27FC236}">
                                <a16:creationId xmlns:a16="http://schemas.microsoft.com/office/drawing/2014/main" id="{40AFBA29-532A-46C0-96C6-6A8C1E267393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9125" cy="7312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65152E" w:rsidRPr="00D32385" w14:paraId="2DF173F8" w14:textId="77777777" w:rsidTr="0065152E">
        <w:trPr>
          <w:trHeight w:val="300"/>
        </w:trPr>
        <w:tc>
          <w:tcPr>
            <w:tcW w:w="98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7B6BF6" w14:textId="77777777" w:rsidR="00D32385" w:rsidRPr="00D32385" w:rsidRDefault="00D32385" w:rsidP="00D32385">
            <w:pPr>
              <w:spacing w:before="0"/>
              <w:ind w:left="0"/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</w:pPr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> 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E97A43" w14:textId="77777777" w:rsidR="00D32385" w:rsidRPr="00D32385" w:rsidRDefault="00D32385" w:rsidP="00D32385">
            <w:pPr>
              <w:spacing w:before="0"/>
              <w:ind w:left="0"/>
              <w:jc w:val="center"/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</w:pPr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>Package Type</w:t>
            </w:r>
          </w:p>
        </w:tc>
        <w:tc>
          <w:tcPr>
            <w:tcW w:w="6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04112B" w14:textId="77777777" w:rsidR="00D32385" w:rsidRPr="00D32385" w:rsidRDefault="00D32385" w:rsidP="00D32385">
            <w:pPr>
              <w:spacing w:before="0"/>
              <w:ind w:left="0"/>
              <w:jc w:val="center"/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</w:pPr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> </w:t>
            </w:r>
          </w:p>
        </w:tc>
        <w:tc>
          <w:tcPr>
            <w:tcW w:w="22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135445" w14:textId="77777777" w:rsidR="00D32385" w:rsidRPr="00D32385" w:rsidRDefault="00D32385" w:rsidP="00D32385">
            <w:pPr>
              <w:spacing w:before="0"/>
              <w:ind w:left="0"/>
              <w:jc w:val="center"/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</w:pPr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>TO-220</w:t>
            </w:r>
          </w:p>
        </w:tc>
        <w:tc>
          <w:tcPr>
            <w:tcW w:w="24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94B701" w14:textId="77777777" w:rsidR="00D32385" w:rsidRPr="00D32385" w:rsidRDefault="00D32385" w:rsidP="00D32385">
            <w:pPr>
              <w:spacing w:before="0"/>
              <w:ind w:left="0"/>
              <w:jc w:val="center"/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</w:pPr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>TO-220</w:t>
            </w:r>
          </w:p>
        </w:tc>
        <w:tc>
          <w:tcPr>
            <w:tcW w:w="27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3D7656" w14:textId="77777777" w:rsidR="00D32385" w:rsidRPr="00D32385" w:rsidRDefault="00D32385" w:rsidP="00D32385">
            <w:pPr>
              <w:spacing w:before="0"/>
              <w:ind w:left="0"/>
              <w:jc w:val="center"/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</w:pPr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>TO-220</w:t>
            </w:r>
          </w:p>
        </w:tc>
      </w:tr>
      <w:tr w:rsidR="0065152E" w:rsidRPr="00D32385" w14:paraId="70767578" w14:textId="77777777" w:rsidTr="0065152E">
        <w:trPr>
          <w:trHeight w:val="300"/>
        </w:trPr>
        <w:tc>
          <w:tcPr>
            <w:tcW w:w="98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FAC9D0" w14:textId="77777777" w:rsidR="00D32385" w:rsidRPr="00D32385" w:rsidRDefault="00D32385" w:rsidP="00D32385">
            <w:pPr>
              <w:spacing w:before="0"/>
              <w:ind w:left="0"/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</w:pPr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> 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1CF1F1" w14:textId="77777777" w:rsidR="00D32385" w:rsidRPr="00D32385" w:rsidRDefault="00D32385" w:rsidP="00D32385">
            <w:pPr>
              <w:spacing w:before="0"/>
              <w:ind w:left="0"/>
              <w:jc w:val="center"/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</w:pPr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>Package Match Status</w:t>
            </w:r>
          </w:p>
        </w:tc>
        <w:tc>
          <w:tcPr>
            <w:tcW w:w="6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7A5D51" w14:textId="77777777" w:rsidR="00D32385" w:rsidRPr="00D32385" w:rsidRDefault="00D32385" w:rsidP="00D32385">
            <w:pPr>
              <w:spacing w:before="0"/>
              <w:ind w:left="0"/>
              <w:jc w:val="center"/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</w:pPr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> </w:t>
            </w:r>
          </w:p>
        </w:tc>
        <w:tc>
          <w:tcPr>
            <w:tcW w:w="22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5AB571" w14:textId="77777777" w:rsidR="00D32385" w:rsidRPr="00D32385" w:rsidRDefault="00D32385" w:rsidP="00D32385">
            <w:pPr>
              <w:spacing w:before="0"/>
              <w:ind w:left="0"/>
              <w:jc w:val="center"/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</w:pPr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>Matching with others</w:t>
            </w:r>
          </w:p>
        </w:tc>
        <w:tc>
          <w:tcPr>
            <w:tcW w:w="24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EF9D69" w14:textId="77777777" w:rsidR="00D32385" w:rsidRPr="00D32385" w:rsidRDefault="00D32385" w:rsidP="00D32385">
            <w:pPr>
              <w:spacing w:before="0"/>
              <w:ind w:left="0"/>
              <w:jc w:val="center"/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</w:pPr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>Matching with others</w:t>
            </w:r>
          </w:p>
        </w:tc>
        <w:tc>
          <w:tcPr>
            <w:tcW w:w="27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768FC6" w14:textId="77777777" w:rsidR="00D32385" w:rsidRPr="00D32385" w:rsidRDefault="00D32385" w:rsidP="00D32385">
            <w:pPr>
              <w:spacing w:before="0"/>
              <w:ind w:left="0"/>
              <w:jc w:val="center"/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</w:pPr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>Matching with others</w:t>
            </w:r>
          </w:p>
        </w:tc>
      </w:tr>
      <w:tr w:rsidR="0065152E" w:rsidRPr="00D32385" w14:paraId="3C87ADC3" w14:textId="77777777" w:rsidTr="0065152E">
        <w:trPr>
          <w:trHeight w:val="300"/>
        </w:trPr>
        <w:tc>
          <w:tcPr>
            <w:tcW w:w="98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8574EF" w14:textId="77777777" w:rsidR="00D32385" w:rsidRPr="00D32385" w:rsidRDefault="00D32385" w:rsidP="00D32385">
            <w:pPr>
              <w:spacing w:before="0"/>
              <w:ind w:left="0"/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</w:pPr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> 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E39D83" w14:textId="77777777" w:rsidR="00D32385" w:rsidRPr="00D32385" w:rsidRDefault="00D32385" w:rsidP="00D32385">
            <w:pPr>
              <w:spacing w:before="0"/>
              <w:ind w:left="0"/>
              <w:jc w:val="center"/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</w:pPr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>Package Length</w:t>
            </w:r>
          </w:p>
        </w:tc>
        <w:tc>
          <w:tcPr>
            <w:tcW w:w="6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1E7644" w14:textId="77777777" w:rsidR="00D32385" w:rsidRPr="00D32385" w:rsidRDefault="00D32385" w:rsidP="00D32385">
            <w:pPr>
              <w:spacing w:before="0"/>
              <w:ind w:left="0"/>
              <w:jc w:val="center"/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</w:pPr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>mm</w:t>
            </w:r>
          </w:p>
        </w:tc>
        <w:tc>
          <w:tcPr>
            <w:tcW w:w="22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ABFA13" w14:textId="77777777" w:rsidR="00D32385" w:rsidRPr="00D32385" w:rsidRDefault="00D32385" w:rsidP="00D32385">
            <w:pPr>
              <w:spacing w:before="0"/>
              <w:ind w:left="0"/>
              <w:jc w:val="center"/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</w:pPr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>9.96(min),10.52(max)</w:t>
            </w:r>
          </w:p>
        </w:tc>
        <w:tc>
          <w:tcPr>
            <w:tcW w:w="24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A58FE8" w14:textId="77777777" w:rsidR="00D32385" w:rsidRPr="00D32385" w:rsidRDefault="00D32385" w:rsidP="00D32385">
            <w:pPr>
              <w:spacing w:before="0"/>
              <w:ind w:left="0"/>
              <w:jc w:val="center"/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</w:pPr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>10(min),10.40(max)</w:t>
            </w:r>
          </w:p>
        </w:tc>
        <w:tc>
          <w:tcPr>
            <w:tcW w:w="27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8E8B6E" w14:textId="77777777" w:rsidR="00D32385" w:rsidRPr="00D32385" w:rsidRDefault="00D32385" w:rsidP="00D32385">
            <w:pPr>
              <w:spacing w:before="0"/>
              <w:ind w:left="0"/>
              <w:jc w:val="center"/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</w:pPr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>9.60(min),9.90(nom),10.40(max)</w:t>
            </w:r>
          </w:p>
        </w:tc>
      </w:tr>
      <w:tr w:rsidR="0065152E" w:rsidRPr="00D32385" w14:paraId="25EE9254" w14:textId="77777777" w:rsidTr="0065152E">
        <w:trPr>
          <w:trHeight w:val="300"/>
        </w:trPr>
        <w:tc>
          <w:tcPr>
            <w:tcW w:w="98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21F186" w14:textId="77777777" w:rsidR="00D32385" w:rsidRPr="00D32385" w:rsidRDefault="00D32385" w:rsidP="00D32385">
            <w:pPr>
              <w:spacing w:before="0"/>
              <w:ind w:left="0"/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</w:pPr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> 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3B79CB" w14:textId="77777777" w:rsidR="00D32385" w:rsidRPr="00D32385" w:rsidRDefault="00D32385" w:rsidP="00D32385">
            <w:pPr>
              <w:spacing w:before="0"/>
              <w:ind w:left="0"/>
              <w:jc w:val="center"/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</w:pPr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>Package Width</w:t>
            </w:r>
          </w:p>
        </w:tc>
        <w:tc>
          <w:tcPr>
            <w:tcW w:w="6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BC51F6" w14:textId="77777777" w:rsidR="00D32385" w:rsidRPr="00D32385" w:rsidRDefault="00D32385" w:rsidP="00D32385">
            <w:pPr>
              <w:spacing w:before="0"/>
              <w:ind w:left="0"/>
              <w:jc w:val="center"/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</w:pPr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>mm</w:t>
            </w:r>
          </w:p>
        </w:tc>
        <w:tc>
          <w:tcPr>
            <w:tcW w:w="22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A135E3" w14:textId="77777777" w:rsidR="00D32385" w:rsidRPr="00D32385" w:rsidRDefault="00D32385" w:rsidP="00D32385">
            <w:pPr>
              <w:spacing w:before="0"/>
              <w:ind w:left="0"/>
              <w:jc w:val="center"/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</w:pPr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>4.24(min),4.65(max)</w:t>
            </w:r>
          </w:p>
        </w:tc>
        <w:tc>
          <w:tcPr>
            <w:tcW w:w="24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9D387A" w14:textId="77777777" w:rsidR="00D32385" w:rsidRPr="00D32385" w:rsidRDefault="00D32385" w:rsidP="00D32385">
            <w:pPr>
              <w:spacing w:before="0"/>
              <w:ind w:left="0"/>
              <w:jc w:val="center"/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</w:pPr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>4.40(min),4.60(max)</w:t>
            </w:r>
          </w:p>
        </w:tc>
        <w:tc>
          <w:tcPr>
            <w:tcW w:w="27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8C99A1" w14:textId="77777777" w:rsidR="00D32385" w:rsidRPr="00D32385" w:rsidRDefault="00D32385" w:rsidP="00D32385">
            <w:pPr>
              <w:spacing w:before="0"/>
              <w:ind w:left="0"/>
              <w:jc w:val="center"/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</w:pPr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>4.30(min),4.50(nom),4.70(max)</w:t>
            </w:r>
          </w:p>
        </w:tc>
      </w:tr>
      <w:tr w:rsidR="0065152E" w:rsidRPr="00D32385" w14:paraId="6D2FE038" w14:textId="77777777" w:rsidTr="0065152E">
        <w:trPr>
          <w:trHeight w:val="300"/>
        </w:trPr>
        <w:tc>
          <w:tcPr>
            <w:tcW w:w="98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705604" w14:textId="77777777" w:rsidR="00D32385" w:rsidRPr="00D32385" w:rsidRDefault="00D32385" w:rsidP="00D32385">
            <w:pPr>
              <w:spacing w:before="0"/>
              <w:ind w:left="0"/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</w:pPr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> 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A0A575" w14:textId="77777777" w:rsidR="00D32385" w:rsidRPr="00D32385" w:rsidRDefault="00D32385" w:rsidP="00D32385">
            <w:pPr>
              <w:spacing w:before="0"/>
              <w:ind w:left="0"/>
              <w:jc w:val="center"/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</w:pPr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>Package Height</w:t>
            </w:r>
          </w:p>
        </w:tc>
        <w:tc>
          <w:tcPr>
            <w:tcW w:w="6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F8305B" w14:textId="77777777" w:rsidR="00D32385" w:rsidRPr="00D32385" w:rsidRDefault="00D32385" w:rsidP="00D32385">
            <w:pPr>
              <w:spacing w:before="0"/>
              <w:ind w:left="0"/>
              <w:jc w:val="center"/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</w:pPr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>mm</w:t>
            </w:r>
          </w:p>
        </w:tc>
        <w:tc>
          <w:tcPr>
            <w:tcW w:w="22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63C50A" w14:textId="77777777" w:rsidR="00D32385" w:rsidRPr="00D32385" w:rsidRDefault="00D32385" w:rsidP="00D32385">
            <w:pPr>
              <w:spacing w:before="0"/>
              <w:ind w:left="0"/>
              <w:jc w:val="center"/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</w:pPr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>14.33(min),15.85(max)</w:t>
            </w:r>
          </w:p>
        </w:tc>
        <w:tc>
          <w:tcPr>
            <w:tcW w:w="24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8ACA07" w14:textId="77777777" w:rsidR="00D32385" w:rsidRPr="00D32385" w:rsidRDefault="00D32385" w:rsidP="00D32385">
            <w:pPr>
              <w:spacing w:before="0"/>
              <w:ind w:left="0"/>
              <w:jc w:val="center"/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</w:pPr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>15.25(min),15.75(max)</w:t>
            </w:r>
          </w:p>
        </w:tc>
        <w:tc>
          <w:tcPr>
            <w:tcW w:w="27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754DA0" w14:textId="77777777" w:rsidR="00D32385" w:rsidRPr="00D32385" w:rsidRDefault="00D32385" w:rsidP="00D32385">
            <w:pPr>
              <w:spacing w:before="0"/>
              <w:ind w:left="0"/>
              <w:jc w:val="center"/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</w:pPr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>15.10(min),15.70(nom),16.10(max)</w:t>
            </w:r>
          </w:p>
        </w:tc>
      </w:tr>
      <w:tr w:rsidR="0065152E" w:rsidRPr="00D32385" w14:paraId="3CBF12D0" w14:textId="77777777" w:rsidTr="0065152E">
        <w:trPr>
          <w:trHeight w:val="300"/>
        </w:trPr>
        <w:tc>
          <w:tcPr>
            <w:tcW w:w="98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B9B02A" w14:textId="77777777" w:rsidR="00D32385" w:rsidRPr="00D32385" w:rsidRDefault="00D32385" w:rsidP="00D32385">
            <w:pPr>
              <w:spacing w:before="0"/>
              <w:ind w:left="0"/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</w:pPr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> 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A823C8" w14:textId="77777777" w:rsidR="00D32385" w:rsidRPr="00D32385" w:rsidRDefault="00D32385" w:rsidP="00D32385">
            <w:pPr>
              <w:spacing w:before="0"/>
              <w:ind w:left="0"/>
              <w:jc w:val="center"/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</w:pPr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>Pin Length</w:t>
            </w:r>
          </w:p>
        </w:tc>
        <w:tc>
          <w:tcPr>
            <w:tcW w:w="6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719868" w14:textId="77777777" w:rsidR="00D32385" w:rsidRPr="00D32385" w:rsidRDefault="00D32385" w:rsidP="00D32385">
            <w:pPr>
              <w:spacing w:before="0"/>
              <w:ind w:left="0"/>
              <w:jc w:val="center"/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</w:pPr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>mm</w:t>
            </w:r>
          </w:p>
        </w:tc>
        <w:tc>
          <w:tcPr>
            <w:tcW w:w="22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F0A512" w14:textId="77777777" w:rsidR="00D32385" w:rsidRPr="00D32385" w:rsidRDefault="00D32385" w:rsidP="00D32385">
            <w:pPr>
              <w:spacing w:before="0"/>
              <w:ind w:left="0"/>
              <w:jc w:val="center"/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</w:pPr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>13.36(min),14.40(max)</w:t>
            </w:r>
          </w:p>
        </w:tc>
        <w:tc>
          <w:tcPr>
            <w:tcW w:w="24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F994D5" w14:textId="77777777" w:rsidR="00D32385" w:rsidRPr="00D32385" w:rsidRDefault="00D32385" w:rsidP="00D32385">
            <w:pPr>
              <w:spacing w:before="0"/>
              <w:ind w:left="0"/>
              <w:jc w:val="center"/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</w:pPr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>13(min),14(max)</w:t>
            </w:r>
          </w:p>
        </w:tc>
        <w:tc>
          <w:tcPr>
            <w:tcW w:w="27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CF7B6F" w14:textId="77777777" w:rsidR="00D32385" w:rsidRPr="00D32385" w:rsidRDefault="00D32385" w:rsidP="00D32385">
            <w:pPr>
              <w:spacing w:before="0"/>
              <w:ind w:left="0"/>
              <w:jc w:val="center"/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</w:pPr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>12.60(min),13.08(nom),13.60(max)</w:t>
            </w:r>
          </w:p>
        </w:tc>
      </w:tr>
      <w:tr w:rsidR="0065152E" w:rsidRPr="00D32385" w14:paraId="580A25D7" w14:textId="77777777" w:rsidTr="0065152E">
        <w:trPr>
          <w:trHeight w:val="300"/>
        </w:trPr>
        <w:tc>
          <w:tcPr>
            <w:tcW w:w="98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4185F7" w14:textId="77777777" w:rsidR="00D32385" w:rsidRPr="00D32385" w:rsidRDefault="00D32385" w:rsidP="00D32385">
            <w:pPr>
              <w:spacing w:before="0"/>
              <w:ind w:left="0"/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</w:pPr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> </w:t>
            </w:r>
          </w:p>
        </w:tc>
        <w:tc>
          <w:tcPr>
            <w:tcW w:w="12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BD0463" w14:textId="77777777" w:rsidR="00D32385" w:rsidRPr="00D32385" w:rsidRDefault="00D32385" w:rsidP="00D32385">
            <w:pPr>
              <w:spacing w:before="0"/>
              <w:ind w:left="0"/>
              <w:jc w:val="center"/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</w:pPr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>Pin Pitch</w:t>
            </w:r>
          </w:p>
        </w:tc>
        <w:tc>
          <w:tcPr>
            <w:tcW w:w="6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5E1186" w14:textId="77777777" w:rsidR="00D32385" w:rsidRPr="00D32385" w:rsidRDefault="00D32385" w:rsidP="00D32385">
            <w:pPr>
              <w:spacing w:before="0"/>
              <w:ind w:left="0"/>
              <w:jc w:val="center"/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</w:pPr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>mm</w:t>
            </w:r>
          </w:p>
        </w:tc>
        <w:tc>
          <w:tcPr>
            <w:tcW w:w="22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D30711" w14:textId="77777777" w:rsidR="00D32385" w:rsidRPr="00D32385" w:rsidRDefault="00D32385" w:rsidP="00D32385">
            <w:pPr>
              <w:spacing w:before="0"/>
              <w:ind w:left="0"/>
              <w:jc w:val="center"/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</w:pPr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>2.41(min),2.92(max)</w:t>
            </w:r>
          </w:p>
        </w:tc>
        <w:tc>
          <w:tcPr>
            <w:tcW w:w="24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C2D24C" w14:textId="77777777" w:rsidR="00D32385" w:rsidRPr="00D32385" w:rsidRDefault="00D32385" w:rsidP="00D32385">
            <w:pPr>
              <w:spacing w:before="0"/>
              <w:ind w:left="0"/>
              <w:jc w:val="center"/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</w:pPr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>2.40(min),2.70(max)</w:t>
            </w:r>
          </w:p>
        </w:tc>
        <w:tc>
          <w:tcPr>
            <w:tcW w:w="27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0A6D27" w14:textId="77777777" w:rsidR="00D32385" w:rsidRPr="00D32385" w:rsidRDefault="00D32385" w:rsidP="00D32385">
            <w:pPr>
              <w:spacing w:before="0"/>
              <w:ind w:left="0"/>
              <w:jc w:val="center"/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</w:pPr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>2.54</w:t>
            </w:r>
          </w:p>
        </w:tc>
      </w:tr>
      <w:tr w:rsidR="0065152E" w:rsidRPr="00D32385" w14:paraId="248EE8B6" w14:textId="77777777" w:rsidTr="00D631E1">
        <w:trPr>
          <w:trHeight w:val="3285"/>
        </w:trPr>
        <w:tc>
          <w:tcPr>
            <w:tcW w:w="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5A9D8C" w14:textId="77777777" w:rsidR="00D32385" w:rsidRPr="00D32385" w:rsidRDefault="00D32385" w:rsidP="00D32385">
            <w:pPr>
              <w:spacing w:before="0"/>
              <w:ind w:left="0"/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</w:pPr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> </w:t>
            </w:r>
          </w:p>
        </w:tc>
        <w:tc>
          <w:tcPr>
            <w:tcW w:w="12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5AC1AC" w14:textId="77777777" w:rsidR="00D32385" w:rsidRPr="00D32385" w:rsidRDefault="00D32385" w:rsidP="00D32385">
            <w:pPr>
              <w:spacing w:before="0"/>
              <w:ind w:left="0"/>
              <w:jc w:val="center"/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</w:pPr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>Package</w:t>
            </w:r>
          </w:p>
        </w:tc>
        <w:tc>
          <w:tcPr>
            <w:tcW w:w="63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C4DE12" w14:textId="77777777" w:rsidR="00D32385" w:rsidRPr="00D32385" w:rsidRDefault="00D32385" w:rsidP="00D32385">
            <w:pPr>
              <w:spacing w:before="0"/>
              <w:ind w:left="0"/>
              <w:jc w:val="center"/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</w:pPr>
            <w:r w:rsidRPr="00D32385"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  <w:t> </w:t>
            </w:r>
          </w:p>
        </w:tc>
        <w:tc>
          <w:tcPr>
            <w:tcW w:w="22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88124F" w14:textId="38FABCF5" w:rsidR="00D32385" w:rsidRPr="00D32385" w:rsidRDefault="00D32385" w:rsidP="00D32385">
            <w:pPr>
              <w:spacing w:before="0"/>
              <w:ind w:left="0"/>
              <w:jc w:val="center"/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</w:pPr>
            <w:r w:rsidRPr="00D32385">
              <w:rPr>
                <w:rFonts w:cs="Arial"/>
                <w:noProof/>
                <w:color w:val="000000"/>
                <w:sz w:val="18"/>
                <w:szCs w:val="18"/>
                <w:lang w:val="en-US" w:eastAsia="zh-CN" w:bidi="he-IL"/>
              </w:rPr>
              <w:drawing>
                <wp:anchor distT="0" distB="0" distL="114300" distR="114300" simplePos="0" relativeHeight="251657728" behindDoc="0" locked="0" layoutInCell="1" allowOverlap="1" wp14:anchorId="761B02BA" wp14:editId="36F10D1A">
                  <wp:simplePos x="0" y="0"/>
                  <wp:positionH relativeFrom="column">
                    <wp:posOffset>58420</wp:posOffset>
                  </wp:positionH>
                  <wp:positionV relativeFrom="paragraph">
                    <wp:posOffset>130810</wp:posOffset>
                  </wp:positionV>
                  <wp:extent cx="1162050" cy="1543050"/>
                  <wp:effectExtent l="0" t="0" r="0" b="0"/>
                  <wp:wrapNone/>
                  <wp:docPr id="4" name="Picture 4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94AA806D-D23D-4489-BC9B-5407D29BD5F0}"/>
                      </a:ext>
                    </a:extLst>
                  </wp:docPr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Picture 3">
                            <a:extLst>
                              <a:ext uri="{FF2B5EF4-FFF2-40B4-BE49-F238E27FC236}">
                                <a16:creationId xmlns:a16="http://schemas.microsoft.com/office/drawing/2014/main" id="{94AA806D-D23D-4489-BC9B-5407D29BD5F0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2050" cy="1543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243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333C43" w14:textId="1D229922" w:rsidR="00D32385" w:rsidRPr="00D32385" w:rsidRDefault="00D32385" w:rsidP="00D32385">
            <w:pPr>
              <w:spacing w:before="0"/>
              <w:ind w:left="0"/>
              <w:jc w:val="center"/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</w:pPr>
            <w:r w:rsidRPr="00D32385">
              <w:rPr>
                <w:rFonts w:cs="Arial"/>
                <w:noProof/>
                <w:color w:val="000000"/>
                <w:sz w:val="18"/>
                <w:szCs w:val="18"/>
                <w:lang w:val="en-US" w:eastAsia="zh-CN" w:bidi="he-IL"/>
              </w:rPr>
              <w:drawing>
                <wp:anchor distT="0" distB="0" distL="114300" distR="114300" simplePos="0" relativeHeight="251658752" behindDoc="0" locked="0" layoutInCell="1" allowOverlap="1" wp14:anchorId="05449DAC" wp14:editId="34CC1AAE">
                  <wp:simplePos x="0" y="0"/>
                  <wp:positionH relativeFrom="column">
                    <wp:posOffset>220345</wp:posOffset>
                  </wp:positionH>
                  <wp:positionV relativeFrom="paragraph">
                    <wp:posOffset>174625</wp:posOffset>
                  </wp:positionV>
                  <wp:extent cx="1019175" cy="636270"/>
                  <wp:effectExtent l="0" t="0" r="9525" b="0"/>
                  <wp:wrapNone/>
                  <wp:docPr id="6" name="Picture 6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150CB675-E013-493E-B7E0-323885265BC6}"/>
                      </a:ext>
                    </a:extLst>
                  </wp:docPr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Picture 5">
                            <a:extLst>
                              <a:ext uri="{FF2B5EF4-FFF2-40B4-BE49-F238E27FC236}">
                                <a16:creationId xmlns:a16="http://schemas.microsoft.com/office/drawing/2014/main" id="{150CB675-E013-493E-B7E0-323885265BC6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19175" cy="6362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D32385">
              <w:rPr>
                <w:rFonts w:cs="Arial"/>
                <w:noProof/>
                <w:color w:val="000000"/>
                <w:sz w:val="18"/>
                <w:szCs w:val="18"/>
                <w:lang w:val="en-US" w:eastAsia="zh-CN" w:bidi="he-IL"/>
              </w:rPr>
              <w:drawing>
                <wp:anchor distT="0" distB="0" distL="114300" distR="114300" simplePos="0" relativeHeight="251659776" behindDoc="0" locked="0" layoutInCell="1" allowOverlap="1" wp14:anchorId="34618BF4" wp14:editId="583F9514">
                  <wp:simplePos x="0" y="0"/>
                  <wp:positionH relativeFrom="column">
                    <wp:posOffset>123825</wp:posOffset>
                  </wp:positionH>
                  <wp:positionV relativeFrom="paragraph">
                    <wp:posOffset>1076325</wp:posOffset>
                  </wp:positionV>
                  <wp:extent cx="1228725" cy="762000"/>
                  <wp:effectExtent l="0" t="0" r="9525" b="0"/>
                  <wp:wrapNone/>
                  <wp:docPr id="7" name="Picture 7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606C0984-6648-488A-9945-898751AA9985}"/>
                      </a:ext>
                    </a:extLst>
                  </wp:docPr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Picture 6">
                            <a:extLst>
                              <a:ext uri="{FF2B5EF4-FFF2-40B4-BE49-F238E27FC236}">
                                <a16:creationId xmlns:a16="http://schemas.microsoft.com/office/drawing/2014/main" id="{606C0984-6648-488A-9945-898751AA9985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26095" cy="7569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273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9BAED5" w14:textId="211138FF" w:rsidR="00D32385" w:rsidRPr="00D32385" w:rsidRDefault="00D32385" w:rsidP="00D32385">
            <w:pPr>
              <w:spacing w:before="0"/>
              <w:ind w:left="0"/>
              <w:jc w:val="center"/>
              <w:rPr>
                <w:rFonts w:cs="Arial"/>
                <w:color w:val="000000"/>
                <w:sz w:val="18"/>
                <w:szCs w:val="18"/>
                <w:lang w:val="en-US" w:eastAsia="zh-CN" w:bidi="he-IL"/>
              </w:rPr>
            </w:pPr>
            <w:r w:rsidRPr="00D32385">
              <w:rPr>
                <w:rFonts w:cs="Arial"/>
                <w:noProof/>
                <w:color w:val="000000"/>
                <w:sz w:val="18"/>
                <w:szCs w:val="18"/>
                <w:lang w:val="en-US" w:eastAsia="zh-CN" w:bidi="he-IL"/>
              </w:rPr>
              <w:drawing>
                <wp:anchor distT="0" distB="0" distL="114300" distR="114300" simplePos="0" relativeHeight="251660800" behindDoc="0" locked="0" layoutInCell="1" allowOverlap="1" wp14:anchorId="1D42D986" wp14:editId="5313397A">
                  <wp:simplePos x="0" y="0"/>
                  <wp:positionH relativeFrom="column">
                    <wp:posOffset>96520</wp:posOffset>
                  </wp:positionH>
                  <wp:positionV relativeFrom="paragraph">
                    <wp:posOffset>492760</wp:posOffset>
                  </wp:positionV>
                  <wp:extent cx="1181100" cy="1133475"/>
                  <wp:effectExtent l="0" t="0" r="0" b="9525"/>
                  <wp:wrapNone/>
                  <wp:docPr id="14" name="Picture 14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54405732-48FE-4A83-A66A-E9812CF86572}"/>
                      </a:ext>
                    </a:extLst>
                  </wp:docPr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Picture 13">
                            <a:extLst>
                              <a:ext uri="{FF2B5EF4-FFF2-40B4-BE49-F238E27FC236}">
                                <a16:creationId xmlns:a16="http://schemas.microsoft.com/office/drawing/2014/main" id="{54405732-48FE-4A83-A66A-E9812CF86572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1100" cy="1133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</w:tbl>
    <w:p w14:paraId="78937CC4" w14:textId="77777777" w:rsidR="00D631E1" w:rsidRDefault="00D631E1" w:rsidP="00D32385">
      <w:pPr>
        <w:rPr>
          <w:lang w:val="en-US"/>
        </w:rPr>
      </w:pPr>
    </w:p>
    <w:p w14:paraId="5C19FA84" w14:textId="4147BFBD" w:rsidR="00D32385" w:rsidRPr="00D32385" w:rsidRDefault="00D32385" w:rsidP="00D32385">
      <w:pPr>
        <w:rPr>
          <w:lang w:val="en-US"/>
        </w:rPr>
      </w:pPr>
    </w:p>
    <w:p w14:paraId="1AEC085F" w14:textId="77777777" w:rsidR="00127A62" w:rsidRPr="0034257F" w:rsidRDefault="00127A62" w:rsidP="00127A62">
      <w:pPr>
        <w:pStyle w:val="Heading1"/>
        <w:rPr>
          <w:lang w:val="en-US"/>
        </w:rPr>
      </w:pPr>
      <w:bookmarkStart w:id="16" w:name="_Toc89193313"/>
      <w:bookmarkStart w:id="17" w:name="_Toc116893476"/>
      <w:r w:rsidRPr="0034257F">
        <w:rPr>
          <w:lang w:val="en-US"/>
        </w:rPr>
        <w:lastRenderedPageBreak/>
        <w:t>Component validation</w:t>
      </w:r>
      <w:bookmarkEnd w:id="16"/>
      <w:bookmarkEnd w:id="17"/>
    </w:p>
    <w:p w14:paraId="515F2EB1" w14:textId="77777777" w:rsidR="00C12555" w:rsidRPr="0034257F" w:rsidRDefault="00C12555" w:rsidP="00931D6A">
      <w:pPr>
        <w:rPr>
          <w:lang w:val="en-US"/>
        </w:rPr>
      </w:pPr>
    </w:p>
    <w:p w14:paraId="4B8F26EC" w14:textId="36E4DEA8" w:rsidR="005A04E9" w:rsidRPr="0034257F" w:rsidRDefault="005A04E9" w:rsidP="005A04E9">
      <w:pPr>
        <w:pStyle w:val="Heading2"/>
        <w:rPr>
          <w:lang w:val="en-US"/>
        </w:rPr>
      </w:pPr>
      <w:bookmarkStart w:id="18" w:name="_Toc89193314"/>
      <w:bookmarkStart w:id="19" w:name="_Toc116893477"/>
      <w:r w:rsidRPr="0034257F">
        <w:rPr>
          <w:lang w:val="en-US"/>
        </w:rPr>
        <w:t>Board #</w:t>
      </w:r>
      <w:r w:rsidR="00004290">
        <w:rPr>
          <w:lang w:val="en-US"/>
        </w:rPr>
        <w:t>1</w:t>
      </w:r>
      <w:r w:rsidRPr="0034257F">
        <w:rPr>
          <w:lang w:val="en-US"/>
        </w:rPr>
        <w:t xml:space="preserve"> (</w:t>
      </w:r>
      <w:r w:rsidR="00203F2D" w:rsidRPr="004002B0">
        <w:rPr>
          <w:rFonts w:cs="Arial"/>
          <w:color w:val="000000"/>
          <w:lang w:val="en-US"/>
        </w:rPr>
        <w:t>KM51383820G</w:t>
      </w:r>
      <w:r w:rsidR="00203F2D">
        <w:rPr>
          <w:rFonts w:cs="Arial"/>
          <w:color w:val="000000"/>
          <w:lang w:val="en-US"/>
        </w:rPr>
        <w:t>xx</w:t>
      </w:r>
      <w:r w:rsidRPr="0034257F">
        <w:rPr>
          <w:lang w:val="en-US"/>
        </w:rPr>
        <w:t>)</w:t>
      </w:r>
      <w:bookmarkEnd w:id="18"/>
      <w:bookmarkEnd w:id="19"/>
    </w:p>
    <w:p w14:paraId="4DD517C8" w14:textId="77777777" w:rsidR="005A04E9" w:rsidRDefault="005A04E9" w:rsidP="003B68B0">
      <w:pPr>
        <w:pStyle w:val="Heading3"/>
        <w:ind w:hanging="941"/>
        <w:rPr>
          <w:bCs/>
          <w:lang w:val="en-US"/>
        </w:rPr>
      </w:pPr>
      <w:bookmarkStart w:id="20" w:name="_Toc89193315"/>
      <w:bookmarkStart w:id="21" w:name="_Toc116893478"/>
      <w:r w:rsidRPr="00844C92">
        <w:rPr>
          <w:bCs/>
          <w:lang w:val="en-US"/>
        </w:rPr>
        <w:t>Visual Check</w:t>
      </w:r>
      <w:bookmarkEnd w:id="20"/>
      <w:bookmarkEnd w:id="21"/>
    </w:p>
    <w:p w14:paraId="07C528C1" w14:textId="77777777" w:rsidR="00BE3BCF" w:rsidRDefault="00BE3BCF" w:rsidP="00BE3BCF">
      <w:pPr>
        <w:ind w:left="0"/>
        <w:rPr>
          <w:lang w:val="en-US"/>
        </w:rPr>
      </w:pPr>
    </w:p>
    <w:p w14:paraId="27AF17D7" w14:textId="5175CE26" w:rsidR="00BE3BCF" w:rsidRPr="00BE3BCF" w:rsidRDefault="00BE3BCF" w:rsidP="00BE3BCF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966A32A" wp14:editId="48E10F7B">
            <wp:extent cx="2516505" cy="2297723"/>
            <wp:effectExtent l="0" t="0" r="0" b="762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2669" cy="23033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D5963">
        <w:rPr>
          <w:lang w:val="en-US"/>
        </w:rPr>
        <w:t xml:space="preserve">      </w:t>
      </w:r>
      <w:r w:rsidR="002D5963">
        <w:rPr>
          <w:lang w:val="en-US"/>
        </w:rPr>
        <w:tab/>
        <w:t xml:space="preserve">  </w:t>
      </w:r>
      <w:r w:rsidR="002D5963">
        <w:rPr>
          <w:noProof/>
          <w:lang w:val="en-US"/>
        </w:rPr>
        <w:drawing>
          <wp:inline distT="0" distB="0" distL="0" distR="0" wp14:anchorId="4FD312BD" wp14:editId="2369B04A">
            <wp:extent cx="2375535" cy="2305196"/>
            <wp:effectExtent l="0" t="0" r="571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6102" cy="231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FE2AA7" w14:textId="3683C0EC" w:rsidR="00F40C7E" w:rsidRPr="002D5963" w:rsidRDefault="002D5963" w:rsidP="00BE3BCF">
      <w:pPr>
        <w:ind w:left="0"/>
        <w:rPr>
          <w:b/>
          <w:bCs/>
          <w:lang w:val="en-US"/>
        </w:rPr>
      </w:pPr>
      <w:bookmarkStart w:id="22" w:name="_Hlk91154929"/>
      <w:r>
        <w:rPr>
          <w:lang w:val="en-US"/>
        </w:rPr>
        <w:tab/>
        <w:t xml:space="preserve">           </w:t>
      </w:r>
      <w:r w:rsidRPr="002D5963">
        <w:rPr>
          <w:b/>
          <w:bCs/>
          <w:lang w:val="en-US"/>
        </w:rPr>
        <w:t xml:space="preserve">Alternate#1 </w:t>
      </w:r>
      <w:r w:rsidRPr="002D5963">
        <w:rPr>
          <w:rFonts w:cs="Arial"/>
          <w:b/>
          <w:bCs/>
          <w:color w:val="000000"/>
          <w:sz w:val="18"/>
          <w:szCs w:val="18"/>
          <w:lang w:val="en-US" w:eastAsia="zh-CN" w:bidi="he-IL"/>
        </w:rPr>
        <w:t>STP6N62K3</w:t>
      </w:r>
      <w:r w:rsidR="000E50D9">
        <w:rPr>
          <w:b/>
          <w:bCs/>
          <w:lang w:val="en-US"/>
        </w:rPr>
        <w:t xml:space="preserve"> </w:t>
      </w:r>
      <w:r w:rsidRPr="002D5963">
        <w:rPr>
          <w:b/>
          <w:bCs/>
          <w:lang w:val="en-US"/>
        </w:rPr>
        <w:t>@ ST Micro</w:t>
      </w:r>
      <w:r>
        <w:rPr>
          <w:b/>
          <w:bCs/>
          <w:lang w:val="en-US"/>
        </w:rPr>
        <w:tab/>
      </w:r>
      <w:r>
        <w:rPr>
          <w:b/>
          <w:bCs/>
          <w:lang w:val="en-US"/>
        </w:rPr>
        <w:tab/>
      </w:r>
      <w:r>
        <w:rPr>
          <w:b/>
          <w:bCs/>
          <w:lang w:val="en-US"/>
        </w:rPr>
        <w:tab/>
      </w:r>
      <w:r w:rsidRPr="00884B61">
        <w:rPr>
          <w:b/>
          <w:bCs/>
        </w:rPr>
        <w:t>Alternate#</w:t>
      </w:r>
      <w:r>
        <w:rPr>
          <w:b/>
          <w:bCs/>
        </w:rPr>
        <w:t>2</w:t>
      </w:r>
      <w:r w:rsidRPr="00884B61">
        <w:rPr>
          <w:b/>
          <w:bCs/>
        </w:rPr>
        <w:t xml:space="preserve"> </w:t>
      </w:r>
      <w:r>
        <w:rPr>
          <w:b/>
          <w:bCs/>
        </w:rPr>
        <w:t>SVF740T @ Silan</w:t>
      </w:r>
    </w:p>
    <w:bookmarkEnd w:id="22"/>
    <w:p w14:paraId="654A50BE" w14:textId="77777777" w:rsidR="00F40C7E" w:rsidRDefault="00F40C7E" w:rsidP="005A04E9">
      <w:pPr>
        <w:ind w:left="0"/>
        <w:rPr>
          <w:lang w:eastAsia="zh-CN"/>
        </w:rPr>
      </w:pPr>
    </w:p>
    <w:p w14:paraId="6F088660" w14:textId="77777777" w:rsidR="00F40C7E" w:rsidRDefault="00F40C7E" w:rsidP="00F40C7E">
      <w:pPr>
        <w:numPr>
          <w:ilvl w:val="0"/>
          <w:numId w:val="23"/>
        </w:numPr>
        <w:rPr>
          <w:lang w:val="en-US"/>
        </w:rPr>
      </w:pPr>
      <w:r w:rsidRPr="00B00CB0">
        <w:rPr>
          <w:lang w:val="en-US"/>
        </w:rPr>
        <w:t>Fitm</w:t>
      </w:r>
      <w:r>
        <w:rPr>
          <w:lang w:val="en-US"/>
        </w:rPr>
        <w:t>ent photo</w:t>
      </w:r>
    </w:p>
    <w:p w14:paraId="1D5AEDDA" w14:textId="77777777" w:rsidR="0093549B" w:rsidRDefault="0093549B" w:rsidP="0093549B">
      <w:pPr>
        <w:ind w:left="720"/>
        <w:rPr>
          <w:lang w:val="en-US"/>
        </w:rPr>
      </w:pPr>
    </w:p>
    <w:p w14:paraId="604E8301" w14:textId="77F35EED" w:rsidR="0093549B" w:rsidRPr="00B00CB0" w:rsidRDefault="0093549B" w:rsidP="0093549B">
      <w:pPr>
        <w:ind w:left="72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B50D312" wp14:editId="58CA01B1">
            <wp:extent cx="2498090" cy="213840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7667" cy="21551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en-US"/>
        </w:rPr>
        <w:tab/>
      </w:r>
      <w:r>
        <w:rPr>
          <w:lang w:val="en-US"/>
        </w:rPr>
        <w:tab/>
      </w:r>
      <w:r>
        <w:rPr>
          <w:noProof/>
          <w:lang w:val="en-US"/>
        </w:rPr>
        <w:drawing>
          <wp:inline distT="0" distB="0" distL="0" distR="0" wp14:anchorId="627F11FA" wp14:editId="07BF8124">
            <wp:extent cx="2145030" cy="2138214"/>
            <wp:effectExtent l="0" t="0" r="762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6413" cy="21595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8AFAA5" w14:textId="4A2A0E22" w:rsidR="005A04E9" w:rsidRDefault="0093549B" w:rsidP="0093549B">
      <w:pPr>
        <w:ind w:left="442" w:firstLine="499"/>
        <w:rPr>
          <w:lang w:val="en-US"/>
        </w:rPr>
      </w:pPr>
      <w:r w:rsidRPr="002D5963">
        <w:rPr>
          <w:b/>
          <w:bCs/>
          <w:lang w:val="en-US"/>
        </w:rPr>
        <w:t xml:space="preserve">Alternate#1 </w:t>
      </w:r>
      <w:r w:rsidRPr="002D5963">
        <w:rPr>
          <w:rFonts w:cs="Arial"/>
          <w:b/>
          <w:bCs/>
          <w:color w:val="000000"/>
          <w:sz w:val="18"/>
          <w:szCs w:val="18"/>
          <w:lang w:val="en-US" w:eastAsia="zh-CN" w:bidi="he-IL"/>
        </w:rPr>
        <w:t>STP6N62K3</w:t>
      </w:r>
      <w:r>
        <w:rPr>
          <w:b/>
          <w:bCs/>
          <w:lang w:val="en-US"/>
        </w:rPr>
        <w:t xml:space="preserve"> </w:t>
      </w:r>
      <w:r w:rsidRPr="002D5963">
        <w:rPr>
          <w:b/>
          <w:bCs/>
          <w:lang w:val="en-US"/>
        </w:rPr>
        <w:t>@ ST Micro</w:t>
      </w:r>
      <w:r>
        <w:rPr>
          <w:b/>
          <w:bCs/>
          <w:lang w:val="en-US"/>
        </w:rPr>
        <w:tab/>
      </w:r>
      <w:r>
        <w:rPr>
          <w:b/>
          <w:bCs/>
          <w:lang w:val="en-US"/>
        </w:rPr>
        <w:tab/>
      </w:r>
      <w:r>
        <w:rPr>
          <w:b/>
          <w:bCs/>
          <w:lang w:val="en-US"/>
        </w:rPr>
        <w:tab/>
        <w:t xml:space="preserve">    </w:t>
      </w:r>
      <w:r w:rsidRPr="00884B61">
        <w:rPr>
          <w:b/>
          <w:bCs/>
        </w:rPr>
        <w:t>Alternate#</w:t>
      </w:r>
      <w:r>
        <w:rPr>
          <w:b/>
          <w:bCs/>
        </w:rPr>
        <w:t>2</w:t>
      </w:r>
      <w:r w:rsidRPr="00884B61">
        <w:rPr>
          <w:b/>
          <w:bCs/>
        </w:rPr>
        <w:t xml:space="preserve"> </w:t>
      </w:r>
      <w:r>
        <w:rPr>
          <w:b/>
          <w:bCs/>
        </w:rPr>
        <w:t>SVF740T @ Silan</w:t>
      </w:r>
    </w:p>
    <w:p w14:paraId="47F330FD" w14:textId="77777777" w:rsidR="0093549B" w:rsidRPr="0034257F" w:rsidRDefault="0093549B" w:rsidP="005A04E9">
      <w:pPr>
        <w:ind w:left="0"/>
        <w:rPr>
          <w:lang w:val="en-US"/>
        </w:rPr>
      </w:pPr>
    </w:p>
    <w:p w14:paraId="67BE7032" w14:textId="77777777" w:rsidR="00233D4B" w:rsidRPr="00465E2F" w:rsidRDefault="00233D4B" w:rsidP="00233D4B">
      <w:pPr>
        <w:pStyle w:val="Heading3"/>
        <w:rPr>
          <w:lang w:val="en-US"/>
        </w:rPr>
      </w:pPr>
      <w:bookmarkStart w:id="23" w:name="_Toc101430231"/>
      <w:bookmarkStart w:id="24" w:name="_Toc116893479"/>
      <w:r>
        <w:rPr>
          <w:lang w:val="en-US"/>
        </w:rPr>
        <w:lastRenderedPageBreak/>
        <w:t>Functional Test</w:t>
      </w:r>
      <w:bookmarkEnd w:id="23"/>
      <w:bookmarkEnd w:id="24"/>
    </w:p>
    <w:p w14:paraId="0FE3095B" w14:textId="77777777" w:rsidR="00233D4B" w:rsidRDefault="00233D4B" w:rsidP="00233D4B">
      <w:pPr>
        <w:pStyle w:val="Heading5"/>
        <w:rPr>
          <w:b/>
          <w:bCs/>
        </w:rPr>
      </w:pPr>
      <w:r w:rsidRPr="008D75B9">
        <w:rPr>
          <w:b/>
          <w:bCs/>
        </w:rPr>
        <w:t>Description of testing</w:t>
      </w:r>
    </w:p>
    <w:p w14:paraId="1DDE96B6" w14:textId="49DC5FA5" w:rsidR="00FA7694" w:rsidRDefault="00FA7694" w:rsidP="00FA7694">
      <w:pPr>
        <w:ind w:left="1440"/>
        <w:rPr>
          <w:rFonts w:cs="Arial"/>
          <w:color w:val="000000"/>
          <w:lang w:val="en-US"/>
        </w:rPr>
      </w:pPr>
      <w:r>
        <w:t>The purpose of the document is to verif</w:t>
      </w:r>
      <w:r w:rsidR="000F0FB1">
        <w:t xml:space="preserve">y operation of planned second source of n-channel MoSFET which is used in PCB, </w:t>
      </w:r>
      <w:r w:rsidR="000F0FB1" w:rsidRPr="004D1DE6">
        <w:rPr>
          <w:rFonts w:cs="Arial"/>
          <w:color w:val="000000"/>
          <w:lang w:val="en-US"/>
        </w:rPr>
        <w:t>BRAKE CONTROL BOARD ESC</w:t>
      </w:r>
      <w:r w:rsidR="000F0FB1">
        <w:t xml:space="preserve"> (51383820D02), with following components </w:t>
      </w:r>
      <w:r w:rsidR="000F0FB1" w:rsidRPr="00281359">
        <w:rPr>
          <w:lang w:val="en-US"/>
        </w:rPr>
        <w:t>STP6N62K3</w:t>
      </w:r>
      <w:r w:rsidR="000F0FB1">
        <w:rPr>
          <w:lang w:val="en-US"/>
        </w:rPr>
        <w:t xml:space="preserve"> @ST </w:t>
      </w:r>
      <w:r w:rsidR="000F0FB1" w:rsidRPr="00343CF6">
        <w:rPr>
          <w:lang w:val="en-US"/>
        </w:rPr>
        <w:t>microelectronics</w:t>
      </w:r>
      <w:r w:rsidR="000F0FB1">
        <w:rPr>
          <w:lang w:val="en-US"/>
        </w:rPr>
        <w:t xml:space="preserve"> and  </w:t>
      </w:r>
      <w:r w:rsidR="000F0FB1" w:rsidRPr="00343CF6">
        <w:rPr>
          <w:lang w:val="en-US"/>
        </w:rPr>
        <w:t xml:space="preserve">SVF740T </w:t>
      </w:r>
      <w:r w:rsidR="000F0FB1">
        <w:rPr>
          <w:lang w:val="en-US"/>
        </w:rPr>
        <w:t>@</w:t>
      </w:r>
      <w:r w:rsidR="000F0FB1" w:rsidRPr="00343CF6">
        <w:rPr>
          <w:lang w:val="en-US"/>
        </w:rPr>
        <w:t>Silan microelectronics</w:t>
      </w:r>
      <w:r w:rsidR="000F0FB1">
        <w:rPr>
          <w:lang w:val="en-US"/>
        </w:rPr>
        <w:t xml:space="preserve"> are tested at Q1 position in</w:t>
      </w:r>
      <w:r w:rsidR="000F0FB1" w:rsidRPr="000F0FB1">
        <w:rPr>
          <w:rFonts w:cs="Arial"/>
          <w:color w:val="000000"/>
          <w:lang w:val="en-US"/>
        </w:rPr>
        <w:t xml:space="preserve"> </w:t>
      </w:r>
      <w:r w:rsidR="000F0FB1">
        <w:rPr>
          <w:rFonts w:cs="Arial"/>
          <w:color w:val="000000"/>
          <w:lang w:val="en-US"/>
        </w:rPr>
        <w:t xml:space="preserve">PCB, </w:t>
      </w:r>
      <w:r w:rsidR="000F0FB1" w:rsidRPr="004D1DE6">
        <w:rPr>
          <w:rFonts w:cs="Arial"/>
          <w:color w:val="000000"/>
          <w:lang w:val="en-US"/>
        </w:rPr>
        <w:t>BRAKE CONTROL BOARD ESC</w:t>
      </w:r>
      <w:r w:rsidR="000F0FB1">
        <w:rPr>
          <w:rFonts w:cs="Arial"/>
          <w:color w:val="000000"/>
          <w:lang w:val="en-US"/>
        </w:rPr>
        <w:t>.</w:t>
      </w:r>
    </w:p>
    <w:p w14:paraId="1F144E14" w14:textId="77777777" w:rsidR="000F0FB1" w:rsidRPr="000F0FB1" w:rsidRDefault="000F0FB1" w:rsidP="00FA7694">
      <w:pPr>
        <w:ind w:left="1440"/>
      </w:pPr>
    </w:p>
    <w:p w14:paraId="59865191" w14:textId="77777777" w:rsidR="00892FC5" w:rsidRDefault="00233D4B" w:rsidP="00892FC5">
      <w:pPr>
        <w:pStyle w:val="Heading5"/>
        <w:rPr>
          <w:b/>
          <w:bCs/>
        </w:rPr>
      </w:pPr>
      <w:r w:rsidRPr="008D75B9">
        <w:rPr>
          <w:b/>
          <w:bCs/>
        </w:rPr>
        <w:t>Circuit Diagram</w:t>
      </w:r>
    </w:p>
    <w:p w14:paraId="0A587FFB" w14:textId="2953BDB3" w:rsidR="00FA7694" w:rsidRDefault="00884B61" w:rsidP="00FA7694">
      <w:pPr>
        <w:ind w:left="869" w:firstLine="589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824" behindDoc="0" locked="0" layoutInCell="1" allowOverlap="1" wp14:anchorId="0CA1331A" wp14:editId="7A23E300">
                <wp:simplePos x="0" y="0"/>
                <wp:positionH relativeFrom="column">
                  <wp:posOffset>1584250</wp:posOffset>
                </wp:positionH>
                <wp:positionV relativeFrom="paragraph">
                  <wp:posOffset>1567355</wp:posOffset>
                </wp:positionV>
                <wp:extent cx="913885" cy="841990"/>
                <wp:effectExtent l="0" t="0" r="19685" b="15875"/>
                <wp:wrapNone/>
                <wp:docPr id="8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3885" cy="84199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chemeClr val="accent6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1A12BE2" id="Rectangle 8" o:spid="_x0000_s1026" style="position:absolute;margin-left:124.75pt;margin-top:123.4pt;width:71.95pt;height:66.3pt;z-index:25166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" filled="f" strokecolor="#70ad47 [3209]" strokeweight="1.5pt"/>
            </w:pict>
          </mc:Fallback>
        </mc:AlternateContent>
      </w:r>
      <w:r w:rsidR="00FA7694" w:rsidRPr="00FA7694">
        <w:rPr>
          <w:noProof/>
        </w:rPr>
        <w:drawing>
          <wp:inline distT="0" distB="0" distL="0" distR="0" wp14:anchorId="01E9673A" wp14:editId="36D59426">
            <wp:extent cx="3822700" cy="2656800"/>
            <wp:effectExtent l="0" t="0" r="635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834461" cy="2664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A7400" w14:textId="77777777" w:rsidR="00B81696" w:rsidRDefault="00B81696" w:rsidP="0093549B">
      <w:pPr>
        <w:ind w:left="0"/>
      </w:pPr>
    </w:p>
    <w:p w14:paraId="5344D875" w14:textId="77777777" w:rsidR="0093549B" w:rsidRDefault="0093549B" w:rsidP="0093549B">
      <w:pPr>
        <w:ind w:left="0"/>
      </w:pPr>
    </w:p>
    <w:p w14:paraId="52FEC19B" w14:textId="77777777" w:rsidR="0093549B" w:rsidRDefault="0093549B" w:rsidP="0093549B">
      <w:pPr>
        <w:ind w:left="0"/>
      </w:pPr>
    </w:p>
    <w:p w14:paraId="130C696C" w14:textId="77777777" w:rsidR="0093549B" w:rsidRDefault="0093549B" w:rsidP="0093549B">
      <w:pPr>
        <w:ind w:left="0"/>
      </w:pPr>
    </w:p>
    <w:p w14:paraId="369A7E94" w14:textId="77777777" w:rsidR="0093549B" w:rsidRDefault="0093549B" w:rsidP="0093549B">
      <w:pPr>
        <w:ind w:left="0"/>
      </w:pPr>
    </w:p>
    <w:p w14:paraId="19B64AEF" w14:textId="77777777" w:rsidR="0093549B" w:rsidRDefault="0093549B" w:rsidP="0093549B">
      <w:pPr>
        <w:ind w:left="0"/>
      </w:pPr>
    </w:p>
    <w:p w14:paraId="29AAEE4D" w14:textId="77777777" w:rsidR="0093549B" w:rsidRDefault="0093549B" w:rsidP="0093549B">
      <w:pPr>
        <w:ind w:left="0"/>
      </w:pPr>
    </w:p>
    <w:p w14:paraId="0BD0274F" w14:textId="77777777" w:rsidR="0093549B" w:rsidRDefault="0093549B" w:rsidP="0093549B">
      <w:pPr>
        <w:ind w:left="0"/>
      </w:pPr>
    </w:p>
    <w:p w14:paraId="25894BE0" w14:textId="77777777" w:rsidR="0093549B" w:rsidRDefault="0093549B" w:rsidP="0093549B">
      <w:pPr>
        <w:ind w:left="0"/>
      </w:pPr>
    </w:p>
    <w:p w14:paraId="288EB6B3" w14:textId="77777777" w:rsidR="0093549B" w:rsidRDefault="0093549B" w:rsidP="0093549B">
      <w:pPr>
        <w:ind w:left="0"/>
      </w:pPr>
    </w:p>
    <w:p w14:paraId="55D04EC4" w14:textId="77777777" w:rsidR="0093549B" w:rsidRDefault="0093549B" w:rsidP="0093549B">
      <w:pPr>
        <w:ind w:left="0"/>
      </w:pPr>
    </w:p>
    <w:p w14:paraId="1B37BC93" w14:textId="77777777" w:rsidR="0093549B" w:rsidRDefault="0093549B" w:rsidP="0093549B">
      <w:pPr>
        <w:ind w:left="0"/>
      </w:pPr>
    </w:p>
    <w:p w14:paraId="6891C4EA" w14:textId="77777777" w:rsidR="0093549B" w:rsidRPr="00FA7694" w:rsidRDefault="0093549B" w:rsidP="0093549B">
      <w:pPr>
        <w:ind w:left="0"/>
      </w:pPr>
    </w:p>
    <w:p w14:paraId="1549CE40" w14:textId="6013252E" w:rsidR="005A75DE" w:rsidRDefault="00233D4B" w:rsidP="00892FC5">
      <w:pPr>
        <w:pStyle w:val="Heading5"/>
        <w:rPr>
          <w:b/>
          <w:bCs/>
          <w:szCs w:val="22"/>
        </w:rPr>
      </w:pPr>
      <w:r w:rsidRPr="00892FC5">
        <w:rPr>
          <w:b/>
          <w:bCs/>
          <w:szCs w:val="22"/>
        </w:rPr>
        <w:lastRenderedPageBreak/>
        <w:t>Test Plan</w:t>
      </w:r>
      <w:bookmarkStart w:id="25" w:name="_Toc89193317"/>
    </w:p>
    <w:p w14:paraId="3204AE1D" w14:textId="77777777" w:rsidR="00B81696" w:rsidRDefault="00B81696" w:rsidP="00B81696"/>
    <w:p w14:paraId="062607E0" w14:textId="04E74AE4" w:rsidR="00B81696" w:rsidRDefault="00B81696" w:rsidP="00B81696">
      <w:r w:rsidRPr="00B81696">
        <w:rPr>
          <w:highlight w:val="yellow"/>
        </w:rPr>
        <w:t xml:space="preserve">The below circuit built manually to test the MoSFET Q1 </w:t>
      </w:r>
      <w:r>
        <w:rPr>
          <w:highlight w:val="yellow"/>
        </w:rPr>
        <w:t xml:space="preserve">for alternate </w:t>
      </w:r>
      <w:r w:rsidRPr="00B81696">
        <w:rPr>
          <w:highlight w:val="yellow"/>
        </w:rPr>
        <w:t>validation purpose.</w:t>
      </w:r>
    </w:p>
    <w:p w14:paraId="5A90D070" w14:textId="77777777" w:rsidR="00B81696" w:rsidRDefault="00B81696" w:rsidP="00B81696"/>
    <w:p w14:paraId="78F8316A" w14:textId="690C85CC" w:rsidR="00B81696" w:rsidRDefault="007855C1" w:rsidP="003647C5">
      <w:pPr>
        <w:ind w:left="2291"/>
      </w:pPr>
      <w:r w:rsidRPr="007855C1">
        <w:drawing>
          <wp:inline distT="0" distB="0" distL="0" distR="0" wp14:anchorId="2075CDCF" wp14:editId="6D6A1EF1">
            <wp:extent cx="4152900" cy="3427200"/>
            <wp:effectExtent l="0" t="0" r="0" b="190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158135" cy="343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2137E" w14:textId="77777777" w:rsidR="003444B7" w:rsidRPr="00B81696" w:rsidRDefault="003444B7" w:rsidP="003647C5">
      <w:pPr>
        <w:ind w:left="2291"/>
      </w:pPr>
    </w:p>
    <w:p w14:paraId="26FF7EF5" w14:textId="2F46876E" w:rsidR="005108CD" w:rsidRPr="005108CD" w:rsidRDefault="005108CD" w:rsidP="005108CD"/>
    <w:tbl>
      <w:tblPr>
        <w:tblW w:w="10649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686"/>
        <w:gridCol w:w="4061"/>
        <w:gridCol w:w="2139"/>
        <w:gridCol w:w="2414"/>
        <w:gridCol w:w="1349"/>
      </w:tblGrid>
      <w:tr w:rsidR="001C2827" w:rsidRPr="00AB60F0" w14:paraId="7B1F6C9C" w14:textId="77777777" w:rsidTr="003647C5">
        <w:trPr>
          <w:cantSplit/>
          <w:trHeight w:val="435"/>
          <w:tblHeader/>
        </w:trPr>
        <w:tc>
          <w:tcPr>
            <w:tcW w:w="686" w:type="dxa"/>
            <w:tcBorders>
              <w:bottom w:val="single" w:sz="4" w:space="0" w:color="auto"/>
            </w:tcBorders>
            <w:shd w:val="clear" w:color="auto" w:fill="BFBFBF"/>
          </w:tcPr>
          <w:p w14:paraId="5281FA9A" w14:textId="5A3081F9" w:rsidR="001C2827" w:rsidRPr="00875EF4" w:rsidRDefault="001C2827" w:rsidP="00322BFB">
            <w:pPr>
              <w:ind w:left="0"/>
              <w:rPr>
                <w:b/>
                <w:sz w:val="18"/>
                <w:szCs w:val="18"/>
              </w:rPr>
            </w:pPr>
            <w:proofErr w:type="spellStart"/>
            <w:r>
              <w:rPr>
                <w:b/>
                <w:sz w:val="18"/>
                <w:szCs w:val="18"/>
              </w:rPr>
              <w:t>S.No</w:t>
            </w:r>
            <w:proofErr w:type="spellEnd"/>
          </w:p>
        </w:tc>
        <w:tc>
          <w:tcPr>
            <w:tcW w:w="4061" w:type="dxa"/>
            <w:tcBorders>
              <w:bottom w:val="single" w:sz="4" w:space="0" w:color="auto"/>
            </w:tcBorders>
            <w:shd w:val="clear" w:color="auto" w:fill="BFBFBF"/>
          </w:tcPr>
          <w:p w14:paraId="3DBECA22" w14:textId="3181901A" w:rsidR="001C2827" w:rsidRPr="00875EF4" w:rsidRDefault="001C2827" w:rsidP="00322BFB">
            <w:pPr>
              <w:ind w:left="0"/>
              <w:rPr>
                <w:b/>
                <w:sz w:val="18"/>
                <w:szCs w:val="18"/>
              </w:rPr>
            </w:pPr>
            <w:r w:rsidRPr="00875EF4">
              <w:rPr>
                <w:b/>
                <w:sz w:val="18"/>
                <w:szCs w:val="18"/>
              </w:rPr>
              <w:t>Action</w:t>
            </w:r>
          </w:p>
        </w:tc>
        <w:tc>
          <w:tcPr>
            <w:tcW w:w="2139" w:type="dxa"/>
            <w:tcBorders>
              <w:bottom w:val="single" w:sz="4" w:space="0" w:color="auto"/>
            </w:tcBorders>
            <w:shd w:val="clear" w:color="auto" w:fill="BFBFBF"/>
          </w:tcPr>
          <w:p w14:paraId="5B5D55B0" w14:textId="77777777" w:rsidR="001C2827" w:rsidRPr="00875EF4" w:rsidRDefault="001C2827" w:rsidP="00322BFB">
            <w:pPr>
              <w:ind w:left="0"/>
              <w:rPr>
                <w:b/>
                <w:sz w:val="18"/>
                <w:szCs w:val="18"/>
              </w:rPr>
            </w:pPr>
            <w:r w:rsidRPr="00875EF4">
              <w:rPr>
                <w:b/>
                <w:sz w:val="18"/>
                <w:szCs w:val="18"/>
              </w:rPr>
              <w:t>Expected</w:t>
            </w:r>
          </w:p>
        </w:tc>
        <w:tc>
          <w:tcPr>
            <w:tcW w:w="2414" w:type="dxa"/>
            <w:tcBorders>
              <w:bottom w:val="single" w:sz="4" w:space="0" w:color="auto"/>
            </w:tcBorders>
            <w:shd w:val="clear" w:color="auto" w:fill="BFBFBF"/>
          </w:tcPr>
          <w:p w14:paraId="26AD2AE3" w14:textId="77777777" w:rsidR="001C2827" w:rsidRPr="00875EF4" w:rsidRDefault="001C2827" w:rsidP="00322BFB">
            <w:pPr>
              <w:ind w:left="0"/>
              <w:rPr>
                <w:b/>
                <w:sz w:val="18"/>
                <w:szCs w:val="18"/>
              </w:rPr>
            </w:pPr>
            <w:r w:rsidRPr="00875EF4">
              <w:rPr>
                <w:b/>
                <w:sz w:val="18"/>
                <w:szCs w:val="18"/>
              </w:rPr>
              <w:t>Result</w:t>
            </w:r>
          </w:p>
        </w:tc>
        <w:tc>
          <w:tcPr>
            <w:tcW w:w="1349" w:type="dxa"/>
            <w:tcBorders>
              <w:bottom w:val="single" w:sz="4" w:space="0" w:color="auto"/>
            </w:tcBorders>
            <w:shd w:val="clear" w:color="auto" w:fill="BFBFBF"/>
          </w:tcPr>
          <w:p w14:paraId="5C531A29" w14:textId="77777777" w:rsidR="001C2827" w:rsidRPr="00DE0722" w:rsidRDefault="001C2827" w:rsidP="00322BFB">
            <w:pPr>
              <w:ind w:left="0"/>
              <w:rPr>
                <w:sz w:val="18"/>
                <w:szCs w:val="18"/>
              </w:rPr>
            </w:pPr>
            <w:r w:rsidRPr="00875EF4">
              <w:rPr>
                <w:b/>
                <w:sz w:val="18"/>
                <w:szCs w:val="18"/>
              </w:rPr>
              <w:t>Conclusion</w:t>
            </w:r>
          </w:p>
        </w:tc>
      </w:tr>
      <w:tr w:rsidR="001C2827" w:rsidRPr="00AB60F0" w14:paraId="37A1A9AF" w14:textId="77777777" w:rsidTr="003647C5">
        <w:trPr>
          <w:cantSplit/>
          <w:trHeight w:val="550"/>
        </w:trPr>
        <w:tc>
          <w:tcPr>
            <w:tcW w:w="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C8485F" w14:textId="15C4A940" w:rsidR="001C2827" w:rsidRPr="00B705BC" w:rsidRDefault="001C2827" w:rsidP="000E50D9">
            <w:pPr>
              <w:pStyle w:val="Defaul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</w:t>
            </w:r>
          </w:p>
        </w:tc>
        <w:tc>
          <w:tcPr>
            <w:tcW w:w="40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EE21C92" w14:textId="43DDAB85" w:rsidR="001C2827" w:rsidRPr="00B705BC" w:rsidRDefault="001C2827" w:rsidP="000E50D9">
            <w:pPr>
              <w:pStyle w:val="Default"/>
              <w:rPr>
                <w:sz w:val="20"/>
                <w:szCs w:val="20"/>
              </w:rPr>
            </w:pPr>
            <w:r w:rsidRPr="00B705BC">
              <w:rPr>
                <w:sz w:val="20"/>
                <w:szCs w:val="20"/>
              </w:rPr>
              <w:t xml:space="preserve">Connect the </w:t>
            </w:r>
            <w:r>
              <w:rPr>
                <w:sz w:val="20"/>
                <w:szCs w:val="20"/>
              </w:rPr>
              <w:t>+</w:t>
            </w:r>
            <w:r w:rsidRPr="00B705BC">
              <w:rPr>
                <w:sz w:val="20"/>
                <w:szCs w:val="20"/>
              </w:rPr>
              <w:t>140V DC power supply across R</w:t>
            </w:r>
            <w:r>
              <w:rPr>
                <w:sz w:val="20"/>
                <w:szCs w:val="20"/>
              </w:rPr>
              <w:t>4</w:t>
            </w:r>
            <w:r w:rsidRPr="00B705BC">
              <w:rPr>
                <w:sz w:val="20"/>
                <w:szCs w:val="20"/>
              </w:rPr>
              <w:t xml:space="preserve"> pin1 and GND</w:t>
            </w:r>
          </w:p>
        </w:tc>
        <w:tc>
          <w:tcPr>
            <w:tcW w:w="21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36EF411" w14:textId="778CE789" w:rsidR="001C2827" w:rsidRPr="00E27DCF" w:rsidRDefault="001C2827" w:rsidP="00AE6DED">
            <w:pPr>
              <w:ind w:left="0"/>
            </w:pPr>
          </w:p>
        </w:tc>
        <w:tc>
          <w:tcPr>
            <w:tcW w:w="24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29600A6" w14:textId="77777777" w:rsidR="001C2827" w:rsidRPr="00875EF4" w:rsidRDefault="001C2827" w:rsidP="00AE6DED">
            <w:pPr>
              <w:ind w:left="0"/>
              <w:rPr>
                <w:sz w:val="18"/>
                <w:szCs w:val="18"/>
              </w:rPr>
            </w:pPr>
          </w:p>
        </w:tc>
        <w:tc>
          <w:tcPr>
            <w:tcW w:w="13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F645717" w14:textId="364A096F" w:rsidR="001C2827" w:rsidRDefault="001C2827" w:rsidP="00AE6DED">
            <w:pPr>
              <w:pStyle w:val="Defaul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PASS /FAIL</w:t>
            </w:r>
          </w:p>
          <w:p w14:paraId="2FA3BD4B" w14:textId="77777777" w:rsidR="001C2827" w:rsidRPr="00DE0722" w:rsidRDefault="001C2827" w:rsidP="00AE6DED">
            <w:pPr>
              <w:ind w:left="0"/>
              <w:rPr>
                <w:sz w:val="18"/>
                <w:szCs w:val="18"/>
              </w:rPr>
            </w:pPr>
          </w:p>
        </w:tc>
      </w:tr>
      <w:tr w:rsidR="001C2827" w:rsidRPr="00AB60F0" w14:paraId="5480FE1B" w14:textId="77777777" w:rsidTr="003647C5">
        <w:trPr>
          <w:cantSplit/>
          <w:trHeight w:val="272"/>
        </w:trPr>
        <w:tc>
          <w:tcPr>
            <w:tcW w:w="686" w:type="dxa"/>
            <w:tcBorders>
              <w:top w:val="single" w:sz="4" w:space="0" w:color="auto"/>
            </w:tcBorders>
          </w:tcPr>
          <w:p w14:paraId="10E0F675" w14:textId="349DC90D" w:rsidR="001C2827" w:rsidRPr="00B705BC" w:rsidRDefault="001C2827" w:rsidP="00AE6DED">
            <w:pPr>
              <w:pStyle w:val="Defaul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</w:t>
            </w:r>
          </w:p>
        </w:tc>
        <w:tc>
          <w:tcPr>
            <w:tcW w:w="4061" w:type="dxa"/>
            <w:tcBorders>
              <w:top w:val="single" w:sz="4" w:space="0" w:color="auto"/>
            </w:tcBorders>
            <w:shd w:val="clear" w:color="auto" w:fill="auto"/>
          </w:tcPr>
          <w:p w14:paraId="3806AEFD" w14:textId="058D1811" w:rsidR="001C2827" w:rsidRPr="00B705BC" w:rsidRDefault="001C2827" w:rsidP="00AE6DED">
            <w:pPr>
              <w:pStyle w:val="Default"/>
              <w:rPr>
                <w:sz w:val="20"/>
                <w:szCs w:val="20"/>
              </w:rPr>
            </w:pPr>
            <w:r w:rsidRPr="00B705BC">
              <w:rPr>
                <w:sz w:val="20"/>
                <w:szCs w:val="20"/>
              </w:rPr>
              <w:t>Connect the Function generator in Q1.1</w:t>
            </w:r>
            <w:r>
              <w:rPr>
                <w:sz w:val="20"/>
                <w:szCs w:val="20"/>
              </w:rPr>
              <w:t xml:space="preserve"> </w:t>
            </w:r>
            <w:r w:rsidRPr="00B705BC">
              <w:rPr>
                <w:sz w:val="20"/>
                <w:szCs w:val="20"/>
              </w:rPr>
              <w:t xml:space="preserve">with pulse of </w:t>
            </w:r>
          </w:p>
          <w:p w14:paraId="6ABAFBB1" w14:textId="117D390A" w:rsidR="001C2827" w:rsidRPr="00B705BC" w:rsidRDefault="001C2827" w:rsidP="00AE6DED">
            <w:pPr>
              <w:pStyle w:val="Default"/>
              <w:rPr>
                <w:sz w:val="20"/>
                <w:szCs w:val="20"/>
              </w:rPr>
            </w:pPr>
            <w:r w:rsidRPr="00B705BC">
              <w:rPr>
                <w:sz w:val="20"/>
                <w:szCs w:val="20"/>
              </w:rPr>
              <w:t>Frequency 20Hz, Amplitude 5Vpp, offset +2.5V, pulse width 21ms.</w:t>
            </w:r>
          </w:p>
        </w:tc>
        <w:tc>
          <w:tcPr>
            <w:tcW w:w="2139" w:type="dxa"/>
            <w:tcBorders>
              <w:top w:val="single" w:sz="4" w:space="0" w:color="auto"/>
            </w:tcBorders>
            <w:shd w:val="clear" w:color="auto" w:fill="auto"/>
          </w:tcPr>
          <w:p w14:paraId="2256B521" w14:textId="2D1AF1B1" w:rsidR="001C2827" w:rsidRPr="00430476" w:rsidRDefault="001C2827" w:rsidP="00AE6DED">
            <w:pPr>
              <w:pStyle w:val="Default"/>
              <w:rPr>
                <w:sz w:val="20"/>
                <w:szCs w:val="20"/>
              </w:rPr>
            </w:pPr>
          </w:p>
        </w:tc>
        <w:tc>
          <w:tcPr>
            <w:tcW w:w="2414" w:type="dxa"/>
            <w:tcBorders>
              <w:top w:val="single" w:sz="4" w:space="0" w:color="auto"/>
            </w:tcBorders>
            <w:shd w:val="clear" w:color="auto" w:fill="auto"/>
          </w:tcPr>
          <w:p w14:paraId="736F882E" w14:textId="77777777" w:rsidR="001C2827" w:rsidRPr="00875EF4" w:rsidRDefault="001C2827" w:rsidP="00AE6DED">
            <w:pPr>
              <w:ind w:left="0"/>
              <w:rPr>
                <w:sz w:val="18"/>
                <w:szCs w:val="18"/>
              </w:rPr>
            </w:pPr>
          </w:p>
        </w:tc>
        <w:tc>
          <w:tcPr>
            <w:tcW w:w="1349" w:type="dxa"/>
            <w:tcBorders>
              <w:top w:val="single" w:sz="4" w:space="0" w:color="auto"/>
            </w:tcBorders>
            <w:shd w:val="clear" w:color="auto" w:fill="auto"/>
          </w:tcPr>
          <w:p w14:paraId="18C83AB5" w14:textId="77777777" w:rsidR="001C2827" w:rsidRDefault="001C2827" w:rsidP="00AE6DED">
            <w:pPr>
              <w:pStyle w:val="Default"/>
              <w:rPr>
                <w:sz w:val="18"/>
                <w:szCs w:val="18"/>
              </w:rPr>
            </w:pPr>
          </w:p>
        </w:tc>
      </w:tr>
      <w:tr w:rsidR="001C2827" w:rsidRPr="00AB60F0" w14:paraId="47591335" w14:textId="77777777" w:rsidTr="003647C5">
        <w:trPr>
          <w:cantSplit/>
          <w:trHeight w:val="272"/>
        </w:trPr>
        <w:tc>
          <w:tcPr>
            <w:tcW w:w="686" w:type="dxa"/>
            <w:tcBorders>
              <w:top w:val="single" w:sz="4" w:space="0" w:color="auto"/>
            </w:tcBorders>
          </w:tcPr>
          <w:p w14:paraId="517FABBE" w14:textId="2436D888" w:rsidR="001C2827" w:rsidRDefault="001C2827" w:rsidP="00AE6DED">
            <w:pPr>
              <w:pStyle w:val="Defaul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</w:t>
            </w:r>
          </w:p>
        </w:tc>
        <w:tc>
          <w:tcPr>
            <w:tcW w:w="4061" w:type="dxa"/>
            <w:tcBorders>
              <w:top w:val="single" w:sz="4" w:space="0" w:color="auto"/>
            </w:tcBorders>
            <w:shd w:val="clear" w:color="auto" w:fill="auto"/>
          </w:tcPr>
          <w:p w14:paraId="0BAE4168" w14:textId="215B9569" w:rsidR="001C2827" w:rsidRDefault="001C2827" w:rsidP="00AE6DED">
            <w:pPr>
              <w:pStyle w:val="Defaul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Connect the Resistive load of 340 ohm in series with +140V</w:t>
            </w:r>
          </w:p>
        </w:tc>
        <w:tc>
          <w:tcPr>
            <w:tcW w:w="2139" w:type="dxa"/>
            <w:tcBorders>
              <w:top w:val="single" w:sz="4" w:space="0" w:color="auto"/>
            </w:tcBorders>
            <w:shd w:val="clear" w:color="auto" w:fill="auto"/>
          </w:tcPr>
          <w:p w14:paraId="370FFB03" w14:textId="77777777" w:rsidR="001C2827" w:rsidRDefault="001C2827" w:rsidP="00AE6DED">
            <w:pPr>
              <w:pStyle w:val="Default"/>
              <w:rPr>
                <w:sz w:val="18"/>
                <w:szCs w:val="18"/>
              </w:rPr>
            </w:pPr>
          </w:p>
        </w:tc>
        <w:tc>
          <w:tcPr>
            <w:tcW w:w="2414" w:type="dxa"/>
            <w:tcBorders>
              <w:top w:val="single" w:sz="4" w:space="0" w:color="auto"/>
            </w:tcBorders>
            <w:shd w:val="clear" w:color="auto" w:fill="auto"/>
          </w:tcPr>
          <w:p w14:paraId="7B1D7FD2" w14:textId="77777777" w:rsidR="001C2827" w:rsidRPr="00875EF4" w:rsidRDefault="001C2827" w:rsidP="00AE6DED">
            <w:pPr>
              <w:ind w:left="0"/>
              <w:rPr>
                <w:sz w:val="18"/>
                <w:szCs w:val="18"/>
              </w:rPr>
            </w:pPr>
          </w:p>
        </w:tc>
        <w:tc>
          <w:tcPr>
            <w:tcW w:w="1349" w:type="dxa"/>
            <w:tcBorders>
              <w:top w:val="single" w:sz="4" w:space="0" w:color="auto"/>
            </w:tcBorders>
            <w:shd w:val="clear" w:color="auto" w:fill="auto"/>
          </w:tcPr>
          <w:p w14:paraId="35BDA469" w14:textId="77777777" w:rsidR="001C2827" w:rsidRDefault="001C2827" w:rsidP="00AE6DED">
            <w:pPr>
              <w:pStyle w:val="Default"/>
              <w:rPr>
                <w:sz w:val="18"/>
                <w:szCs w:val="18"/>
              </w:rPr>
            </w:pPr>
          </w:p>
        </w:tc>
      </w:tr>
      <w:tr w:rsidR="001C2827" w:rsidRPr="00AB60F0" w14:paraId="2886A828" w14:textId="77777777" w:rsidTr="003647C5">
        <w:trPr>
          <w:cantSplit/>
          <w:trHeight w:val="317"/>
        </w:trPr>
        <w:tc>
          <w:tcPr>
            <w:tcW w:w="686" w:type="dxa"/>
          </w:tcPr>
          <w:p w14:paraId="71F53922" w14:textId="671DA6F4" w:rsidR="001C2827" w:rsidRDefault="001C2827" w:rsidP="004F4CAB">
            <w:pPr>
              <w:pStyle w:val="Defaul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</w:t>
            </w:r>
          </w:p>
        </w:tc>
        <w:tc>
          <w:tcPr>
            <w:tcW w:w="4061" w:type="dxa"/>
            <w:shd w:val="clear" w:color="auto" w:fill="auto"/>
          </w:tcPr>
          <w:p w14:paraId="38FDA6E1" w14:textId="29EC869F" w:rsidR="001C2827" w:rsidRDefault="001C2827" w:rsidP="004F4CAB">
            <w:pPr>
              <w:pStyle w:val="Default"/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MoSFET</w:t>
            </w:r>
            <w:proofErr w:type="spellEnd"/>
            <w:r>
              <w:rPr>
                <w:sz w:val="20"/>
                <w:szCs w:val="20"/>
              </w:rPr>
              <w:t xml:space="preserve"> Q1 is active.</w:t>
            </w:r>
          </w:p>
          <w:p w14:paraId="594561F7" w14:textId="38A1F9EC" w:rsidR="001C2827" w:rsidRPr="004F4CAB" w:rsidRDefault="001C2827" w:rsidP="004F4CAB">
            <w:pPr>
              <w:pStyle w:val="Default"/>
              <w:numPr>
                <w:ilvl w:val="0"/>
                <w:numId w:val="27"/>
              </w:num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Measure Gate threshold Voltage</w:t>
            </w:r>
          </w:p>
          <w:p w14:paraId="0A49C739" w14:textId="5EA5C411" w:rsidR="001C2827" w:rsidRDefault="001C2827" w:rsidP="004F4CAB">
            <w:pPr>
              <w:pStyle w:val="Default"/>
              <w:numPr>
                <w:ilvl w:val="0"/>
                <w:numId w:val="27"/>
              </w:num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Measure Drain to source </w:t>
            </w:r>
            <w:proofErr w:type="gramStart"/>
            <w:r>
              <w:rPr>
                <w:sz w:val="20"/>
                <w:szCs w:val="20"/>
              </w:rPr>
              <w:t>voltage</w:t>
            </w:r>
            <w:proofErr w:type="gramEnd"/>
          </w:p>
          <w:p w14:paraId="7FA0DDB7" w14:textId="3CE3CD5A" w:rsidR="001C2827" w:rsidRDefault="001C2827" w:rsidP="004F4CAB">
            <w:pPr>
              <w:pStyle w:val="Default"/>
              <w:numPr>
                <w:ilvl w:val="0"/>
                <w:numId w:val="27"/>
              </w:numPr>
            </w:pPr>
            <w:r>
              <w:rPr>
                <w:sz w:val="20"/>
                <w:szCs w:val="20"/>
              </w:rPr>
              <w:t xml:space="preserve">Measure </w:t>
            </w:r>
            <w:proofErr w:type="gramStart"/>
            <w:r>
              <w:rPr>
                <w:sz w:val="20"/>
                <w:szCs w:val="20"/>
              </w:rPr>
              <w:t>turn</w:t>
            </w:r>
            <w:proofErr w:type="gramEnd"/>
            <w:r>
              <w:rPr>
                <w:sz w:val="20"/>
                <w:szCs w:val="20"/>
              </w:rPr>
              <w:t xml:space="preserve"> on delay time.</w:t>
            </w:r>
          </w:p>
          <w:p w14:paraId="14CA1D87" w14:textId="77777777" w:rsidR="001C2827" w:rsidRDefault="001C2827" w:rsidP="004F4CAB">
            <w:pPr>
              <w:pStyle w:val="Default"/>
              <w:numPr>
                <w:ilvl w:val="0"/>
                <w:numId w:val="27"/>
              </w:num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Measure </w:t>
            </w:r>
            <w:proofErr w:type="gramStart"/>
            <w:r>
              <w:rPr>
                <w:sz w:val="20"/>
                <w:szCs w:val="20"/>
              </w:rPr>
              <w:t>turn</w:t>
            </w:r>
            <w:proofErr w:type="gramEnd"/>
            <w:r>
              <w:rPr>
                <w:sz w:val="20"/>
                <w:szCs w:val="20"/>
              </w:rPr>
              <w:t xml:space="preserve"> off delay time.</w:t>
            </w:r>
          </w:p>
          <w:p w14:paraId="5B39DB6A" w14:textId="10992825" w:rsidR="001C2827" w:rsidRPr="004F4CAB" w:rsidRDefault="001C2827" w:rsidP="004F4CAB">
            <w:pPr>
              <w:pStyle w:val="Default"/>
              <w:numPr>
                <w:ilvl w:val="0"/>
                <w:numId w:val="27"/>
              </w:num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Measure </w:t>
            </w:r>
            <w:proofErr w:type="gramStart"/>
            <w:r>
              <w:rPr>
                <w:sz w:val="20"/>
                <w:szCs w:val="20"/>
              </w:rPr>
              <w:t>drain</w:t>
            </w:r>
            <w:proofErr w:type="gramEnd"/>
            <w:r>
              <w:rPr>
                <w:sz w:val="20"/>
                <w:szCs w:val="20"/>
              </w:rPr>
              <w:t xml:space="preserve"> current.</w:t>
            </w:r>
          </w:p>
        </w:tc>
        <w:tc>
          <w:tcPr>
            <w:tcW w:w="2139" w:type="dxa"/>
            <w:shd w:val="clear" w:color="auto" w:fill="auto"/>
          </w:tcPr>
          <w:p w14:paraId="55A36173" w14:textId="68452310" w:rsidR="001C2827" w:rsidRDefault="001C2827" w:rsidP="004F4CAB">
            <w:pPr>
              <w:ind w:left="0"/>
            </w:pPr>
          </w:p>
        </w:tc>
        <w:tc>
          <w:tcPr>
            <w:tcW w:w="2414" w:type="dxa"/>
            <w:shd w:val="clear" w:color="auto" w:fill="auto"/>
          </w:tcPr>
          <w:p w14:paraId="77DE60DA" w14:textId="77777777" w:rsidR="001C2827" w:rsidRPr="00875EF4" w:rsidRDefault="001C2827" w:rsidP="004F4CAB">
            <w:pPr>
              <w:ind w:left="0"/>
              <w:rPr>
                <w:sz w:val="18"/>
                <w:szCs w:val="18"/>
              </w:rPr>
            </w:pPr>
          </w:p>
        </w:tc>
        <w:tc>
          <w:tcPr>
            <w:tcW w:w="1349" w:type="dxa"/>
            <w:shd w:val="clear" w:color="auto" w:fill="auto"/>
          </w:tcPr>
          <w:p w14:paraId="7EEA869D" w14:textId="5C51B1E8" w:rsidR="001C2827" w:rsidRDefault="001C2827" w:rsidP="004F4CAB">
            <w:pPr>
              <w:pStyle w:val="Defaul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PASS /FAIL</w:t>
            </w:r>
          </w:p>
          <w:p w14:paraId="29367080" w14:textId="77777777" w:rsidR="001C2827" w:rsidRDefault="001C2827" w:rsidP="004F4CAB">
            <w:pPr>
              <w:ind w:left="0"/>
              <w:rPr>
                <w:sz w:val="18"/>
                <w:szCs w:val="18"/>
              </w:rPr>
            </w:pPr>
          </w:p>
        </w:tc>
      </w:tr>
      <w:tr w:rsidR="001C2827" w:rsidRPr="00AB60F0" w14:paraId="78546BB6" w14:textId="77777777" w:rsidTr="003647C5">
        <w:trPr>
          <w:cantSplit/>
          <w:trHeight w:val="209"/>
        </w:trPr>
        <w:tc>
          <w:tcPr>
            <w:tcW w:w="686" w:type="dxa"/>
          </w:tcPr>
          <w:p w14:paraId="2779E53C" w14:textId="779ADEC4" w:rsidR="001C2827" w:rsidRDefault="001C2827" w:rsidP="004F4CAB">
            <w:pPr>
              <w:pStyle w:val="Defaul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lastRenderedPageBreak/>
              <w:t>5</w:t>
            </w:r>
          </w:p>
        </w:tc>
        <w:tc>
          <w:tcPr>
            <w:tcW w:w="4061" w:type="dxa"/>
            <w:shd w:val="clear" w:color="auto" w:fill="auto"/>
          </w:tcPr>
          <w:p w14:paraId="6AFC3025" w14:textId="679DB01B" w:rsidR="001C2827" w:rsidRDefault="001C2827" w:rsidP="004F4CAB">
            <w:pPr>
              <w:pStyle w:val="Defaul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Temperature test:</w:t>
            </w:r>
          </w:p>
          <w:p w14:paraId="5204B4C7" w14:textId="4E38333D" w:rsidR="001C2827" w:rsidRPr="00E664B3" w:rsidRDefault="001C2827" w:rsidP="004F4CAB">
            <w:pPr>
              <w:pStyle w:val="Defaul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Connect the Gate to 10V </w:t>
            </w:r>
            <w:proofErr w:type="gramStart"/>
            <w:r>
              <w:rPr>
                <w:sz w:val="20"/>
                <w:szCs w:val="20"/>
              </w:rPr>
              <w:t>and  measure</w:t>
            </w:r>
            <w:proofErr w:type="gramEnd"/>
            <w:r>
              <w:rPr>
                <w:sz w:val="20"/>
                <w:szCs w:val="20"/>
              </w:rPr>
              <w:t xml:space="preserve"> the temperature after 20min of continuous run</w:t>
            </w:r>
          </w:p>
        </w:tc>
        <w:tc>
          <w:tcPr>
            <w:tcW w:w="2139" w:type="dxa"/>
            <w:shd w:val="clear" w:color="auto" w:fill="auto"/>
          </w:tcPr>
          <w:p w14:paraId="44D0DC4B" w14:textId="77777777" w:rsidR="001C2827" w:rsidRDefault="001C2827" w:rsidP="004F4CAB">
            <w:pPr>
              <w:ind w:left="0"/>
            </w:pPr>
            <w:r>
              <w:t xml:space="preserve">Temperature after 20min.= </w:t>
            </w:r>
          </w:p>
          <w:p w14:paraId="199809FE" w14:textId="69D37A8A" w:rsidR="001C2827" w:rsidRDefault="001C2827" w:rsidP="004F4CAB">
            <w:pPr>
              <w:ind w:left="0"/>
            </w:pPr>
            <w:r>
              <w:t xml:space="preserve">Delta temp = &lt;20 </w:t>
            </w:r>
            <w:r w:rsidRPr="001C2827">
              <w:rPr>
                <w:rFonts w:cs="Arial"/>
                <w:sz w:val="22"/>
                <w:szCs w:val="22"/>
                <w:shd w:val="clear" w:color="auto" w:fill="FFFFFF"/>
              </w:rPr>
              <w:t>°C</w:t>
            </w:r>
          </w:p>
        </w:tc>
        <w:tc>
          <w:tcPr>
            <w:tcW w:w="2414" w:type="dxa"/>
            <w:shd w:val="clear" w:color="auto" w:fill="auto"/>
          </w:tcPr>
          <w:p w14:paraId="78C404A0" w14:textId="77777777" w:rsidR="001C2827" w:rsidRPr="00875EF4" w:rsidRDefault="001C2827" w:rsidP="004F4CAB">
            <w:pPr>
              <w:ind w:left="0"/>
              <w:rPr>
                <w:sz w:val="18"/>
                <w:szCs w:val="18"/>
              </w:rPr>
            </w:pPr>
          </w:p>
        </w:tc>
        <w:tc>
          <w:tcPr>
            <w:tcW w:w="1349" w:type="dxa"/>
            <w:shd w:val="clear" w:color="auto" w:fill="auto"/>
          </w:tcPr>
          <w:p w14:paraId="761992AA" w14:textId="46E062E0" w:rsidR="001C2827" w:rsidRDefault="001C2827" w:rsidP="004F4CAB">
            <w:pPr>
              <w:pStyle w:val="Defaul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PASS /FAIL</w:t>
            </w:r>
          </w:p>
          <w:p w14:paraId="12F2668A" w14:textId="77777777" w:rsidR="001C2827" w:rsidRDefault="001C2827" w:rsidP="004F4CAB">
            <w:pPr>
              <w:ind w:left="0"/>
              <w:rPr>
                <w:sz w:val="18"/>
                <w:szCs w:val="18"/>
              </w:rPr>
            </w:pPr>
          </w:p>
        </w:tc>
      </w:tr>
    </w:tbl>
    <w:p w14:paraId="5BCEB945" w14:textId="77777777" w:rsidR="000B0D60" w:rsidRDefault="000B0D60" w:rsidP="000B0D60"/>
    <w:p w14:paraId="468B9ED7" w14:textId="77777777" w:rsidR="003444B7" w:rsidRPr="003444B7" w:rsidRDefault="003444B7" w:rsidP="0093549B">
      <w:pPr>
        <w:ind w:left="0"/>
      </w:pPr>
    </w:p>
    <w:p w14:paraId="4B7A2320" w14:textId="519FC198" w:rsidR="00F92A12" w:rsidRPr="000B0D60" w:rsidRDefault="00F92A12" w:rsidP="000B0D60">
      <w:pPr>
        <w:pStyle w:val="Heading5"/>
        <w:rPr>
          <w:b/>
          <w:bCs/>
        </w:rPr>
      </w:pPr>
      <w:r w:rsidRPr="000B0D60">
        <w:rPr>
          <w:b/>
          <w:bCs/>
        </w:rPr>
        <w:t xml:space="preserve">Existing </w:t>
      </w:r>
      <w:r w:rsidR="00CC4842" w:rsidRPr="000B0D60">
        <w:rPr>
          <w:b/>
          <w:bCs/>
        </w:rPr>
        <w:t>(</w:t>
      </w:r>
      <w:r w:rsidR="00CC4842" w:rsidRPr="000B0D60">
        <w:rPr>
          <w:rFonts w:cs="Arial"/>
          <w:b/>
          <w:bCs/>
          <w:color w:val="000000"/>
          <w:lang w:val="en-US"/>
        </w:rPr>
        <w:t>IRF730APBF</w:t>
      </w:r>
      <w:r w:rsidR="00CC4842" w:rsidRPr="000B0D60">
        <w:rPr>
          <w:b/>
          <w:bCs/>
        </w:rPr>
        <w:t xml:space="preserve">) </w:t>
      </w:r>
      <w:r w:rsidRPr="000B0D60">
        <w:rPr>
          <w:b/>
          <w:bCs/>
        </w:rPr>
        <w:t xml:space="preserve">component measurement </w:t>
      </w:r>
    </w:p>
    <w:p w14:paraId="055D7E3E" w14:textId="77777777" w:rsidR="001C2827" w:rsidRPr="001C2827" w:rsidRDefault="001C2827" w:rsidP="003444B7">
      <w:pPr>
        <w:ind w:left="0"/>
      </w:pPr>
    </w:p>
    <w:tbl>
      <w:tblPr>
        <w:tblW w:w="10484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674"/>
        <w:gridCol w:w="3533"/>
        <w:gridCol w:w="1530"/>
        <w:gridCol w:w="3330"/>
        <w:gridCol w:w="1417"/>
      </w:tblGrid>
      <w:tr w:rsidR="001C2827" w:rsidRPr="00AB60F0" w14:paraId="1CEB564F" w14:textId="77777777" w:rsidTr="003444B7">
        <w:trPr>
          <w:cantSplit/>
          <w:trHeight w:val="447"/>
          <w:tblHeader/>
        </w:trPr>
        <w:tc>
          <w:tcPr>
            <w:tcW w:w="674" w:type="dxa"/>
            <w:tcBorders>
              <w:bottom w:val="single" w:sz="4" w:space="0" w:color="auto"/>
            </w:tcBorders>
            <w:shd w:val="clear" w:color="auto" w:fill="BFBFBF"/>
          </w:tcPr>
          <w:p w14:paraId="1E15923E" w14:textId="77777777" w:rsidR="001C2827" w:rsidRPr="00875EF4" w:rsidRDefault="001C2827" w:rsidP="008B05DB">
            <w:pPr>
              <w:ind w:left="0"/>
              <w:rPr>
                <w:b/>
                <w:sz w:val="18"/>
                <w:szCs w:val="18"/>
              </w:rPr>
            </w:pPr>
            <w:proofErr w:type="spellStart"/>
            <w:r>
              <w:rPr>
                <w:b/>
                <w:sz w:val="18"/>
                <w:szCs w:val="18"/>
              </w:rPr>
              <w:t>S.No</w:t>
            </w:r>
            <w:proofErr w:type="spellEnd"/>
          </w:p>
        </w:tc>
        <w:tc>
          <w:tcPr>
            <w:tcW w:w="3533" w:type="dxa"/>
            <w:tcBorders>
              <w:bottom w:val="single" w:sz="4" w:space="0" w:color="auto"/>
            </w:tcBorders>
            <w:shd w:val="clear" w:color="auto" w:fill="BFBFBF"/>
          </w:tcPr>
          <w:p w14:paraId="3C982765" w14:textId="77777777" w:rsidR="001C2827" w:rsidRPr="00875EF4" w:rsidRDefault="001C2827" w:rsidP="008B05DB">
            <w:pPr>
              <w:ind w:left="0"/>
              <w:rPr>
                <w:b/>
                <w:sz w:val="18"/>
                <w:szCs w:val="18"/>
              </w:rPr>
            </w:pPr>
            <w:r w:rsidRPr="00875EF4">
              <w:rPr>
                <w:b/>
                <w:sz w:val="18"/>
                <w:szCs w:val="18"/>
              </w:rPr>
              <w:t>Action</w:t>
            </w:r>
          </w:p>
        </w:tc>
        <w:tc>
          <w:tcPr>
            <w:tcW w:w="1530" w:type="dxa"/>
            <w:tcBorders>
              <w:bottom w:val="single" w:sz="4" w:space="0" w:color="auto"/>
            </w:tcBorders>
            <w:shd w:val="clear" w:color="auto" w:fill="BFBFBF"/>
          </w:tcPr>
          <w:p w14:paraId="342C237C" w14:textId="77777777" w:rsidR="001C2827" w:rsidRPr="00875EF4" w:rsidRDefault="001C2827" w:rsidP="008B05DB">
            <w:pPr>
              <w:ind w:left="0"/>
              <w:rPr>
                <w:b/>
                <w:sz w:val="18"/>
                <w:szCs w:val="18"/>
              </w:rPr>
            </w:pPr>
            <w:r w:rsidRPr="00875EF4">
              <w:rPr>
                <w:b/>
                <w:sz w:val="18"/>
                <w:szCs w:val="18"/>
              </w:rPr>
              <w:t>Expected</w:t>
            </w:r>
          </w:p>
        </w:tc>
        <w:tc>
          <w:tcPr>
            <w:tcW w:w="3330" w:type="dxa"/>
            <w:tcBorders>
              <w:bottom w:val="single" w:sz="4" w:space="0" w:color="auto"/>
            </w:tcBorders>
            <w:shd w:val="clear" w:color="auto" w:fill="BFBFBF"/>
          </w:tcPr>
          <w:p w14:paraId="1C5A2510" w14:textId="6CB6081D" w:rsidR="001C2827" w:rsidRPr="00875EF4" w:rsidRDefault="001C2827" w:rsidP="008B05DB">
            <w:pPr>
              <w:ind w:left="0"/>
              <w:rPr>
                <w:b/>
                <w:sz w:val="18"/>
                <w:szCs w:val="18"/>
              </w:rPr>
            </w:pPr>
            <w:r w:rsidRPr="00875EF4">
              <w:rPr>
                <w:b/>
                <w:sz w:val="18"/>
                <w:szCs w:val="18"/>
              </w:rPr>
              <w:t>Result</w:t>
            </w:r>
          </w:p>
        </w:tc>
        <w:tc>
          <w:tcPr>
            <w:tcW w:w="1417" w:type="dxa"/>
            <w:tcBorders>
              <w:bottom w:val="single" w:sz="4" w:space="0" w:color="auto"/>
            </w:tcBorders>
            <w:shd w:val="clear" w:color="auto" w:fill="BFBFBF"/>
          </w:tcPr>
          <w:p w14:paraId="494CA88F" w14:textId="77777777" w:rsidR="001C2827" w:rsidRPr="00DE0722" w:rsidRDefault="001C2827" w:rsidP="008B05DB">
            <w:pPr>
              <w:ind w:left="0"/>
              <w:rPr>
                <w:sz w:val="18"/>
                <w:szCs w:val="18"/>
              </w:rPr>
            </w:pPr>
            <w:r w:rsidRPr="00875EF4">
              <w:rPr>
                <w:b/>
                <w:sz w:val="18"/>
                <w:szCs w:val="18"/>
              </w:rPr>
              <w:t>Conclusion</w:t>
            </w:r>
          </w:p>
        </w:tc>
      </w:tr>
      <w:tr w:rsidR="001C2827" w:rsidRPr="00AB60F0" w14:paraId="1833B329" w14:textId="77777777" w:rsidTr="003444B7">
        <w:trPr>
          <w:cantSplit/>
          <w:trHeight w:val="564"/>
        </w:trPr>
        <w:tc>
          <w:tcPr>
            <w:tcW w:w="6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5ADECF" w14:textId="77777777" w:rsidR="001C2827" w:rsidRPr="00B705BC" w:rsidRDefault="001C2827" w:rsidP="008B05DB">
            <w:pPr>
              <w:pStyle w:val="Defaul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</w:t>
            </w:r>
          </w:p>
        </w:tc>
        <w:tc>
          <w:tcPr>
            <w:tcW w:w="35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82250F7" w14:textId="77777777" w:rsidR="001C2827" w:rsidRPr="00B705BC" w:rsidRDefault="001C2827" w:rsidP="008B05DB">
            <w:pPr>
              <w:pStyle w:val="Default"/>
              <w:rPr>
                <w:sz w:val="20"/>
                <w:szCs w:val="20"/>
              </w:rPr>
            </w:pPr>
            <w:r w:rsidRPr="00B705BC">
              <w:rPr>
                <w:sz w:val="20"/>
                <w:szCs w:val="20"/>
              </w:rPr>
              <w:t xml:space="preserve">Connect the </w:t>
            </w:r>
            <w:r>
              <w:rPr>
                <w:sz w:val="20"/>
                <w:szCs w:val="20"/>
              </w:rPr>
              <w:t>+</w:t>
            </w:r>
            <w:r w:rsidRPr="00B705BC">
              <w:rPr>
                <w:sz w:val="20"/>
                <w:szCs w:val="20"/>
              </w:rPr>
              <w:t>140V DC power supply across R</w:t>
            </w:r>
            <w:r>
              <w:rPr>
                <w:sz w:val="20"/>
                <w:szCs w:val="20"/>
              </w:rPr>
              <w:t>4</w:t>
            </w:r>
            <w:r w:rsidRPr="00B705BC">
              <w:rPr>
                <w:sz w:val="20"/>
                <w:szCs w:val="20"/>
              </w:rPr>
              <w:t xml:space="preserve"> pin1 and GND</w:t>
            </w: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788DC30" w14:textId="77777777" w:rsidR="001C2827" w:rsidRPr="00E27DCF" w:rsidRDefault="001C2827" w:rsidP="008B05DB">
            <w:pPr>
              <w:ind w:left="0"/>
            </w:pPr>
          </w:p>
        </w:tc>
        <w:tc>
          <w:tcPr>
            <w:tcW w:w="33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873E9B6" w14:textId="39E1A9D7" w:rsidR="001C2827" w:rsidRPr="00875EF4" w:rsidRDefault="001C2827" w:rsidP="008B05DB">
            <w:pPr>
              <w:ind w:left="0"/>
              <w:rPr>
                <w:sz w:val="18"/>
                <w:szCs w:val="18"/>
              </w:rPr>
            </w:pP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1D9E7E0" w14:textId="0E5B47FB" w:rsidR="001C2827" w:rsidRDefault="001C2827" w:rsidP="008B05DB">
            <w:pPr>
              <w:pStyle w:val="Defaul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PASS</w:t>
            </w:r>
          </w:p>
          <w:p w14:paraId="6FA1407B" w14:textId="77777777" w:rsidR="001C2827" w:rsidRPr="00DE0722" w:rsidRDefault="001C2827" w:rsidP="008B05DB">
            <w:pPr>
              <w:ind w:left="0"/>
              <w:rPr>
                <w:sz w:val="18"/>
                <w:szCs w:val="18"/>
              </w:rPr>
            </w:pPr>
          </w:p>
        </w:tc>
      </w:tr>
      <w:tr w:rsidR="001C2827" w:rsidRPr="00AB60F0" w14:paraId="4F6F63D9" w14:textId="77777777" w:rsidTr="003444B7">
        <w:trPr>
          <w:cantSplit/>
          <w:trHeight w:val="279"/>
        </w:trPr>
        <w:tc>
          <w:tcPr>
            <w:tcW w:w="674" w:type="dxa"/>
            <w:tcBorders>
              <w:top w:val="single" w:sz="4" w:space="0" w:color="auto"/>
            </w:tcBorders>
          </w:tcPr>
          <w:p w14:paraId="126CE4C5" w14:textId="77777777" w:rsidR="001C2827" w:rsidRPr="00B705BC" w:rsidRDefault="001C2827" w:rsidP="008B05DB">
            <w:pPr>
              <w:pStyle w:val="Defaul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</w:t>
            </w:r>
          </w:p>
        </w:tc>
        <w:tc>
          <w:tcPr>
            <w:tcW w:w="3533" w:type="dxa"/>
            <w:tcBorders>
              <w:top w:val="single" w:sz="4" w:space="0" w:color="auto"/>
            </w:tcBorders>
            <w:shd w:val="clear" w:color="auto" w:fill="auto"/>
          </w:tcPr>
          <w:p w14:paraId="769107DE" w14:textId="77777777" w:rsidR="001C2827" w:rsidRPr="00B705BC" w:rsidRDefault="001C2827" w:rsidP="008B05DB">
            <w:pPr>
              <w:pStyle w:val="Default"/>
              <w:rPr>
                <w:sz w:val="20"/>
                <w:szCs w:val="20"/>
              </w:rPr>
            </w:pPr>
            <w:r w:rsidRPr="00B705BC">
              <w:rPr>
                <w:sz w:val="20"/>
                <w:szCs w:val="20"/>
              </w:rPr>
              <w:t>Connect the Function generator in Q1.1</w:t>
            </w:r>
            <w:r>
              <w:rPr>
                <w:sz w:val="20"/>
                <w:szCs w:val="20"/>
              </w:rPr>
              <w:t xml:space="preserve"> </w:t>
            </w:r>
            <w:r w:rsidRPr="00B705BC">
              <w:rPr>
                <w:sz w:val="20"/>
                <w:szCs w:val="20"/>
              </w:rPr>
              <w:t xml:space="preserve">with pulse of </w:t>
            </w:r>
          </w:p>
          <w:p w14:paraId="34E7D998" w14:textId="77777777" w:rsidR="001C2827" w:rsidRPr="00B705BC" w:rsidRDefault="001C2827" w:rsidP="008B05DB">
            <w:pPr>
              <w:pStyle w:val="Default"/>
              <w:rPr>
                <w:sz w:val="20"/>
                <w:szCs w:val="20"/>
              </w:rPr>
            </w:pPr>
            <w:r w:rsidRPr="00B705BC">
              <w:rPr>
                <w:sz w:val="20"/>
                <w:szCs w:val="20"/>
              </w:rPr>
              <w:t>Frequency 20Hz, Amplitude 5Vpp, offset +2.5V, pulse width 21ms.</w:t>
            </w:r>
          </w:p>
        </w:tc>
        <w:tc>
          <w:tcPr>
            <w:tcW w:w="1530" w:type="dxa"/>
            <w:tcBorders>
              <w:top w:val="single" w:sz="4" w:space="0" w:color="auto"/>
            </w:tcBorders>
            <w:shd w:val="clear" w:color="auto" w:fill="auto"/>
          </w:tcPr>
          <w:p w14:paraId="3D935F21" w14:textId="77777777" w:rsidR="001C2827" w:rsidRPr="00430476" w:rsidRDefault="001C2827" w:rsidP="008B05DB">
            <w:pPr>
              <w:pStyle w:val="Default"/>
              <w:rPr>
                <w:sz w:val="20"/>
                <w:szCs w:val="20"/>
              </w:rPr>
            </w:pPr>
          </w:p>
        </w:tc>
        <w:tc>
          <w:tcPr>
            <w:tcW w:w="3330" w:type="dxa"/>
            <w:tcBorders>
              <w:top w:val="single" w:sz="4" w:space="0" w:color="auto"/>
            </w:tcBorders>
            <w:shd w:val="clear" w:color="auto" w:fill="auto"/>
          </w:tcPr>
          <w:p w14:paraId="59B556B2" w14:textId="4C3468AA" w:rsidR="001C2827" w:rsidRPr="00875EF4" w:rsidRDefault="001C2827" w:rsidP="008B05DB">
            <w:pPr>
              <w:ind w:left="0"/>
              <w:rPr>
                <w:sz w:val="18"/>
                <w:szCs w:val="18"/>
              </w:rPr>
            </w:pPr>
          </w:p>
        </w:tc>
        <w:tc>
          <w:tcPr>
            <w:tcW w:w="1417" w:type="dxa"/>
            <w:tcBorders>
              <w:top w:val="single" w:sz="4" w:space="0" w:color="auto"/>
            </w:tcBorders>
            <w:shd w:val="clear" w:color="auto" w:fill="auto"/>
          </w:tcPr>
          <w:p w14:paraId="40062ED0" w14:textId="77777777" w:rsidR="003444B7" w:rsidRDefault="003444B7" w:rsidP="003444B7">
            <w:pPr>
              <w:pStyle w:val="Defaul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PASS</w:t>
            </w:r>
          </w:p>
          <w:p w14:paraId="1CCBBF1C" w14:textId="77777777" w:rsidR="001C2827" w:rsidRDefault="001C2827" w:rsidP="008B05DB">
            <w:pPr>
              <w:pStyle w:val="Default"/>
              <w:rPr>
                <w:sz w:val="18"/>
                <w:szCs w:val="18"/>
              </w:rPr>
            </w:pPr>
          </w:p>
        </w:tc>
      </w:tr>
      <w:tr w:rsidR="001C2827" w:rsidRPr="00AB60F0" w14:paraId="65627886" w14:textId="77777777" w:rsidTr="003444B7">
        <w:trPr>
          <w:cantSplit/>
          <w:trHeight w:val="279"/>
        </w:trPr>
        <w:tc>
          <w:tcPr>
            <w:tcW w:w="674" w:type="dxa"/>
            <w:tcBorders>
              <w:top w:val="single" w:sz="4" w:space="0" w:color="auto"/>
            </w:tcBorders>
          </w:tcPr>
          <w:p w14:paraId="7F564B07" w14:textId="77777777" w:rsidR="001C2827" w:rsidRDefault="001C2827" w:rsidP="008B05DB">
            <w:pPr>
              <w:pStyle w:val="Defaul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</w:t>
            </w:r>
          </w:p>
        </w:tc>
        <w:tc>
          <w:tcPr>
            <w:tcW w:w="3533" w:type="dxa"/>
            <w:tcBorders>
              <w:top w:val="single" w:sz="4" w:space="0" w:color="auto"/>
            </w:tcBorders>
            <w:shd w:val="clear" w:color="auto" w:fill="auto"/>
          </w:tcPr>
          <w:p w14:paraId="2C894B86" w14:textId="77777777" w:rsidR="001C2827" w:rsidRDefault="001C2827" w:rsidP="008B05DB">
            <w:pPr>
              <w:pStyle w:val="Defaul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Connect the Resistive load of 340 ohm in series with +140V</w:t>
            </w:r>
          </w:p>
        </w:tc>
        <w:tc>
          <w:tcPr>
            <w:tcW w:w="1530" w:type="dxa"/>
            <w:tcBorders>
              <w:top w:val="single" w:sz="4" w:space="0" w:color="auto"/>
            </w:tcBorders>
            <w:shd w:val="clear" w:color="auto" w:fill="auto"/>
          </w:tcPr>
          <w:p w14:paraId="2A231073" w14:textId="77777777" w:rsidR="001C2827" w:rsidRDefault="001C2827" w:rsidP="008B05DB">
            <w:pPr>
              <w:pStyle w:val="Default"/>
              <w:rPr>
                <w:sz w:val="18"/>
                <w:szCs w:val="18"/>
              </w:rPr>
            </w:pPr>
          </w:p>
        </w:tc>
        <w:tc>
          <w:tcPr>
            <w:tcW w:w="3330" w:type="dxa"/>
            <w:tcBorders>
              <w:top w:val="single" w:sz="4" w:space="0" w:color="auto"/>
            </w:tcBorders>
            <w:shd w:val="clear" w:color="auto" w:fill="auto"/>
          </w:tcPr>
          <w:p w14:paraId="1E3ACB2B" w14:textId="492C8D47" w:rsidR="001C2827" w:rsidRPr="00875EF4" w:rsidRDefault="001C2827" w:rsidP="008B05DB">
            <w:pPr>
              <w:ind w:left="0"/>
              <w:rPr>
                <w:sz w:val="18"/>
                <w:szCs w:val="18"/>
              </w:rPr>
            </w:pPr>
          </w:p>
        </w:tc>
        <w:tc>
          <w:tcPr>
            <w:tcW w:w="1417" w:type="dxa"/>
            <w:tcBorders>
              <w:top w:val="single" w:sz="4" w:space="0" w:color="auto"/>
            </w:tcBorders>
            <w:shd w:val="clear" w:color="auto" w:fill="auto"/>
          </w:tcPr>
          <w:p w14:paraId="483EC42B" w14:textId="77777777" w:rsidR="003444B7" w:rsidRDefault="003444B7" w:rsidP="003444B7">
            <w:pPr>
              <w:pStyle w:val="Defaul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PASS</w:t>
            </w:r>
          </w:p>
          <w:p w14:paraId="5090FDB9" w14:textId="77777777" w:rsidR="001C2827" w:rsidRDefault="001C2827" w:rsidP="008B05DB">
            <w:pPr>
              <w:pStyle w:val="Default"/>
              <w:rPr>
                <w:sz w:val="18"/>
                <w:szCs w:val="18"/>
              </w:rPr>
            </w:pPr>
          </w:p>
        </w:tc>
      </w:tr>
      <w:tr w:rsidR="001C2827" w:rsidRPr="00AB60F0" w14:paraId="07632B71" w14:textId="77777777" w:rsidTr="003444B7">
        <w:trPr>
          <w:cantSplit/>
          <w:trHeight w:val="325"/>
        </w:trPr>
        <w:tc>
          <w:tcPr>
            <w:tcW w:w="674" w:type="dxa"/>
          </w:tcPr>
          <w:p w14:paraId="0DB6901D" w14:textId="77777777" w:rsidR="001C2827" w:rsidRDefault="001C2827" w:rsidP="008B05DB">
            <w:pPr>
              <w:pStyle w:val="Defaul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</w:t>
            </w:r>
          </w:p>
        </w:tc>
        <w:tc>
          <w:tcPr>
            <w:tcW w:w="3533" w:type="dxa"/>
            <w:shd w:val="clear" w:color="auto" w:fill="auto"/>
          </w:tcPr>
          <w:p w14:paraId="2FC35D70" w14:textId="77777777" w:rsidR="001C2827" w:rsidRDefault="001C2827" w:rsidP="008B05DB">
            <w:pPr>
              <w:pStyle w:val="Default"/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MoSFET</w:t>
            </w:r>
            <w:proofErr w:type="spellEnd"/>
            <w:r>
              <w:rPr>
                <w:sz w:val="20"/>
                <w:szCs w:val="20"/>
              </w:rPr>
              <w:t xml:space="preserve"> Q1 is active.</w:t>
            </w:r>
          </w:p>
          <w:p w14:paraId="74E44E4D" w14:textId="77777777" w:rsidR="001C2827" w:rsidRPr="004F4CAB" w:rsidRDefault="001C2827" w:rsidP="008B05DB">
            <w:pPr>
              <w:pStyle w:val="Default"/>
              <w:numPr>
                <w:ilvl w:val="0"/>
                <w:numId w:val="27"/>
              </w:num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Measure Gate threshold Voltage</w:t>
            </w:r>
          </w:p>
          <w:p w14:paraId="759CDE26" w14:textId="76C048A5" w:rsidR="001C2827" w:rsidRDefault="001C2827" w:rsidP="008B05DB">
            <w:pPr>
              <w:pStyle w:val="Default"/>
              <w:numPr>
                <w:ilvl w:val="0"/>
                <w:numId w:val="27"/>
              </w:num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Measure Drain to source voltage</w:t>
            </w:r>
            <w:r w:rsidR="003647C5">
              <w:rPr>
                <w:sz w:val="20"/>
                <w:szCs w:val="20"/>
              </w:rPr>
              <w:t>.</w:t>
            </w:r>
          </w:p>
          <w:p w14:paraId="7AFC5D30" w14:textId="3E8FFC10" w:rsidR="003647C5" w:rsidRDefault="003647C5" w:rsidP="008B05DB">
            <w:pPr>
              <w:pStyle w:val="Default"/>
              <w:numPr>
                <w:ilvl w:val="0"/>
                <w:numId w:val="27"/>
              </w:num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Measure </w:t>
            </w:r>
            <w:proofErr w:type="gramStart"/>
            <w:r>
              <w:rPr>
                <w:sz w:val="20"/>
                <w:szCs w:val="20"/>
              </w:rPr>
              <w:t>drain</w:t>
            </w:r>
            <w:proofErr w:type="gramEnd"/>
            <w:r>
              <w:rPr>
                <w:sz w:val="20"/>
                <w:szCs w:val="20"/>
              </w:rPr>
              <w:t xml:space="preserve"> current.</w:t>
            </w:r>
          </w:p>
          <w:p w14:paraId="1E035384" w14:textId="77777777" w:rsidR="001C2827" w:rsidRDefault="001C2827" w:rsidP="008B05DB">
            <w:pPr>
              <w:pStyle w:val="Default"/>
              <w:numPr>
                <w:ilvl w:val="0"/>
                <w:numId w:val="27"/>
              </w:numPr>
            </w:pPr>
            <w:r>
              <w:rPr>
                <w:sz w:val="20"/>
                <w:szCs w:val="20"/>
              </w:rPr>
              <w:t xml:space="preserve">Measure </w:t>
            </w:r>
            <w:proofErr w:type="gramStart"/>
            <w:r>
              <w:rPr>
                <w:sz w:val="20"/>
                <w:szCs w:val="20"/>
              </w:rPr>
              <w:t>turn</w:t>
            </w:r>
            <w:proofErr w:type="gramEnd"/>
            <w:r>
              <w:rPr>
                <w:sz w:val="20"/>
                <w:szCs w:val="20"/>
              </w:rPr>
              <w:t xml:space="preserve"> on delay time.</w:t>
            </w:r>
          </w:p>
          <w:p w14:paraId="396E2EE0" w14:textId="17BBE101" w:rsidR="001C2827" w:rsidRPr="003647C5" w:rsidRDefault="001C2827" w:rsidP="003647C5">
            <w:pPr>
              <w:pStyle w:val="Default"/>
              <w:numPr>
                <w:ilvl w:val="0"/>
                <w:numId w:val="27"/>
              </w:num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Measure </w:t>
            </w:r>
            <w:proofErr w:type="gramStart"/>
            <w:r>
              <w:rPr>
                <w:sz w:val="20"/>
                <w:szCs w:val="20"/>
              </w:rPr>
              <w:t>turn</w:t>
            </w:r>
            <w:proofErr w:type="gramEnd"/>
            <w:r>
              <w:rPr>
                <w:sz w:val="20"/>
                <w:szCs w:val="20"/>
              </w:rPr>
              <w:t xml:space="preserve"> off delay time.</w:t>
            </w:r>
          </w:p>
        </w:tc>
        <w:tc>
          <w:tcPr>
            <w:tcW w:w="1530" w:type="dxa"/>
            <w:shd w:val="clear" w:color="auto" w:fill="auto"/>
          </w:tcPr>
          <w:p w14:paraId="5309215D" w14:textId="77777777" w:rsidR="001C2827" w:rsidRDefault="001C2827" w:rsidP="008B05DB">
            <w:pPr>
              <w:ind w:left="0"/>
            </w:pPr>
          </w:p>
        </w:tc>
        <w:tc>
          <w:tcPr>
            <w:tcW w:w="3330" w:type="dxa"/>
            <w:shd w:val="clear" w:color="auto" w:fill="auto"/>
          </w:tcPr>
          <w:p w14:paraId="239CD31B" w14:textId="77777777" w:rsidR="003647C5" w:rsidRDefault="003647C5" w:rsidP="002313AF">
            <w:pPr>
              <w:ind w:left="0"/>
              <w:jc w:val="both"/>
              <w:rPr>
                <w:sz w:val="18"/>
                <w:szCs w:val="18"/>
              </w:rPr>
            </w:pPr>
          </w:p>
          <w:p w14:paraId="525B72CC" w14:textId="018F2CA9" w:rsidR="003647C5" w:rsidRPr="004F4CAB" w:rsidRDefault="003647C5" w:rsidP="002313AF">
            <w:pPr>
              <w:pStyle w:val="Default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VGS (th) = </w:t>
            </w:r>
            <w:r w:rsidR="000B0D60">
              <w:rPr>
                <w:sz w:val="20"/>
                <w:szCs w:val="20"/>
              </w:rPr>
              <w:t>3.8</w:t>
            </w:r>
            <w:r w:rsidR="002313AF">
              <w:rPr>
                <w:sz w:val="20"/>
                <w:szCs w:val="20"/>
              </w:rPr>
              <w:t xml:space="preserve"> </w:t>
            </w:r>
            <w:r w:rsidR="000B0D60">
              <w:rPr>
                <w:sz w:val="20"/>
                <w:szCs w:val="20"/>
              </w:rPr>
              <w:t>V</w:t>
            </w:r>
          </w:p>
          <w:p w14:paraId="3ED43666" w14:textId="4266EC97" w:rsidR="003647C5" w:rsidRDefault="003647C5" w:rsidP="002313AF">
            <w:pPr>
              <w:pStyle w:val="Default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VDS = </w:t>
            </w:r>
            <w:r w:rsidR="002313AF">
              <w:rPr>
                <w:sz w:val="20"/>
                <w:szCs w:val="20"/>
              </w:rPr>
              <w:t>138.3 V</w:t>
            </w:r>
          </w:p>
          <w:p w14:paraId="558FAA1A" w14:textId="370B2A6A" w:rsidR="002313AF" w:rsidRDefault="002313AF" w:rsidP="002313AF">
            <w:pPr>
              <w:pStyle w:val="Default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IDS = 405 mA</w:t>
            </w:r>
          </w:p>
          <w:p w14:paraId="0FBF6FFC" w14:textId="1C884AA7" w:rsidR="003647C5" w:rsidRDefault="003647C5" w:rsidP="002313AF">
            <w:pPr>
              <w:pStyle w:val="Default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Turn ON delay time =</w:t>
            </w:r>
            <w:r w:rsidR="002313AF">
              <w:rPr>
                <w:sz w:val="20"/>
                <w:szCs w:val="20"/>
              </w:rPr>
              <w:t xml:space="preserve"> 1.871 </w:t>
            </w:r>
            <w:r w:rsidR="002313AF">
              <w:rPr>
                <w:sz w:val="20"/>
                <w:szCs w:val="20"/>
              </w:rPr>
              <w:t>µs</w:t>
            </w:r>
          </w:p>
          <w:p w14:paraId="2051D7DC" w14:textId="7B732E12" w:rsidR="003647C5" w:rsidRPr="003647C5" w:rsidRDefault="003647C5" w:rsidP="002313AF">
            <w:pPr>
              <w:pStyle w:val="Default"/>
              <w:jc w:val="both"/>
            </w:pPr>
            <w:r>
              <w:rPr>
                <w:sz w:val="20"/>
                <w:szCs w:val="20"/>
              </w:rPr>
              <w:t xml:space="preserve">Turn OFF delay time = </w:t>
            </w:r>
            <w:r w:rsidR="002313AF">
              <w:rPr>
                <w:sz w:val="20"/>
                <w:szCs w:val="20"/>
              </w:rPr>
              <w:t>1.5889 µs</w:t>
            </w:r>
          </w:p>
        </w:tc>
        <w:tc>
          <w:tcPr>
            <w:tcW w:w="1417" w:type="dxa"/>
            <w:shd w:val="clear" w:color="auto" w:fill="auto"/>
          </w:tcPr>
          <w:p w14:paraId="7A50C359" w14:textId="7C27DA09" w:rsidR="001C2827" w:rsidRDefault="001C2827" w:rsidP="003444B7">
            <w:pPr>
              <w:pStyle w:val="Defaul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PASS</w:t>
            </w:r>
          </w:p>
        </w:tc>
      </w:tr>
      <w:tr w:rsidR="001C2827" w:rsidRPr="00AB60F0" w14:paraId="4ECD84B4" w14:textId="77777777" w:rsidTr="003444B7">
        <w:trPr>
          <w:cantSplit/>
          <w:trHeight w:val="213"/>
        </w:trPr>
        <w:tc>
          <w:tcPr>
            <w:tcW w:w="674" w:type="dxa"/>
          </w:tcPr>
          <w:p w14:paraId="02863624" w14:textId="77777777" w:rsidR="001C2827" w:rsidRDefault="001C2827" w:rsidP="008B05DB">
            <w:pPr>
              <w:pStyle w:val="Defaul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5</w:t>
            </w:r>
          </w:p>
        </w:tc>
        <w:tc>
          <w:tcPr>
            <w:tcW w:w="3533" w:type="dxa"/>
            <w:shd w:val="clear" w:color="auto" w:fill="auto"/>
          </w:tcPr>
          <w:p w14:paraId="71D7BD5F" w14:textId="77777777" w:rsidR="001C2827" w:rsidRDefault="001C2827" w:rsidP="008B05DB">
            <w:pPr>
              <w:pStyle w:val="Defaul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Temperature test:</w:t>
            </w:r>
          </w:p>
          <w:p w14:paraId="7C88CB7D" w14:textId="77777777" w:rsidR="001C2827" w:rsidRPr="00E664B3" w:rsidRDefault="001C2827" w:rsidP="008B05DB">
            <w:pPr>
              <w:pStyle w:val="Defaul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Connect the Gate to 10V </w:t>
            </w:r>
            <w:proofErr w:type="gramStart"/>
            <w:r>
              <w:rPr>
                <w:sz w:val="20"/>
                <w:szCs w:val="20"/>
              </w:rPr>
              <w:t>and  measure</w:t>
            </w:r>
            <w:proofErr w:type="gramEnd"/>
            <w:r>
              <w:rPr>
                <w:sz w:val="20"/>
                <w:szCs w:val="20"/>
              </w:rPr>
              <w:t xml:space="preserve"> the temperature after 20min of continuous run</w:t>
            </w:r>
          </w:p>
        </w:tc>
        <w:tc>
          <w:tcPr>
            <w:tcW w:w="1530" w:type="dxa"/>
            <w:shd w:val="clear" w:color="auto" w:fill="auto"/>
          </w:tcPr>
          <w:p w14:paraId="26F3736C" w14:textId="77777777" w:rsidR="001C2827" w:rsidRDefault="001C2827" w:rsidP="008B05DB">
            <w:pPr>
              <w:ind w:left="0"/>
            </w:pPr>
            <w:r>
              <w:t xml:space="preserve">Temperature after 20min.= </w:t>
            </w:r>
          </w:p>
          <w:p w14:paraId="649FB732" w14:textId="77777777" w:rsidR="001C2827" w:rsidRDefault="001C2827" w:rsidP="008B05DB">
            <w:pPr>
              <w:ind w:left="0"/>
            </w:pPr>
            <w:r>
              <w:t xml:space="preserve">Delta temp = &lt;20 </w:t>
            </w:r>
            <w:r w:rsidRPr="001C2827">
              <w:rPr>
                <w:rFonts w:cs="Arial"/>
                <w:sz w:val="22"/>
                <w:szCs w:val="22"/>
                <w:shd w:val="clear" w:color="auto" w:fill="FFFFFF"/>
              </w:rPr>
              <w:t>°C</w:t>
            </w:r>
          </w:p>
        </w:tc>
        <w:tc>
          <w:tcPr>
            <w:tcW w:w="3330" w:type="dxa"/>
            <w:shd w:val="clear" w:color="auto" w:fill="auto"/>
          </w:tcPr>
          <w:p w14:paraId="2BFF678B" w14:textId="572FE43D" w:rsidR="001C2827" w:rsidRDefault="003647C5" w:rsidP="008B05DB">
            <w:pPr>
              <w:ind w:left="0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Tamb</w:t>
            </w:r>
            <w:proofErr w:type="spellEnd"/>
            <w:r>
              <w:rPr>
                <w:sz w:val="18"/>
                <w:szCs w:val="18"/>
              </w:rPr>
              <w:t xml:space="preserve"> = </w:t>
            </w:r>
            <w:r w:rsidR="002313AF">
              <w:t>2</w:t>
            </w:r>
            <w:r w:rsidR="002313AF">
              <w:t>4.8</w:t>
            </w:r>
            <w:r w:rsidR="002313AF" w:rsidRPr="001C2827">
              <w:rPr>
                <w:rFonts w:cs="Arial"/>
                <w:sz w:val="22"/>
                <w:szCs w:val="22"/>
                <w:shd w:val="clear" w:color="auto" w:fill="FFFFFF"/>
              </w:rPr>
              <w:t>°C</w:t>
            </w:r>
          </w:p>
          <w:p w14:paraId="2F029607" w14:textId="6353DAEA" w:rsidR="003647C5" w:rsidRDefault="003647C5" w:rsidP="003647C5">
            <w:pPr>
              <w:ind w:left="0"/>
            </w:pPr>
            <w:r>
              <w:t xml:space="preserve">Temperature after 20min.= </w:t>
            </w:r>
            <w:r w:rsidR="002313AF">
              <w:t>38.2</w:t>
            </w:r>
            <w:r w:rsidR="002313AF" w:rsidRPr="001C2827">
              <w:rPr>
                <w:rFonts w:cs="Arial"/>
                <w:sz w:val="22"/>
                <w:szCs w:val="22"/>
                <w:shd w:val="clear" w:color="auto" w:fill="FFFFFF"/>
              </w:rPr>
              <w:t>°C</w:t>
            </w:r>
          </w:p>
          <w:p w14:paraId="0B401875" w14:textId="1338CCA5" w:rsidR="003647C5" w:rsidRDefault="003647C5" w:rsidP="003647C5">
            <w:pPr>
              <w:ind w:left="0"/>
            </w:pPr>
            <w:r>
              <w:t>Delta temp =</w:t>
            </w:r>
            <w:r w:rsidR="003444B7">
              <w:t xml:space="preserve"> 13.4 </w:t>
            </w:r>
            <w:r w:rsidR="003444B7" w:rsidRPr="001C2827">
              <w:rPr>
                <w:rFonts w:cs="Arial"/>
                <w:sz w:val="22"/>
                <w:szCs w:val="22"/>
                <w:shd w:val="clear" w:color="auto" w:fill="FFFFFF"/>
              </w:rPr>
              <w:t>°C</w:t>
            </w:r>
          </w:p>
          <w:p w14:paraId="5E43E582" w14:textId="3DC44E74" w:rsidR="003647C5" w:rsidRPr="00875EF4" w:rsidRDefault="003647C5" w:rsidP="008B05DB">
            <w:pPr>
              <w:ind w:left="0"/>
              <w:rPr>
                <w:sz w:val="18"/>
                <w:szCs w:val="18"/>
              </w:rPr>
            </w:pPr>
          </w:p>
        </w:tc>
        <w:tc>
          <w:tcPr>
            <w:tcW w:w="1417" w:type="dxa"/>
            <w:shd w:val="clear" w:color="auto" w:fill="auto"/>
          </w:tcPr>
          <w:p w14:paraId="448C20A7" w14:textId="4292E2F6" w:rsidR="001C2827" w:rsidRDefault="001C2827" w:rsidP="003444B7">
            <w:pPr>
              <w:pStyle w:val="Defaul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PASS</w:t>
            </w:r>
          </w:p>
        </w:tc>
      </w:tr>
    </w:tbl>
    <w:p w14:paraId="6BB66BD4" w14:textId="77777777" w:rsidR="000B0D60" w:rsidRDefault="000B0D60" w:rsidP="000B0D60">
      <w:pPr>
        <w:ind w:left="0"/>
        <w:rPr>
          <w:noProof/>
        </w:rPr>
      </w:pPr>
    </w:p>
    <w:p w14:paraId="2B1919A4" w14:textId="1EF02DA7" w:rsidR="002313AF" w:rsidRDefault="002313AF" w:rsidP="003444B7">
      <w:pPr>
        <w:ind w:left="0" w:firstLine="720"/>
        <w:rPr>
          <w:noProof/>
        </w:rPr>
      </w:pPr>
    </w:p>
    <w:p w14:paraId="128FA8EE" w14:textId="72456812" w:rsidR="00C828AC" w:rsidRDefault="000B0D60" w:rsidP="000B0D60">
      <w:pPr>
        <w:ind w:left="0" w:firstLine="720"/>
      </w:pPr>
      <w:r>
        <w:rPr>
          <w:noProof/>
        </w:rPr>
        <w:lastRenderedPageBreak/>
        <w:drawing>
          <wp:inline distT="0" distB="0" distL="0" distR="0" wp14:anchorId="0140EC8F" wp14:editId="172AC1EB">
            <wp:extent cx="6171953" cy="3423139"/>
            <wp:effectExtent l="0" t="0" r="635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53985" cy="3468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E5BB3" w14:textId="78791B35" w:rsidR="000B0D60" w:rsidRDefault="000B0D60" w:rsidP="00C828AC">
      <w:pPr>
        <w:ind w:left="0"/>
        <w:rPr>
          <w:rFonts w:cs="Arial"/>
          <w:b/>
          <w:bCs/>
          <w:color w:val="000000"/>
          <w:lang w:val="en-US"/>
        </w:rPr>
      </w:pPr>
      <w:r>
        <w:t xml:space="preserve">                                  </w:t>
      </w:r>
      <w:r>
        <w:tab/>
      </w:r>
      <w:r>
        <w:tab/>
        <w:t xml:space="preserve">    </w:t>
      </w:r>
      <w:r w:rsidRPr="000B0D60">
        <w:rPr>
          <w:b/>
          <w:bCs/>
        </w:rPr>
        <w:t>Existing (</w:t>
      </w:r>
      <w:r w:rsidRPr="000B0D60">
        <w:rPr>
          <w:rFonts w:cs="Arial"/>
          <w:b/>
          <w:bCs/>
          <w:color w:val="000000"/>
          <w:lang w:val="en-US"/>
        </w:rPr>
        <w:t>IRF730APBF</w:t>
      </w:r>
      <w:r>
        <w:rPr>
          <w:rFonts w:cs="Arial"/>
          <w:b/>
          <w:bCs/>
          <w:color w:val="000000"/>
          <w:lang w:val="en-US"/>
        </w:rPr>
        <w:t>) Gate threshold voltage</w:t>
      </w:r>
    </w:p>
    <w:p w14:paraId="0872328D" w14:textId="77777777" w:rsidR="002313AF" w:rsidRDefault="002313AF" w:rsidP="00C828AC">
      <w:pPr>
        <w:ind w:left="0"/>
        <w:rPr>
          <w:rFonts w:cs="Arial"/>
          <w:b/>
          <w:bCs/>
          <w:color w:val="000000"/>
          <w:lang w:val="en-US"/>
        </w:rPr>
      </w:pPr>
    </w:p>
    <w:p w14:paraId="69BBAFA4" w14:textId="77777777" w:rsidR="002313AF" w:rsidRDefault="002313AF" w:rsidP="00C828AC">
      <w:pPr>
        <w:ind w:left="0"/>
        <w:rPr>
          <w:rFonts w:cs="Arial"/>
          <w:b/>
          <w:bCs/>
          <w:color w:val="000000"/>
          <w:lang w:val="en-US"/>
        </w:rPr>
      </w:pPr>
    </w:p>
    <w:p w14:paraId="79845C56" w14:textId="10B092EC" w:rsidR="000B0D60" w:rsidRDefault="000B0D60" w:rsidP="000B0D60">
      <w:pPr>
        <w:ind w:left="0" w:firstLine="720"/>
      </w:pPr>
      <w:r>
        <w:rPr>
          <w:noProof/>
        </w:rPr>
        <w:drawing>
          <wp:inline distT="0" distB="0" distL="0" distR="0" wp14:anchorId="61012121" wp14:editId="364288C3">
            <wp:extent cx="6087110" cy="3173046"/>
            <wp:effectExtent l="0" t="0" r="0" b="889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41147" cy="3201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380BA" w14:textId="77B8A545" w:rsidR="005D3920" w:rsidRPr="002313AF" w:rsidRDefault="005D3920" w:rsidP="002313AF">
      <w:pPr>
        <w:ind w:left="2880" w:firstLine="720"/>
        <w:rPr>
          <w:rFonts w:cs="Arial"/>
          <w:b/>
          <w:bCs/>
          <w:color w:val="000000"/>
          <w:lang w:val="en-US"/>
        </w:rPr>
      </w:pPr>
      <w:r w:rsidRPr="000B0D60">
        <w:rPr>
          <w:b/>
          <w:bCs/>
        </w:rPr>
        <w:t>Existing (</w:t>
      </w:r>
      <w:r w:rsidRPr="000B0D60">
        <w:rPr>
          <w:rFonts w:cs="Arial"/>
          <w:b/>
          <w:bCs/>
          <w:color w:val="000000"/>
          <w:lang w:val="en-US"/>
        </w:rPr>
        <w:t>IRF730APBF</w:t>
      </w:r>
      <w:r>
        <w:rPr>
          <w:rFonts w:cs="Arial"/>
          <w:b/>
          <w:bCs/>
          <w:color w:val="000000"/>
          <w:lang w:val="en-US"/>
        </w:rPr>
        <w:t>) During Gate ON/OFF</w:t>
      </w:r>
    </w:p>
    <w:p w14:paraId="358791D3" w14:textId="0D0D8BFC" w:rsidR="005D3920" w:rsidRDefault="005D3920" w:rsidP="000B0D60">
      <w:pPr>
        <w:ind w:left="0" w:firstLine="720"/>
      </w:pPr>
      <w:r>
        <w:rPr>
          <w:noProof/>
        </w:rPr>
        <w:lastRenderedPageBreak/>
        <w:drawing>
          <wp:inline distT="0" distB="0" distL="0" distR="0" wp14:anchorId="5BBFF2F3" wp14:editId="7A03A25F">
            <wp:extent cx="6018530" cy="3649134"/>
            <wp:effectExtent l="0" t="0" r="1270" b="889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8472" cy="366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13E89" w14:textId="78DB3649" w:rsidR="000B0D60" w:rsidRDefault="005D3920" w:rsidP="005D3920">
      <w:pPr>
        <w:ind w:left="1440" w:firstLine="720"/>
        <w:rPr>
          <w:b/>
          <w:bCs/>
        </w:rPr>
      </w:pPr>
      <w:r w:rsidRPr="000B0D60">
        <w:rPr>
          <w:b/>
          <w:bCs/>
        </w:rPr>
        <w:t>Existing (</w:t>
      </w:r>
      <w:r w:rsidRPr="000B0D60">
        <w:rPr>
          <w:rFonts w:cs="Arial"/>
          <w:b/>
          <w:bCs/>
          <w:color w:val="000000"/>
          <w:lang w:val="en-US"/>
        </w:rPr>
        <w:t>IRF730APBF</w:t>
      </w:r>
      <w:r>
        <w:rPr>
          <w:rFonts w:cs="Arial"/>
          <w:b/>
          <w:bCs/>
          <w:color w:val="000000"/>
          <w:lang w:val="en-US"/>
        </w:rPr>
        <w:t xml:space="preserve">) </w:t>
      </w:r>
      <w:r>
        <w:t xml:space="preserve"> </w:t>
      </w:r>
      <w:r w:rsidRPr="005D3920">
        <w:rPr>
          <w:b/>
          <w:bCs/>
        </w:rPr>
        <w:t>Drain delay time when Gate is ON</w:t>
      </w:r>
    </w:p>
    <w:p w14:paraId="10EE475D" w14:textId="77777777" w:rsidR="002313AF" w:rsidRPr="005D3920" w:rsidRDefault="002313AF" w:rsidP="005D3920">
      <w:pPr>
        <w:ind w:left="1440" w:firstLine="720"/>
        <w:rPr>
          <w:b/>
          <w:bCs/>
        </w:rPr>
      </w:pPr>
    </w:p>
    <w:p w14:paraId="09F8B8C4" w14:textId="04650D2B" w:rsidR="000B0D60" w:rsidRDefault="005D3920" w:rsidP="005D3920">
      <w:pPr>
        <w:ind w:left="0" w:firstLine="720"/>
      </w:pPr>
      <w:r>
        <w:rPr>
          <w:noProof/>
        </w:rPr>
        <w:drawing>
          <wp:inline distT="0" distB="0" distL="0" distR="0" wp14:anchorId="33B6E584" wp14:editId="2BA4E983">
            <wp:extent cx="6062133" cy="3081653"/>
            <wp:effectExtent l="0" t="0" r="0" b="508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967" cy="3111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91E25" w14:textId="0D8C5874" w:rsidR="005D3920" w:rsidRPr="005D3920" w:rsidRDefault="005D3920" w:rsidP="005D3920">
      <w:pPr>
        <w:ind w:left="1440" w:firstLine="720"/>
        <w:rPr>
          <w:b/>
          <w:bCs/>
        </w:rPr>
      </w:pPr>
      <w:r w:rsidRPr="000B0D60">
        <w:rPr>
          <w:b/>
          <w:bCs/>
        </w:rPr>
        <w:t>Existing (</w:t>
      </w:r>
      <w:r w:rsidRPr="000B0D60">
        <w:rPr>
          <w:rFonts w:cs="Arial"/>
          <w:b/>
          <w:bCs/>
          <w:color w:val="000000"/>
          <w:lang w:val="en-US"/>
        </w:rPr>
        <w:t>IRF730APBF</w:t>
      </w:r>
      <w:r>
        <w:rPr>
          <w:rFonts w:cs="Arial"/>
          <w:b/>
          <w:bCs/>
          <w:color w:val="000000"/>
          <w:lang w:val="en-US"/>
        </w:rPr>
        <w:t xml:space="preserve">) </w:t>
      </w:r>
      <w:r>
        <w:t xml:space="preserve"> </w:t>
      </w:r>
      <w:r w:rsidRPr="005D3920">
        <w:rPr>
          <w:b/>
          <w:bCs/>
        </w:rPr>
        <w:t>Drain delay time when Gate is O</w:t>
      </w:r>
      <w:r w:rsidR="002313AF">
        <w:rPr>
          <w:b/>
          <w:bCs/>
        </w:rPr>
        <w:t>FF</w:t>
      </w:r>
    </w:p>
    <w:p w14:paraId="745228BD" w14:textId="77777777" w:rsidR="000B0D60" w:rsidRDefault="000B0D60" w:rsidP="00C828AC">
      <w:pPr>
        <w:ind w:left="0"/>
      </w:pPr>
    </w:p>
    <w:p w14:paraId="6E6C0D35" w14:textId="4DCA8052" w:rsidR="000B0D60" w:rsidRDefault="002313AF" w:rsidP="002313AF">
      <w:r>
        <w:rPr>
          <w:noProof/>
        </w:rPr>
        <w:drawing>
          <wp:inline distT="0" distB="0" distL="0" distR="0" wp14:anchorId="6CA9977D" wp14:editId="389F55BC">
            <wp:extent cx="5652000" cy="3037840"/>
            <wp:effectExtent l="0" t="0" r="635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6248" cy="3083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FF685" w14:textId="2ECD4D1C" w:rsidR="000B0D60" w:rsidRDefault="002313AF" w:rsidP="002313AF">
      <w:pPr>
        <w:ind w:left="2160"/>
      </w:pPr>
      <w:r w:rsidRPr="000B0D60">
        <w:rPr>
          <w:b/>
          <w:bCs/>
        </w:rPr>
        <w:t>Existing (</w:t>
      </w:r>
      <w:r w:rsidRPr="000B0D60">
        <w:rPr>
          <w:rFonts w:cs="Arial"/>
          <w:b/>
          <w:bCs/>
          <w:color w:val="000000"/>
          <w:lang w:val="en-US"/>
        </w:rPr>
        <w:t>IRF730APBF</w:t>
      </w:r>
      <w:r w:rsidRPr="002313AF">
        <w:rPr>
          <w:rFonts w:cs="Arial"/>
          <w:b/>
          <w:bCs/>
          <w:color w:val="000000"/>
          <w:lang w:val="en-US"/>
        </w:rPr>
        <w:t xml:space="preserve">) </w:t>
      </w:r>
      <w:r w:rsidRPr="002313AF">
        <w:rPr>
          <w:b/>
          <w:bCs/>
        </w:rPr>
        <w:t xml:space="preserve"> </w:t>
      </w:r>
      <w:r w:rsidRPr="002313AF">
        <w:rPr>
          <w:b/>
          <w:bCs/>
        </w:rPr>
        <w:t>Ambient temperature</w:t>
      </w:r>
    </w:p>
    <w:p w14:paraId="14BF3EF7" w14:textId="77777777" w:rsidR="000B0D60" w:rsidRDefault="000B0D60" w:rsidP="00C828AC">
      <w:pPr>
        <w:ind w:left="0"/>
      </w:pPr>
    </w:p>
    <w:p w14:paraId="63D71902" w14:textId="1CE0B10A" w:rsidR="002313AF" w:rsidRDefault="002313AF" w:rsidP="002313AF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72F49F5A" wp14:editId="4C4A8472">
            <wp:extent cx="5698067" cy="2726023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8819" cy="27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756C3" w14:textId="55FD3B6F" w:rsidR="002313AF" w:rsidRDefault="002313AF" w:rsidP="002313AF">
      <w:pPr>
        <w:ind w:left="2160"/>
      </w:pPr>
      <w:r w:rsidRPr="000B0D60">
        <w:rPr>
          <w:b/>
          <w:bCs/>
        </w:rPr>
        <w:t>Existing (</w:t>
      </w:r>
      <w:r w:rsidRPr="000B0D60">
        <w:rPr>
          <w:rFonts w:cs="Arial"/>
          <w:b/>
          <w:bCs/>
          <w:color w:val="000000"/>
          <w:lang w:val="en-US"/>
        </w:rPr>
        <w:t>IRF730APBF</w:t>
      </w:r>
      <w:r w:rsidRPr="002313AF">
        <w:rPr>
          <w:rFonts w:cs="Arial"/>
          <w:b/>
          <w:bCs/>
          <w:color w:val="000000"/>
          <w:lang w:val="en-US"/>
        </w:rPr>
        <w:t xml:space="preserve">) </w:t>
      </w:r>
      <w:r w:rsidRPr="002313AF">
        <w:rPr>
          <w:b/>
          <w:bCs/>
        </w:rPr>
        <w:t>temperature</w:t>
      </w:r>
      <w:r>
        <w:rPr>
          <w:b/>
          <w:bCs/>
        </w:rPr>
        <w:t xml:space="preserve"> after 20min of continuous run</w:t>
      </w:r>
    </w:p>
    <w:p w14:paraId="0B672344" w14:textId="77777777" w:rsidR="000B0D60" w:rsidRDefault="000B0D60" w:rsidP="00C828AC">
      <w:pPr>
        <w:ind w:left="0"/>
      </w:pPr>
    </w:p>
    <w:p w14:paraId="0DC428EA" w14:textId="77777777" w:rsidR="002313AF" w:rsidRDefault="002313AF" w:rsidP="00C828AC">
      <w:pPr>
        <w:ind w:left="0"/>
      </w:pPr>
    </w:p>
    <w:p w14:paraId="09F7CFEA" w14:textId="77777777" w:rsidR="002313AF" w:rsidRDefault="002313AF" w:rsidP="00C828AC">
      <w:pPr>
        <w:ind w:left="0"/>
      </w:pPr>
    </w:p>
    <w:p w14:paraId="61F7CAD8" w14:textId="30551326" w:rsidR="00CC4842" w:rsidRDefault="00CC4842" w:rsidP="00CC4842">
      <w:pPr>
        <w:pStyle w:val="Heading5"/>
        <w:rPr>
          <w:b/>
          <w:bCs/>
        </w:rPr>
      </w:pPr>
      <w:r w:rsidRPr="00CC4842">
        <w:rPr>
          <w:b/>
          <w:bCs/>
        </w:rPr>
        <w:lastRenderedPageBreak/>
        <w:t>Alternate#1 (</w:t>
      </w:r>
      <w:r w:rsidRPr="00CC4842">
        <w:rPr>
          <w:b/>
          <w:bCs/>
          <w:lang w:val="en-US"/>
        </w:rPr>
        <w:t>STP6N62K3</w:t>
      </w:r>
      <w:r w:rsidRPr="00CC4842">
        <w:rPr>
          <w:b/>
          <w:bCs/>
        </w:rPr>
        <w:t xml:space="preserve">) component measurement </w:t>
      </w:r>
    </w:p>
    <w:p w14:paraId="5D22DE87" w14:textId="77777777" w:rsidR="001C2827" w:rsidRPr="001C2827" w:rsidRDefault="001C2827" w:rsidP="001C2827"/>
    <w:tbl>
      <w:tblPr>
        <w:tblW w:w="10484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674"/>
        <w:gridCol w:w="3533"/>
        <w:gridCol w:w="1530"/>
        <w:gridCol w:w="3330"/>
        <w:gridCol w:w="1417"/>
      </w:tblGrid>
      <w:tr w:rsidR="003444B7" w:rsidRPr="00AB60F0" w14:paraId="1403A467" w14:textId="77777777" w:rsidTr="002E6D8C">
        <w:trPr>
          <w:cantSplit/>
          <w:trHeight w:val="447"/>
          <w:tblHeader/>
        </w:trPr>
        <w:tc>
          <w:tcPr>
            <w:tcW w:w="674" w:type="dxa"/>
            <w:tcBorders>
              <w:bottom w:val="single" w:sz="4" w:space="0" w:color="auto"/>
            </w:tcBorders>
            <w:shd w:val="clear" w:color="auto" w:fill="BFBFBF"/>
          </w:tcPr>
          <w:p w14:paraId="1EE0B3F8" w14:textId="77777777" w:rsidR="003444B7" w:rsidRPr="00875EF4" w:rsidRDefault="003444B7" w:rsidP="002E6D8C">
            <w:pPr>
              <w:ind w:left="0"/>
              <w:rPr>
                <w:b/>
                <w:sz w:val="18"/>
                <w:szCs w:val="18"/>
              </w:rPr>
            </w:pPr>
            <w:proofErr w:type="spellStart"/>
            <w:r>
              <w:rPr>
                <w:b/>
                <w:sz w:val="18"/>
                <w:szCs w:val="18"/>
              </w:rPr>
              <w:t>S.No</w:t>
            </w:r>
            <w:proofErr w:type="spellEnd"/>
          </w:p>
        </w:tc>
        <w:tc>
          <w:tcPr>
            <w:tcW w:w="3533" w:type="dxa"/>
            <w:tcBorders>
              <w:bottom w:val="single" w:sz="4" w:space="0" w:color="auto"/>
            </w:tcBorders>
            <w:shd w:val="clear" w:color="auto" w:fill="BFBFBF"/>
          </w:tcPr>
          <w:p w14:paraId="2D64EF70" w14:textId="77777777" w:rsidR="003444B7" w:rsidRPr="00875EF4" w:rsidRDefault="003444B7" w:rsidP="002E6D8C">
            <w:pPr>
              <w:ind w:left="0"/>
              <w:rPr>
                <w:b/>
                <w:sz w:val="18"/>
                <w:szCs w:val="18"/>
              </w:rPr>
            </w:pPr>
            <w:r w:rsidRPr="00875EF4">
              <w:rPr>
                <w:b/>
                <w:sz w:val="18"/>
                <w:szCs w:val="18"/>
              </w:rPr>
              <w:t>Action</w:t>
            </w:r>
          </w:p>
        </w:tc>
        <w:tc>
          <w:tcPr>
            <w:tcW w:w="1530" w:type="dxa"/>
            <w:tcBorders>
              <w:bottom w:val="single" w:sz="4" w:space="0" w:color="auto"/>
            </w:tcBorders>
            <w:shd w:val="clear" w:color="auto" w:fill="BFBFBF"/>
          </w:tcPr>
          <w:p w14:paraId="144253F6" w14:textId="77777777" w:rsidR="003444B7" w:rsidRPr="00875EF4" w:rsidRDefault="003444B7" w:rsidP="002E6D8C">
            <w:pPr>
              <w:ind w:left="0"/>
              <w:rPr>
                <w:b/>
                <w:sz w:val="18"/>
                <w:szCs w:val="18"/>
              </w:rPr>
            </w:pPr>
            <w:r w:rsidRPr="00875EF4">
              <w:rPr>
                <w:b/>
                <w:sz w:val="18"/>
                <w:szCs w:val="18"/>
              </w:rPr>
              <w:t>Expected</w:t>
            </w:r>
          </w:p>
        </w:tc>
        <w:tc>
          <w:tcPr>
            <w:tcW w:w="3330" w:type="dxa"/>
            <w:tcBorders>
              <w:bottom w:val="single" w:sz="4" w:space="0" w:color="auto"/>
            </w:tcBorders>
            <w:shd w:val="clear" w:color="auto" w:fill="BFBFBF"/>
          </w:tcPr>
          <w:p w14:paraId="4F9BC7A7" w14:textId="77777777" w:rsidR="003444B7" w:rsidRPr="00875EF4" w:rsidRDefault="003444B7" w:rsidP="002E6D8C">
            <w:pPr>
              <w:ind w:left="0"/>
              <w:rPr>
                <w:b/>
                <w:sz w:val="18"/>
                <w:szCs w:val="18"/>
              </w:rPr>
            </w:pPr>
            <w:r w:rsidRPr="00875EF4">
              <w:rPr>
                <w:b/>
                <w:sz w:val="18"/>
                <w:szCs w:val="18"/>
              </w:rPr>
              <w:t>Result</w:t>
            </w:r>
          </w:p>
        </w:tc>
        <w:tc>
          <w:tcPr>
            <w:tcW w:w="1417" w:type="dxa"/>
            <w:tcBorders>
              <w:bottom w:val="single" w:sz="4" w:space="0" w:color="auto"/>
            </w:tcBorders>
            <w:shd w:val="clear" w:color="auto" w:fill="BFBFBF"/>
          </w:tcPr>
          <w:p w14:paraId="26472FDB" w14:textId="77777777" w:rsidR="003444B7" w:rsidRPr="00DE0722" w:rsidRDefault="003444B7" w:rsidP="002E6D8C">
            <w:pPr>
              <w:ind w:left="0"/>
              <w:rPr>
                <w:sz w:val="18"/>
                <w:szCs w:val="18"/>
              </w:rPr>
            </w:pPr>
            <w:r w:rsidRPr="00875EF4">
              <w:rPr>
                <w:b/>
                <w:sz w:val="18"/>
                <w:szCs w:val="18"/>
              </w:rPr>
              <w:t>Conclusion</w:t>
            </w:r>
          </w:p>
        </w:tc>
      </w:tr>
      <w:tr w:rsidR="003444B7" w:rsidRPr="00AB60F0" w14:paraId="7E029031" w14:textId="77777777" w:rsidTr="002E6D8C">
        <w:trPr>
          <w:cantSplit/>
          <w:trHeight w:val="564"/>
        </w:trPr>
        <w:tc>
          <w:tcPr>
            <w:tcW w:w="6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C6AD9A" w14:textId="77777777" w:rsidR="003444B7" w:rsidRPr="00B705BC" w:rsidRDefault="003444B7" w:rsidP="002E6D8C">
            <w:pPr>
              <w:pStyle w:val="Defaul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</w:t>
            </w:r>
          </w:p>
        </w:tc>
        <w:tc>
          <w:tcPr>
            <w:tcW w:w="35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2FED0E6" w14:textId="77777777" w:rsidR="003444B7" w:rsidRPr="00B705BC" w:rsidRDefault="003444B7" w:rsidP="002E6D8C">
            <w:pPr>
              <w:pStyle w:val="Default"/>
              <w:rPr>
                <w:sz w:val="20"/>
                <w:szCs w:val="20"/>
              </w:rPr>
            </w:pPr>
            <w:r w:rsidRPr="00B705BC">
              <w:rPr>
                <w:sz w:val="20"/>
                <w:szCs w:val="20"/>
              </w:rPr>
              <w:t xml:space="preserve">Connect the </w:t>
            </w:r>
            <w:r>
              <w:rPr>
                <w:sz w:val="20"/>
                <w:szCs w:val="20"/>
              </w:rPr>
              <w:t>+</w:t>
            </w:r>
            <w:r w:rsidRPr="00B705BC">
              <w:rPr>
                <w:sz w:val="20"/>
                <w:szCs w:val="20"/>
              </w:rPr>
              <w:t>140V DC power supply across R</w:t>
            </w:r>
            <w:r>
              <w:rPr>
                <w:sz w:val="20"/>
                <w:szCs w:val="20"/>
              </w:rPr>
              <w:t>4</w:t>
            </w:r>
            <w:r w:rsidRPr="00B705BC">
              <w:rPr>
                <w:sz w:val="20"/>
                <w:szCs w:val="20"/>
              </w:rPr>
              <w:t xml:space="preserve"> pin1 and GND</w:t>
            </w: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4A0ED61" w14:textId="77777777" w:rsidR="003444B7" w:rsidRPr="00E27DCF" w:rsidRDefault="003444B7" w:rsidP="002E6D8C">
            <w:pPr>
              <w:ind w:left="0"/>
            </w:pPr>
          </w:p>
        </w:tc>
        <w:tc>
          <w:tcPr>
            <w:tcW w:w="33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CBF9CAD" w14:textId="77777777" w:rsidR="003444B7" w:rsidRPr="00875EF4" w:rsidRDefault="003444B7" w:rsidP="002E6D8C">
            <w:pPr>
              <w:ind w:left="0"/>
              <w:rPr>
                <w:sz w:val="18"/>
                <w:szCs w:val="18"/>
              </w:rPr>
            </w:pP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DEA44AF" w14:textId="77777777" w:rsidR="003444B7" w:rsidRDefault="003444B7" w:rsidP="002E6D8C">
            <w:pPr>
              <w:pStyle w:val="Defaul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PASS</w:t>
            </w:r>
          </w:p>
          <w:p w14:paraId="0F59AB05" w14:textId="77777777" w:rsidR="003444B7" w:rsidRPr="00DE0722" w:rsidRDefault="003444B7" w:rsidP="002E6D8C">
            <w:pPr>
              <w:ind w:left="0"/>
              <w:rPr>
                <w:sz w:val="18"/>
                <w:szCs w:val="18"/>
              </w:rPr>
            </w:pPr>
          </w:p>
        </w:tc>
      </w:tr>
      <w:tr w:rsidR="003444B7" w:rsidRPr="00AB60F0" w14:paraId="162E4B83" w14:textId="77777777" w:rsidTr="002E6D8C">
        <w:trPr>
          <w:cantSplit/>
          <w:trHeight w:val="279"/>
        </w:trPr>
        <w:tc>
          <w:tcPr>
            <w:tcW w:w="674" w:type="dxa"/>
            <w:tcBorders>
              <w:top w:val="single" w:sz="4" w:space="0" w:color="auto"/>
            </w:tcBorders>
          </w:tcPr>
          <w:p w14:paraId="43629C8A" w14:textId="77777777" w:rsidR="003444B7" w:rsidRPr="00B705BC" w:rsidRDefault="003444B7" w:rsidP="002E6D8C">
            <w:pPr>
              <w:pStyle w:val="Defaul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</w:t>
            </w:r>
          </w:p>
        </w:tc>
        <w:tc>
          <w:tcPr>
            <w:tcW w:w="3533" w:type="dxa"/>
            <w:tcBorders>
              <w:top w:val="single" w:sz="4" w:space="0" w:color="auto"/>
            </w:tcBorders>
            <w:shd w:val="clear" w:color="auto" w:fill="auto"/>
          </w:tcPr>
          <w:p w14:paraId="391C33F9" w14:textId="77777777" w:rsidR="003444B7" w:rsidRPr="00B705BC" w:rsidRDefault="003444B7" w:rsidP="002E6D8C">
            <w:pPr>
              <w:pStyle w:val="Default"/>
              <w:rPr>
                <w:sz w:val="20"/>
                <w:szCs w:val="20"/>
              </w:rPr>
            </w:pPr>
            <w:r w:rsidRPr="00B705BC">
              <w:rPr>
                <w:sz w:val="20"/>
                <w:szCs w:val="20"/>
              </w:rPr>
              <w:t>Connect the Function generator in Q1.1</w:t>
            </w:r>
            <w:r>
              <w:rPr>
                <w:sz w:val="20"/>
                <w:szCs w:val="20"/>
              </w:rPr>
              <w:t xml:space="preserve"> </w:t>
            </w:r>
            <w:r w:rsidRPr="00B705BC">
              <w:rPr>
                <w:sz w:val="20"/>
                <w:szCs w:val="20"/>
              </w:rPr>
              <w:t xml:space="preserve">with pulse of </w:t>
            </w:r>
          </w:p>
          <w:p w14:paraId="0A02A922" w14:textId="77777777" w:rsidR="003444B7" w:rsidRPr="00B705BC" w:rsidRDefault="003444B7" w:rsidP="002E6D8C">
            <w:pPr>
              <w:pStyle w:val="Default"/>
              <w:rPr>
                <w:sz w:val="20"/>
                <w:szCs w:val="20"/>
              </w:rPr>
            </w:pPr>
            <w:r w:rsidRPr="00B705BC">
              <w:rPr>
                <w:sz w:val="20"/>
                <w:szCs w:val="20"/>
              </w:rPr>
              <w:t>Frequency 20Hz, Amplitude 5Vpp, offset +2.5V, pulse width 21ms.</w:t>
            </w:r>
          </w:p>
        </w:tc>
        <w:tc>
          <w:tcPr>
            <w:tcW w:w="1530" w:type="dxa"/>
            <w:tcBorders>
              <w:top w:val="single" w:sz="4" w:space="0" w:color="auto"/>
            </w:tcBorders>
            <w:shd w:val="clear" w:color="auto" w:fill="auto"/>
          </w:tcPr>
          <w:p w14:paraId="231F3061" w14:textId="77777777" w:rsidR="003444B7" w:rsidRPr="00430476" w:rsidRDefault="003444B7" w:rsidP="002E6D8C">
            <w:pPr>
              <w:pStyle w:val="Default"/>
              <w:rPr>
                <w:sz w:val="20"/>
                <w:szCs w:val="20"/>
              </w:rPr>
            </w:pPr>
          </w:p>
        </w:tc>
        <w:tc>
          <w:tcPr>
            <w:tcW w:w="3330" w:type="dxa"/>
            <w:tcBorders>
              <w:top w:val="single" w:sz="4" w:space="0" w:color="auto"/>
            </w:tcBorders>
            <w:shd w:val="clear" w:color="auto" w:fill="auto"/>
          </w:tcPr>
          <w:p w14:paraId="7E8FC776" w14:textId="77777777" w:rsidR="003444B7" w:rsidRPr="00875EF4" w:rsidRDefault="003444B7" w:rsidP="002E6D8C">
            <w:pPr>
              <w:ind w:left="0"/>
              <w:rPr>
                <w:sz w:val="18"/>
                <w:szCs w:val="18"/>
              </w:rPr>
            </w:pPr>
          </w:p>
        </w:tc>
        <w:tc>
          <w:tcPr>
            <w:tcW w:w="1417" w:type="dxa"/>
            <w:tcBorders>
              <w:top w:val="single" w:sz="4" w:space="0" w:color="auto"/>
            </w:tcBorders>
            <w:shd w:val="clear" w:color="auto" w:fill="auto"/>
          </w:tcPr>
          <w:p w14:paraId="6CE3EBFB" w14:textId="77777777" w:rsidR="003444B7" w:rsidRDefault="003444B7" w:rsidP="002E6D8C">
            <w:pPr>
              <w:pStyle w:val="Defaul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PASS</w:t>
            </w:r>
          </w:p>
          <w:p w14:paraId="7EE0EE98" w14:textId="77777777" w:rsidR="003444B7" w:rsidRDefault="003444B7" w:rsidP="002E6D8C">
            <w:pPr>
              <w:pStyle w:val="Default"/>
              <w:rPr>
                <w:sz w:val="18"/>
                <w:szCs w:val="18"/>
              </w:rPr>
            </w:pPr>
          </w:p>
        </w:tc>
      </w:tr>
      <w:tr w:rsidR="003444B7" w:rsidRPr="00AB60F0" w14:paraId="0D4748F7" w14:textId="77777777" w:rsidTr="002E6D8C">
        <w:trPr>
          <w:cantSplit/>
          <w:trHeight w:val="279"/>
        </w:trPr>
        <w:tc>
          <w:tcPr>
            <w:tcW w:w="674" w:type="dxa"/>
            <w:tcBorders>
              <w:top w:val="single" w:sz="4" w:space="0" w:color="auto"/>
            </w:tcBorders>
          </w:tcPr>
          <w:p w14:paraId="091391AC" w14:textId="77777777" w:rsidR="003444B7" w:rsidRDefault="003444B7" w:rsidP="002E6D8C">
            <w:pPr>
              <w:pStyle w:val="Defaul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</w:t>
            </w:r>
          </w:p>
        </w:tc>
        <w:tc>
          <w:tcPr>
            <w:tcW w:w="3533" w:type="dxa"/>
            <w:tcBorders>
              <w:top w:val="single" w:sz="4" w:space="0" w:color="auto"/>
            </w:tcBorders>
            <w:shd w:val="clear" w:color="auto" w:fill="auto"/>
          </w:tcPr>
          <w:p w14:paraId="4EC825FC" w14:textId="77777777" w:rsidR="003444B7" w:rsidRDefault="003444B7" w:rsidP="002E6D8C">
            <w:pPr>
              <w:pStyle w:val="Defaul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Connect the Resistive load of 340 ohm in series with +140V</w:t>
            </w:r>
          </w:p>
        </w:tc>
        <w:tc>
          <w:tcPr>
            <w:tcW w:w="1530" w:type="dxa"/>
            <w:tcBorders>
              <w:top w:val="single" w:sz="4" w:space="0" w:color="auto"/>
            </w:tcBorders>
            <w:shd w:val="clear" w:color="auto" w:fill="auto"/>
          </w:tcPr>
          <w:p w14:paraId="6F661EB8" w14:textId="77777777" w:rsidR="003444B7" w:rsidRDefault="003444B7" w:rsidP="002E6D8C">
            <w:pPr>
              <w:pStyle w:val="Default"/>
              <w:rPr>
                <w:sz w:val="18"/>
                <w:szCs w:val="18"/>
              </w:rPr>
            </w:pPr>
          </w:p>
        </w:tc>
        <w:tc>
          <w:tcPr>
            <w:tcW w:w="3330" w:type="dxa"/>
            <w:tcBorders>
              <w:top w:val="single" w:sz="4" w:space="0" w:color="auto"/>
            </w:tcBorders>
            <w:shd w:val="clear" w:color="auto" w:fill="auto"/>
          </w:tcPr>
          <w:p w14:paraId="3BB56172" w14:textId="77777777" w:rsidR="003444B7" w:rsidRPr="00875EF4" w:rsidRDefault="003444B7" w:rsidP="002E6D8C">
            <w:pPr>
              <w:ind w:left="0"/>
              <w:rPr>
                <w:sz w:val="18"/>
                <w:szCs w:val="18"/>
              </w:rPr>
            </w:pPr>
          </w:p>
        </w:tc>
        <w:tc>
          <w:tcPr>
            <w:tcW w:w="1417" w:type="dxa"/>
            <w:tcBorders>
              <w:top w:val="single" w:sz="4" w:space="0" w:color="auto"/>
            </w:tcBorders>
            <w:shd w:val="clear" w:color="auto" w:fill="auto"/>
          </w:tcPr>
          <w:p w14:paraId="38681BC5" w14:textId="77777777" w:rsidR="003444B7" w:rsidRDefault="003444B7" w:rsidP="002E6D8C">
            <w:pPr>
              <w:pStyle w:val="Defaul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PASS</w:t>
            </w:r>
          </w:p>
          <w:p w14:paraId="0CFE27BE" w14:textId="77777777" w:rsidR="003444B7" w:rsidRDefault="003444B7" w:rsidP="002E6D8C">
            <w:pPr>
              <w:pStyle w:val="Default"/>
              <w:rPr>
                <w:sz w:val="18"/>
                <w:szCs w:val="18"/>
              </w:rPr>
            </w:pPr>
          </w:p>
        </w:tc>
      </w:tr>
      <w:tr w:rsidR="003444B7" w:rsidRPr="00AB60F0" w14:paraId="1281F873" w14:textId="77777777" w:rsidTr="002E6D8C">
        <w:trPr>
          <w:cantSplit/>
          <w:trHeight w:val="325"/>
        </w:trPr>
        <w:tc>
          <w:tcPr>
            <w:tcW w:w="674" w:type="dxa"/>
          </w:tcPr>
          <w:p w14:paraId="02C6F444" w14:textId="77777777" w:rsidR="003444B7" w:rsidRDefault="003444B7" w:rsidP="002E6D8C">
            <w:pPr>
              <w:pStyle w:val="Defaul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</w:t>
            </w:r>
          </w:p>
        </w:tc>
        <w:tc>
          <w:tcPr>
            <w:tcW w:w="3533" w:type="dxa"/>
            <w:shd w:val="clear" w:color="auto" w:fill="auto"/>
          </w:tcPr>
          <w:p w14:paraId="25958196" w14:textId="77777777" w:rsidR="003444B7" w:rsidRDefault="003444B7" w:rsidP="002E6D8C">
            <w:pPr>
              <w:pStyle w:val="Default"/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MoSFET</w:t>
            </w:r>
            <w:proofErr w:type="spellEnd"/>
            <w:r>
              <w:rPr>
                <w:sz w:val="20"/>
                <w:szCs w:val="20"/>
              </w:rPr>
              <w:t xml:space="preserve"> Q1 is active.</w:t>
            </w:r>
          </w:p>
          <w:p w14:paraId="739929C3" w14:textId="77777777" w:rsidR="003444B7" w:rsidRPr="004F4CAB" w:rsidRDefault="003444B7" w:rsidP="002E6D8C">
            <w:pPr>
              <w:pStyle w:val="Default"/>
              <w:numPr>
                <w:ilvl w:val="0"/>
                <w:numId w:val="27"/>
              </w:num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Measure Gate threshold Voltage</w:t>
            </w:r>
          </w:p>
          <w:p w14:paraId="55E41F9D" w14:textId="77777777" w:rsidR="003444B7" w:rsidRDefault="003444B7" w:rsidP="002E6D8C">
            <w:pPr>
              <w:pStyle w:val="Default"/>
              <w:numPr>
                <w:ilvl w:val="0"/>
                <w:numId w:val="27"/>
              </w:num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Measure Drain to source voltage.</w:t>
            </w:r>
          </w:p>
          <w:p w14:paraId="2B9DBAF4" w14:textId="77777777" w:rsidR="003444B7" w:rsidRDefault="003444B7" w:rsidP="002E6D8C">
            <w:pPr>
              <w:pStyle w:val="Default"/>
              <w:numPr>
                <w:ilvl w:val="0"/>
                <w:numId w:val="27"/>
              </w:num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Measure </w:t>
            </w:r>
            <w:proofErr w:type="gramStart"/>
            <w:r>
              <w:rPr>
                <w:sz w:val="20"/>
                <w:szCs w:val="20"/>
              </w:rPr>
              <w:t>drain</w:t>
            </w:r>
            <w:proofErr w:type="gramEnd"/>
            <w:r>
              <w:rPr>
                <w:sz w:val="20"/>
                <w:szCs w:val="20"/>
              </w:rPr>
              <w:t xml:space="preserve"> current.</w:t>
            </w:r>
          </w:p>
          <w:p w14:paraId="5D19F237" w14:textId="77777777" w:rsidR="003444B7" w:rsidRDefault="003444B7" w:rsidP="002E6D8C">
            <w:pPr>
              <w:pStyle w:val="Default"/>
              <w:numPr>
                <w:ilvl w:val="0"/>
                <w:numId w:val="27"/>
              </w:numPr>
            </w:pPr>
            <w:r>
              <w:rPr>
                <w:sz w:val="20"/>
                <w:szCs w:val="20"/>
              </w:rPr>
              <w:t xml:space="preserve">Measure </w:t>
            </w:r>
            <w:proofErr w:type="gramStart"/>
            <w:r>
              <w:rPr>
                <w:sz w:val="20"/>
                <w:szCs w:val="20"/>
              </w:rPr>
              <w:t>turn</w:t>
            </w:r>
            <w:proofErr w:type="gramEnd"/>
            <w:r>
              <w:rPr>
                <w:sz w:val="20"/>
                <w:szCs w:val="20"/>
              </w:rPr>
              <w:t xml:space="preserve"> on delay time.</w:t>
            </w:r>
          </w:p>
          <w:p w14:paraId="476DFE13" w14:textId="77777777" w:rsidR="003444B7" w:rsidRPr="003647C5" w:rsidRDefault="003444B7" w:rsidP="002E6D8C">
            <w:pPr>
              <w:pStyle w:val="Default"/>
              <w:numPr>
                <w:ilvl w:val="0"/>
                <w:numId w:val="27"/>
              </w:num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Measure </w:t>
            </w:r>
            <w:proofErr w:type="gramStart"/>
            <w:r>
              <w:rPr>
                <w:sz w:val="20"/>
                <w:szCs w:val="20"/>
              </w:rPr>
              <w:t>turn</w:t>
            </w:r>
            <w:proofErr w:type="gramEnd"/>
            <w:r>
              <w:rPr>
                <w:sz w:val="20"/>
                <w:szCs w:val="20"/>
              </w:rPr>
              <w:t xml:space="preserve"> off delay time.</w:t>
            </w:r>
          </w:p>
        </w:tc>
        <w:tc>
          <w:tcPr>
            <w:tcW w:w="1530" w:type="dxa"/>
            <w:shd w:val="clear" w:color="auto" w:fill="auto"/>
          </w:tcPr>
          <w:p w14:paraId="61B8ED6D" w14:textId="77777777" w:rsidR="003444B7" w:rsidRDefault="003444B7" w:rsidP="002E6D8C">
            <w:pPr>
              <w:ind w:left="0"/>
            </w:pPr>
          </w:p>
        </w:tc>
        <w:tc>
          <w:tcPr>
            <w:tcW w:w="3330" w:type="dxa"/>
            <w:shd w:val="clear" w:color="auto" w:fill="auto"/>
          </w:tcPr>
          <w:p w14:paraId="0E79563A" w14:textId="77777777" w:rsidR="003444B7" w:rsidRDefault="003444B7" w:rsidP="002E6D8C">
            <w:pPr>
              <w:ind w:left="0"/>
              <w:jc w:val="both"/>
              <w:rPr>
                <w:sz w:val="18"/>
                <w:szCs w:val="18"/>
              </w:rPr>
            </w:pPr>
          </w:p>
          <w:p w14:paraId="5FEDAA90" w14:textId="15F3BE58" w:rsidR="003444B7" w:rsidRPr="004F4CAB" w:rsidRDefault="003444B7" w:rsidP="002E6D8C">
            <w:pPr>
              <w:pStyle w:val="Default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VGS (th) = </w:t>
            </w:r>
            <w:r>
              <w:rPr>
                <w:sz w:val="20"/>
                <w:szCs w:val="20"/>
              </w:rPr>
              <w:t>4.6</w:t>
            </w:r>
            <w:r>
              <w:rPr>
                <w:sz w:val="20"/>
                <w:szCs w:val="20"/>
              </w:rPr>
              <w:t xml:space="preserve"> V</w:t>
            </w:r>
          </w:p>
          <w:p w14:paraId="3BB538B2" w14:textId="4FCEA42D" w:rsidR="003444B7" w:rsidRDefault="003444B7" w:rsidP="002E6D8C">
            <w:pPr>
              <w:pStyle w:val="Default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VDS = 13</w:t>
            </w:r>
            <w:r w:rsidR="007F18C0">
              <w:rPr>
                <w:sz w:val="20"/>
                <w:szCs w:val="20"/>
              </w:rPr>
              <w:t>6.6</w:t>
            </w:r>
            <w:r>
              <w:rPr>
                <w:sz w:val="20"/>
                <w:szCs w:val="20"/>
              </w:rPr>
              <w:t xml:space="preserve"> V</w:t>
            </w:r>
          </w:p>
          <w:p w14:paraId="324CCB19" w14:textId="61BBB440" w:rsidR="003444B7" w:rsidRDefault="003444B7" w:rsidP="002E6D8C">
            <w:pPr>
              <w:pStyle w:val="Default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IDS = </w:t>
            </w:r>
            <w:r w:rsidR="007F18C0">
              <w:rPr>
                <w:sz w:val="20"/>
                <w:szCs w:val="20"/>
              </w:rPr>
              <w:t>396</w:t>
            </w:r>
            <w:r>
              <w:rPr>
                <w:sz w:val="20"/>
                <w:szCs w:val="20"/>
              </w:rPr>
              <w:t xml:space="preserve"> mA</w:t>
            </w:r>
          </w:p>
          <w:p w14:paraId="47184E08" w14:textId="49F9C6F9" w:rsidR="003444B7" w:rsidRDefault="003444B7" w:rsidP="002E6D8C">
            <w:pPr>
              <w:pStyle w:val="Default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Turn ON delay time = </w:t>
            </w:r>
            <w:r w:rsidR="007F18C0">
              <w:rPr>
                <w:sz w:val="20"/>
                <w:szCs w:val="20"/>
              </w:rPr>
              <w:t>3.1136</w:t>
            </w:r>
            <w:r>
              <w:rPr>
                <w:sz w:val="20"/>
                <w:szCs w:val="20"/>
              </w:rPr>
              <w:t xml:space="preserve"> µs</w:t>
            </w:r>
          </w:p>
          <w:p w14:paraId="0A765B7B" w14:textId="37C5F98F" w:rsidR="003444B7" w:rsidRPr="003647C5" w:rsidRDefault="003444B7" w:rsidP="002E6D8C">
            <w:pPr>
              <w:pStyle w:val="Default"/>
              <w:jc w:val="both"/>
            </w:pPr>
            <w:r>
              <w:rPr>
                <w:sz w:val="20"/>
                <w:szCs w:val="20"/>
              </w:rPr>
              <w:t xml:space="preserve">Turn OFF delay time = </w:t>
            </w:r>
            <w:r w:rsidR="007F18C0">
              <w:rPr>
                <w:sz w:val="20"/>
                <w:szCs w:val="20"/>
              </w:rPr>
              <w:t>3.444</w:t>
            </w:r>
            <w:r>
              <w:rPr>
                <w:sz w:val="20"/>
                <w:szCs w:val="20"/>
              </w:rPr>
              <w:t xml:space="preserve"> µs</w:t>
            </w:r>
          </w:p>
        </w:tc>
        <w:tc>
          <w:tcPr>
            <w:tcW w:w="1417" w:type="dxa"/>
            <w:shd w:val="clear" w:color="auto" w:fill="auto"/>
          </w:tcPr>
          <w:p w14:paraId="79A0379A" w14:textId="77777777" w:rsidR="003444B7" w:rsidRDefault="003444B7" w:rsidP="002E6D8C">
            <w:pPr>
              <w:pStyle w:val="Defaul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PASS</w:t>
            </w:r>
          </w:p>
        </w:tc>
      </w:tr>
      <w:tr w:rsidR="003444B7" w:rsidRPr="00AB60F0" w14:paraId="74A176DC" w14:textId="77777777" w:rsidTr="002E6D8C">
        <w:trPr>
          <w:cantSplit/>
          <w:trHeight w:val="213"/>
        </w:trPr>
        <w:tc>
          <w:tcPr>
            <w:tcW w:w="674" w:type="dxa"/>
          </w:tcPr>
          <w:p w14:paraId="1F24FDAA" w14:textId="77777777" w:rsidR="003444B7" w:rsidRDefault="003444B7" w:rsidP="002E6D8C">
            <w:pPr>
              <w:pStyle w:val="Defaul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5</w:t>
            </w:r>
          </w:p>
        </w:tc>
        <w:tc>
          <w:tcPr>
            <w:tcW w:w="3533" w:type="dxa"/>
            <w:shd w:val="clear" w:color="auto" w:fill="auto"/>
          </w:tcPr>
          <w:p w14:paraId="69242AD6" w14:textId="77777777" w:rsidR="003444B7" w:rsidRDefault="003444B7" w:rsidP="002E6D8C">
            <w:pPr>
              <w:pStyle w:val="Defaul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Temperature test:</w:t>
            </w:r>
          </w:p>
          <w:p w14:paraId="2B8C49E8" w14:textId="77777777" w:rsidR="003444B7" w:rsidRPr="00E664B3" w:rsidRDefault="003444B7" w:rsidP="002E6D8C">
            <w:pPr>
              <w:pStyle w:val="Defaul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Connect the Gate to 10V </w:t>
            </w:r>
            <w:proofErr w:type="gramStart"/>
            <w:r>
              <w:rPr>
                <w:sz w:val="20"/>
                <w:szCs w:val="20"/>
              </w:rPr>
              <w:t>and  measure</w:t>
            </w:r>
            <w:proofErr w:type="gramEnd"/>
            <w:r>
              <w:rPr>
                <w:sz w:val="20"/>
                <w:szCs w:val="20"/>
              </w:rPr>
              <w:t xml:space="preserve"> the temperature after 20min of continuous run</w:t>
            </w:r>
          </w:p>
        </w:tc>
        <w:tc>
          <w:tcPr>
            <w:tcW w:w="1530" w:type="dxa"/>
            <w:shd w:val="clear" w:color="auto" w:fill="auto"/>
          </w:tcPr>
          <w:p w14:paraId="3FFC0DEA" w14:textId="77777777" w:rsidR="003444B7" w:rsidRDefault="003444B7" w:rsidP="002E6D8C">
            <w:pPr>
              <w:ind w:left="0"/>
            </w:pPr>
            <w:r>
              <w:t xml:space="preserve">Temperature after 20min.= </w:t>
            </w:r>
          </w:p>
          <w:p w14:paraId="43AEB288" w14:textId="77777777" w:rsidR="003444B7" w:rsidRDefault="003444B7" w:rsidP="002E6D8C">
            <w:pPr>
              <w:ind w:left="0"/>
            </w:pPr>
            <w:r>
              <w:t xml:space="preserve">Delta temp = &lt;20 </w:t>
            </w:r>
            <w:r w:rsidRPr="001C2827">
              <w:rPr>
                <w:rFonts w:cs="Arial"/>
                <w:sz w:val="22"/>
                <w:szCs w:val="22"/>
                <w:shd w:val="clear" w:color="auto" w:fill="FFFFFF"/>
              </w:rPr>
              <w:t>°C</w:t>
            </w:r>
          </w:p>
        </w:tc>
        <w:tc>
          <w:tcPr>
            <w:tcW w:w="3330" w:type="dxa"/>
            <w:shd w:val="clear" w:color="auto" w:fill="auto"/>
          </w:tcPr>
          <w:p w14:paraId="2003F429" w14:textId="22337A95" w:rsidR="003444B7" w:rsidRDefault="003444B7" w:rsidP="002E6D8C">
            <w:pPr>
              <w:ind w:left="0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Tamb</w:t>
            </w:r>
            <w:proofErr w:type="spellEnd"/>
            <w:r>
              <w:rPr>
                <w:sz w:val="18"/>
                <w:szCs w:val="18"/>
              </w:rPr>
              <w:t xml:space="preserve"> = </w:t>
            </w:r>
            <w:r>
              <w:t>2</w:t>
            </w:r>
            <w:r w:rsidR="007F18C0">
              <w:t>8</w:t>
            </w:r>
            <w:r>
              <w:t>.</w:t>
            </w:r>
            <w:r w:rsidR="007F18C0">
              <w:t>2</w:t>
            </w:r>
            <w:r w:rsidRPr="001C2827">
              <w:rPr>
                <w:rFonts w:cs="Arial"/>
                <w:sz w:val="22"/>
                <w:szCs w:val="22"/>
                <w:shd w:val="clear" w:color="auto" w:fill="FFFFFF"/>
              </w:rPr>
              <w:t>°C</w:t>
            </w:r>
          </w:p>
          <w:p w14:paraId="52BA79D2" w14:textId="069FBA76" w:rsidR="003444B7" w:rsidRDefault="003444B7" w:rsidP="002E6D8C">
            <w:pPr>
              <w:ind w:left="0"/>
            </w:pPr>
            <w:r>
              <w:t xml:space="preserve">Temperature after 20min.= </w:t>
            </w:r>
            <w:r w:rsidR="007F18C0">
              <w:t>47</w:t>
            </w:r>
            <w:r w:rsidRPr="001C2827">
              <w:rPr>
                <w:rFonts w:cs="Arial"/>
                <w:sz w:val="22"/>
                <w:szCs w:val="22"/>
                <w:shd w:val="clear" w:color="auto" w:fill="FFFFFF"/>
              </w:rPr>
              <w:t>°C</w:t>
            </w:r>
          </w:p>
          <w:p w14:paraId="56E05E94" w14:textId="020A9ED3" w:rsidR="003444B7" w:rsidRDefault="003444B7" w:rsidP="002E6D8C">
            <w:pPr>
              <w:ind w:left="0"/>
            </w:pPr>
            <w:r>
              <w:t>Delta temp = 1</w:t>
            </w:r>
            <w:r w:rsidR="007F18C0">
              <w:t>8.8</w:t>
            </w:r>
            <w:r>
              <w:t xml:space="preserve"> </w:t>
            </w:r>
            <w:r w:rsidRPr="001C2827">
              <w:rPr>
                <w:rFonts w:cs="Arial"/>
                <w:sz w:val="22"/>
                <w:szCs w:val="22"/>
                <w:shd w:val="clear" w:color="auto" w:fill="FFFFFF"/>
              </w:rPr>
              <w:t>°C</w:t>
            </w:r>
          </w:p>
          <w:p w14:paraId="7899462E" w14:textId="77777777" w:rsidR="003444B7" w:rsidRPr="00875EF4" w:rsidRDefault="003444B7" w:rsidP="002E6D8C">
            <w:pPr>
              <w:ind w:left="0"/>
              <w:rPr>
                <w:sz w:val="18"/>
                <w:szCs w:val="18"/>
              </w:rPr>
            </w:pPr>
          </w:p>
        </w:tc>
        <w:tc>
          <w:tcPr>
            <w:tcW w:w="1417" w:type="dxa"/>
            <w:shd w:val="clear" w:color="auto" w:fill="auto"/>
          </w:tcPr>
          <w:p w14:paraId="2B263A90" w14:textId="77777777" w:rsidR="003444B7" w:rsidRDefault="003444B7" w:rsidP="002E6D8C">
            <w:pPr>
              <w:pStyle w:val="Defaul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PASS</w:t>
            </w:r>
          </w:p>
        </w:tc>
      </w:tr>
    </w:tbl>
    <w:p w14:paraId="6D45870F" w14:textId="77777777" w:rsidR="00CC4842" w:rsidRDefault="00CC4842" w:rsidP="00CC4842">
      <w:pPr>
        <w:ind w:left="0"/>
      </w:pPr>
    </w:p>
    <w:p w14:paraId="1A3CAC35" w14:textId="77777777" w:rsidR="003444B7" w:rsidRDefault="003444B7" w:rsidP="00CC4842">
      <w:pPr>
        <w:ind w:left="0"/>
      </w:pPr>
    </w:p>
    <w:p w14:paraId="39C5016F" w14:textId="450BEC1D" w:rsidR="003444B7" w:rsidRDefault="003444B7" w:rsidP="003444B7">
      <w:pPr>
        <w:ind w:left="0"/>
      </w:pPr>
      <w:r>
        <w:rPr>
          <w:noProof/>
        </w:rPr>
        <w:lastRenderedPageBreak/>
        <w:drawing>
          <wp:inline distT="0" distB="0" distL="0" distR="0" wp14:anchorId="756E00A7" wp14:editId="5A999B57">
            <wp:extent cx="6478986" cy="33552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85392" cy="3410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19B8E" w14:textId="62B2D2FB" w:rsidR="003444B7" w:rsidRDefault="003444B7" w:rsidP="003444B7">
      <w:pPr>
        <w:ind w:left="2160" w:firstLine="720"/>
        <w:rPr>
          <w:rFonts w:cs="Arial"/>
          <w:b/>
          <w:bCs/>
          <w:color w:val="000000"/>
          <w:lang w:val="en-US"/>
        </w:rPr>
      </w:pPr>
      <w:r>
        <w:rPr>
          <w:b/>
          <w:bCs/>
        </w:rPr>
        <w:t xml:space="preserve">Alternate#1 (STP6N62K3) </w:t>
      </w:r>
      <w:r>
        <w:rPr>
          <w:rFonts w:cs="Arial"/>
          <w:b/>
          <w:bCs/>
          <w:color w:val="000000"/>
          <w:lang w:val="en-US"/>
        </w:rPr>
        <w:t>Gate threshold voltage</w:t>
      </w:r>
    </w:p>
    <w:p w14:paraId="1A105E78" w14:textId="77777777" w:rsidR="003444B7" w:rsidRDefault="003444B7" w:rsidP="003444B7">
      <w:pPr>
        <w:ind w:left="2160" w:firstLine="720"/>
        <w:rPr>
          <w:rFonts w:cs="Arial"/>
          <w:b/>
          <w:bCs/>
          <w:color w:val="000000"/>
          <w:lang w:val="en-US"/>
        </w:rPr>
      </w:pPr>
    </w:p>
    <w:p w14:paraId="230965B6" w14:textId="403065CE" w:rsidR="003444B7" w:rsidRDefault="003444B7" w:rsidP="003444B7">
      <w:pPr>
        <w:ind w:left="0"/>
        <w:rPr>
          <w:rFonts w:cs="Arial"/>
          <w:b/>
          <w:bCs/>
          <w:color w:val="000000"/>
          <w:lang w:val="en-US"/>
        </w:rPr>
      </w:pPr>
      <w:r>
        <w:rPr>
          <w:rFonts w:cs="Arial"/>
          <w:b/>
          <w:bCs/>
          <w:noProof/>
          <w:color w:val="000000"/>
          <w:lang w:val="en-US"/>
        </w:rPr>
        <w:drawing>
          <wp:inline distT="0" distB="0" distL="0" distR="0" wp14:anchorId="1BBE7105" wp14:editId="32159F00">
            <wp:extent cx="6393600" cy="3477260"/>
            <wp:effectExtent l="0" t="0" r="7620" b="889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6857" cy="348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83B96" w14:textId="2958F8C0" w:rsidR="003444B7" w:rsidRDefault="007F18C0" w:rsidP="007F18C0">
      <w:pPr>
        <w:ind w:left="2160" w:firstLine="720"/>
        <w:rPr>
          <w:rFonts w:cs="Arial"/>
          <w:b/>
          <w:bCs/>
          <w:color w:val="000000"/>
          <w:lang w:val="en-US"/>
        </w:rPr>
      </w:pPr>
      <w:r>
        <w:rPr>
          <w:b/>
          <w:bCs/>
        </w:rPr>
        <w:t xml:space="preserve">Alternate#1 (STP6N62K3) </w:t>
      </w:r>
      <w:r>
        <w:rPr>
          <w:b/>
          <w:bCs/>
        </w:rPr>
        <w:t xml:space="preserve">During </w:t>
      </w:r>
      <w:r>
        <w:rPr>
          <w:rFonts w:cs="Arial"/>
          <w:b/>
          <w:bCs/>
          <w:color w:val="000000"/>
          <w:lang w:val="en-US"/>
        </w:rPr>
        <w:t>Gate</w:t>
      </w:r>
      <w:r>
        <w:rPr>
          <w:rFonts w:cs="Arial"/>
          <w:b/>
          <w:bCs/>
          <w:color w:val="000000"/>
          <w:lang w:val="en-US"/>
        </w:rPr>
        <w:t xml:space="preserve"> ON/OFF</w:t>
      </w:r>
    </w:p>
    <w:p w14:paraId="52060D99" w14:textId="5B9D1743" w:rsidR="007F18C0" w:rsidRPr="007F18C0" w:rsidRDefault="007F18C0" w:rsidP="007F18C0">
      <w:pPr>
        <w:ind w:left="0"/>
        <w:rPr>
          <w:rFonts w:cs="Arial"/>
          <w:b/>
          <w:bCs/>
          <w:color w:val="000000"/>
          <w:lang w:val="en-US"/>
        </w:rPr>
      </w:pPr>
      <w:r>
        <w:rPr>
          <w:rFonts w:cs="Arial"/>
          <w:b/>
          <w:bCs/>
          <w:noProof/>
          <w:color w:val="000000"/>
          <w:lang w:val="en-US"/>
        </w:rPr>
        <w:lastRenderedPageBreak/>
        <w:drawing>
          <wp:inline distT="0" distB="0" distL="0" distR="0" wp14:anchorId="34924E77" wp14:editId="411FFABA">
            <wp:extent cx="6556948" cy="3139200"/>
            <wp:effectExtent l="0" t="0" r="0" b="444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18126" cy="316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0A3EE" w14:textId="2EB72E4E" w:rsidR="003444B7" w:rsidRDefault="007F18C0" w:rsidP="007F18C0">
      <w:pPr>
        <w:ind w:left="1440" w:firstLine="720"/>
        <w:rPr>
          <w:b/>
          <w:bCs/>
        </w:rPr>
      </w:pPr>
      <w:r>
        <w:rPr>
          <w:b/>
          <w:bCs/>
        </w:rPr>
        <w:t>Alternate#1 (STP6N62K3)</w:t>
      </w:r>
      <w:r>
        <w:t xml:space="preserve"> </w:t>
      </w:r>
      <w:r w:rsidRPr="005D3920">
        <w:rPr>
          <w:b/>
          <w:bCs/>
        </w:rPr>
        <w:t>Drain delay time when Gate is ON</w:t>
      </w:r>
    </w:p>
    <w:p w14:paraId="5054BD48" w14:textId="77777777" w:rsidR="007F18C0" w:rsidRDefault="007F18C0" w:rsidP="007F18C0">
      <w:pPr>
        <w:ind w:left="1440" w:firstLine="720"/>
        <w:rPr>
          <w:b/>
          <w:bCs/>
        </w:rPr>
      </w:pPr>
    </w:p>
    <w:p w14:paraId="1D6AFD83" w14:textId="14891960" w:rsidR="007F18C0" w:rsidRDefault="007F18C0" w:rsidP="007F18C0">
      <w:pPr>
        <w:ind w:left="0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6A9F4220" wp14:editId="3487BFA4">
            <wp:extent cx="6507789" cy="3124800"/>
            <wp:effectExtent l="0" t="0" r="7620" b="0"/>
            <wp:docPr id="32" name="Picture 32" descr="A computer screen 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A computer screen shot of a graph&#10;&#10;Description automatically generated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58750" cy="31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A0528" w14:textId="5B630F7C" w:rsidR="003444B7" w:rsidRDefault="007F18C0" w:rsidP="007F18C0">
      <w:pPr>
        <w:ind w:left="720" w:firstLine="720"/>
      </w:pPr>
      <w:r>
        <w:rPr>
          <w:b/>
          <w:bCs/>
        </w:rPr>
        <w:t>Alternate#1 (STP6N62K3)</w:t>
      </w:r>
      <w:r>
        <w:t xml:space="preserve"> </w:t>
      </w:r>
      <w:r w:rsidRPr="005D3920">
        <w:rPr>
          <w:b/>
          <w:bCs/>
        </w:rPr>
        <w:t>Drain delay time when Gate is O</w:t>
      </w:r>
      <w:r>
        <w:rPr>
          <w:b/>
          <w:bCs/>
        </w:rPr>
        <w:t>FF</w:t>
      </w:r>
    </w:p>
    <w:p w14:paraId="7320E98A" w14:textId="77777777" w:rsidR="003444B7" w:rsidRDefault="003444B7" w:rsidP="00CC4842">
      <w:pPr>
        <w:ind w:left="0"/>
      </w:pPr>
    </w:p>
    <w:p w14:paraId="7D223B7F" w14:textId="77777777" w:rsidR="003444B7" w:rsidRDefault="003444B7" w:rsidP="00CC4842">
      <w:pPr>
        <w:ind w:left="0"/>
      </w:pPr>
    </w:p>
    <w:p w14:paraId="688770F0" w14:textId="43B0871C" w:rsidR="007F18C0" w:rsidRDefault="007F18C0" w:rsidP="007F18C0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663C046D" wp14:editId="62E89F74">
            <wp:extent cx="5832000" cy="2929255"/>
            <wp:effectExtent l="0" t="0" r="0" b="444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7180" cy="293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FD54F" w14:textId="5415EF3A" w:rsidR="003444B7" w:rsidRDefault="007F18C0" w:rsidP="007F18C0">
      <w:pPr>
        <w:ind w:left="2160" w:firstLine="720"/>
        <w:rPr>
          <w:b/>
          <w:bCs/>
        </w:rPr>
      </w:pPr>
      <w:r>
        <w:rPr>
          <w:b/>
          <w:bCs/>
        </w:rPr>
        <w:t>Alternate#1 (STP6N62K3)</w:t>
      </w:r>
      <w:r>
        <w:t xml:space="preserve"> </w:t>
      </w:r>
      <w:r>
        <w:rPr>
          <w:b/>
          <w:bCs/>
        </w:rPr>
        <w:t>Ambient temperature</w:t>
      </w:r>
    </w:p>
    <w:p w14:paraId="7FBDF859" w14:textId="77777777" w:rsidR="007F18C0" w:rsidRDefault="007F18C0" w:rsidP="007F18C0">
      <w:pPr>
        <w:ind w:left="2160" w:firstLine="720"/>
        <w:rPr>
          <w:b/>
          <w:bCs/>
        </w:rPr>
      </w:pPr>
    </w:p>
    <w:p w14:paraId="72685C0F" w14:textId="77777777" w:rsidR="007F18C0" w:rsidRDefault="007F18C0" w:rsidP="007F18C0">
      <w:pPr>
        <w:ind w:left="2160" w:firstLine="720"/>
        <w:rPr>
          <w:b/>
          <w:bCs/>
        </w:rPr>
      </w:pPr>
    </w:p>
    <w:p w14:paraId="37A68ED3" w14:textId="77777777" w:rsidR="007F18C0" w:rsidRDefault="007F18C0" w:rsidP="007F18C0">
      <w:pPr>
        <w:ind w:left="2160" w:firstLine="720"/>
        <w:rPr>
          <w:b/>
          <w:bCs/>
        </w:rPr>
      </w:pPr>
    </w:p>
    <w:p w14:paraId="55512907" w14:textId="4043E7DD" w:rsidR="007F18C0" w:rsidRDefault="007F18C0" w:rsidP="007F18C0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0822E527" wp14:editId="549A3512">
            <wp:extent cx="5831840" cy="2749550"/>
            <wp:effectExtent l="0" t="0" r="0" b="0"/>
            <wp:docPr id="34" name="Picture 3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A screenshot of a computer&#10;&#10;Description automatically generated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5704" cy="2760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1A12B" w14:textId="0760885B" w:rsidR="007F18C0" w:rsidRDefault="007F18C0" w:rsidP="007F18C0">
      <w:pPr>
        <w:ind w:left="1571" w:firstLine="589"/>
        <w:rPr>
          <w:b/>
          <w:bCs/>
        </w:rPr>
      </w:pPr>
      <w:r>
        <w:rPr>
          <w:b/>
          <w:bCs/>
        </w:rPr>
        <w:t>Alternate#1 (STP6N62K3)</w:t>
      </w:r>
      <w:r>
        <w:rPr>
          <w:b/>
          <w:bCs/>
        </w:rPr>
        <w:t xml:space="preserve"> T</w:t>
      </w:r>
      <w:r>
        <w:rPr>
          <w:b/>
          <w:bCs/>
        </w:rPr>
        <w:t>emperature</w:t>
      </w:r>
      <w:r>
        <w:rPr>
          <w:b/>
          <w:bCs/>
        </w:rPr>
        <w:t xml:space="preserve"> after 20min of continuous run</w:t>
      </w:r>
    </w:p>
    <w:p w14:paraId="44921E9A" w14:textId="77777777" w:rsidR="007F18C0" w:rsidRDefault="007F18C0" w:rsidP="007F18C0">
      <w:pPr>
        <w:ind w:left="2160" w:firstLine="720"/>
        <w:rPr>
          <w:b/>
          <w:bCs/>
        </w:rPr>
      </w:pPr>
    </w:p>
    <w:p w14:paraId="6262D8ED" w14:textId="77777777" w:rsidR="007F18C0" w:rsidRDefault="007F18C0" w:rsidP="007F18C0">
      <w:pPr>
        <w:ind w:left="2160" w:firstLine="720"/>
        <w:rPr>
          <w:b/>
          <w:bCs/>
        </w:rPr>
      </w:pPr>
    </w:p>
    <w:p w14:paraId="5CAA1299" w14:textId="77777777" w:rsidR="003444B7" w:rsidRDefault="003444B7" w:rsidP="00CC4842">
      <w:pPr>
        <w:ind w:left="0"/>
      </w:pPr>
    </w:p>
    <w:p w14:paraId="265FCBAA" w14:textId="2F3E177C" w:rsidR="00884B61" w:rsidRDefault="00884B61" w:rsidP="00884B61">
      <w:pPr>
        <w:pStyle w:val="Heading5"/>
        <w:rPr>
          <w:b/>
          <w:bCs/>
        </w:rPr>
      </w:pPr>
      <w:r w:rsidRPr="00884B61">
        <w:rPr>
          <w:b/>
          <w:bCs/>
        </w:rPr>
        <w:lastRenderedPageBreak/>
        <w:t>Alternate#</w:t>
      </w:r>
      <w:r w:rsidR="003404F4">
        <w:rPr>
          <w:b/>
          <w:bCs/>
        </w:rPr>
        <w:t>2</w:t>
      </w:r>
      <w:r w:rsidRPr="00884B61">
        <w:rPr>
          <w:b/>
          <w:bCs/>
        </w:rPr>
        <w:t xml:space="preserve"> (</w:t>
      </w:r>
      <w:r>
        <w:rPr>
          <w:b/>
          <w:bCs/>
        </w:rPr>
        <w:t>SVF740T</w:t>
      </w:r>
      <w:r w:rsidRPr="00884B61">
        <w:rPr>
          <w:b/>
          <w:bCs/>
        </w:rPr>
        <w:t xml:space="preserve">) component measurement </w:t>
      </w:r>
    </w:p>
    <w:p w14:paraId="56D7C851" w14:textId="77777777" w:rsidR="007F18C0" w:rsidRPr="007F18C0" w:rsidRDefault="007F18C0" w:rsidP="007F18C0"/>
    <w:tbl>
      <w:tblPr>
        <w:tblW w:w="10484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674"/>
        <w:gridCol w:w="3533"/>
        <w:gridCol w:w="1530"/>
        <w:gridCol w:w="3330"/>
        <w:gridCol w:w="1417"/>
      </w:tblGrid>
      <w:tr w:rsidR="007F18C0" w:rsidRPr="00AB60F0" w14:paraId="4FCFBC5B" w14:textId="77777777" w:rsidTr="002E6D8C">
        <w:trPr>
          <w:cantSplit/>
          <w:trHeight w:val="447"/>
          <w:tblHeader/>
        </w:trPr>
        <w:tc>
          <w:tcPr>
            <w:tcW w:w="674" w:type="dxa"/>
            <w:tcBorders>
              <w:bottom w:val="single" w:sz="4" w:space="0" w:color="auto"/>
            </w:tcBorders>
            <w:shd w:val="clear" w:color="auto" w:fill="BFBFBF"/>
          </w:tcPr>
          <w:p w14:paraId="05C55FE0" w14:textId="77777777" w:rsidR="007F18C0" w:rsidRPr="00875EF4" w:rsidRDefault="007F18C0" w:rsidP="002E6D8C">
            <w:pPr>
              <w:ind w:left="0"/>
              <w:rPr>
                <w:b/>
                <w:sz w:val="18"/>
                <w:szCs w:val="18"/>
              </w:rPr>
            </w:pPr>
            <w:proofErr w:type="spellStart"/>
            <w:r>
              <w:rPr>
                <w:b/>
                <w:sz w:val="18"/>
                <w:szCs w:val="18"/>
              </w:rPr>
              <w:t>S.No</w:t>
            </w:r>
            <w:proofErr w:type="spellEnd"/>
          </w:p>
        </w:tc>
        <w:tc>
          <w:tcPr>
            <w:tcW w:w="3533" w:type="dxa"/>
            <w:tcBorders>
              <w:bottom w:val="single" w:sz="4" w:space="0" w:color="auto"/>
            </w:tcBorders>
            <w:shd w:val="clear" w:color="auto" w:fill="BFBFBF"/>
          </w:tcPr>
          <w:p w14:paraId="7FFBC7FF" w14:textId="77777777" w:rsidR="007F18C0" w:rsidRPr="00875EF4" w:rsidRDefault="007F18C0" w:rsidP="002E6D8C">
            <w:pPr>
              <w:ind w:left="0"/>
              <w:rPr>
                <w:b/>
                <w:sz w:val="18"/>
                <w:szCs w:val="18"/>
              </w:rPr>
            </w:pPr>
            <w:r w:rsidRPr="00875EF4">
              <w:rPr>
                <w:b/>
                <w:sz w:val="18"/>
                <w:szCs w:val="18"/>
              </w:rPr>
              <w:t>Action</w:t>
            </w:r>
          </w:p>
        </w:tc>
        <w:tc>
          <w:tcPr>
            <w:tcW w:w="1530" w:type="dxa"/>
            <w:tcBorders>
              <w:bottom w:val="single" w:sz="4" w:space="0" w:color="auto"/>
            </w:tcBorders>
            <w:shd w:val="clear" w:color="auto" w:fill="BFBFBF"/>
          </w:tcPr>
          <w:p w14:paraId="7934879B" w14:textId="77777777" w:rsidR="007F18C0" w:rsidRPr="00875EF4" w:rsidRDefault="007F18C0" w:rsidP="002E6D8C">
            <w:pPr>
              <w:ind w:left="0"/>
              <w:rPr>
                <w:b/>
                <w:sz w:val="18"/>
                <w:szCs w:val="18"/>
              </w:rPr>
            </w:pPr>
            <w:r w:rsidRPr="00875EF4">
              <w:rPr>
                <w:b/>
                <w:sz w:val="18"/>
                <w:szCs w:val="18"/>
              </w:rPr>
              <w:t>Expected</w:t>
            </w:r>
          </w:p>
        </w:tc>
        <w:tc>
          <w:tcPr>
            <w:tcW w:w="3330" w:type="dxa"/>
            <w:tcBorders>
              <w:bottom w:val="single" w:sz="4" w:space="0" w:color="auto"/>
            </w:tcBorders>
            <w:shd w:val="clear" w:color="auto" w:fill="BFBFBF"/>
          </w:tcPr>
          <w:p w14:paraId="6F433CD1" w14:textId="77777777" w:rsidR="007F18C0" w:rsidRPr="00875EF4" w:rsidRDefault="007F18C0" w:rsidP="002E6D8C">
            <w:pPr>
              <w:ind w:left="0"/>
              <w:rPr>
                <w:b/>
                <w:sz w:val="18"/>
                <w:szCs w:val="18"/>
              </w:rPr>
            </w:pPr>
            <w:r w:rsidRPr="00875EF4">
              <w:rPr>
                <w:b/>
                <w:sz w:val="18"/>
                <w:szCs w:val="18"/>
              </w:rPr>
              <w:t>Result</w:t>
            </w:r>
          </w:p>
        </w:tc>
        <w:tc>
          <w:tcPr>
            <w:tcW w:w="1417" w:type="dxa"/>
            <w:tcBorders>
              <w:bottom w:val="single" w:sz="4" w:space="0" w:color="auto"/>
            </w:tcBorders>
            <w:shd w:val="clear" w:color="auto" w:fill="BFBFBF"/>
          </w:tcPr>
          <w:p w14:paraId="01811358" w14:textId="77777777" w:rsidR="007F18C0" w:rsidRPr="00DE0722" w:rsidRDefault="007F18C0" w:rsidP="002E6D8C">
            <w:pPr>
              <w:ind w:left="0"/>
              <w:rPr>
                <w:sz w:val="18"/>
                <w:szCs w:val="18"/>
              </w:rPr>
            </w:pPr>
            <w:r w:rsidRPr="00875EF4">
              <w:rPr>
                <w:b/>
                <w:sz w:val="18"/>
                <w:szCs w:val="18"/>
              </w:rPr>
              <w:t>Conclusion</w:t>
            </w:r>
          </w:p>
        </w:tc>
      </w:tr>
      <w:tr w:rsidR="007F18C0" w:rsidRPr="00AB60F0" w14:paraId="3351A4A3" w14:textId="77777777" w:rsidTr="002E6D8C">
        <w:trPr>
          <w:cantSplit/>
          <w:trHeight w:val="564"/>
        </w:trPr>
        <w:tc>
          <w:tcPr>
            <w:tcW w:w="6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79E166" w14:textId="77777777" w:rsidR="007F18C0" w:rsidRPr="00B705BC" w:rsidRDefault="007F18C0" w:rsidP="002E6D8C">
            <w:pPr>
              <w:pStyle w:val="Defaul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</w:t>
            </w:r>
          </w:p>
        </w:tc>
        <w:tc>
          <w:tcPr>
            <w:tcW w:w="35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1C8F267" w14:textId="77777777" w:rsidR="007F18C0" w:rsidRPr="00B705BC" w:rsidRDefault="007F18C0" w:rsidP="002E6D8C">
            <w:pPr>
              <w:pStyle w:val="Default"/>
              <w:rPr>
                <w:sz w:val="20"/>
                <w:szCs w:val="20"/>
              </w:rPr>
            </w:pPr>
            <w:r w:rsidRPr="00B705BC">
              <w:rPr>
                <w:sz w:val="20"/>
                <w:szCs w:val="20"/>
              </w:rPr>
              <w:t xml:space="preserve">Connect the </w:t>
            </w:r>
            <w:r>
              <w:rPr>
                <w:sz w:val="20"/>
                <w:szCs w:val="20"/>
              </w:rPr>
              <w:t>+</w:t>
            </w:r>
            <w:r w:rsidRPr="00B705BC">
              <w:rPr>
                <w:sz w:val="20"/>
                <w:szCs w:val="20"/>
              </w:rPr>
              <w:t>140V DC power supply across R</w:t>
            </w:r>
            <w:r>
              <w:rPr>
                <w:sz w:val="20"/>
                <w:szCs w:val="20"/>
              </w:rPr>
              <w:t>4</w:t>
            </w:r>
            <w:r w:rsidRPr="00B705BC">
              <w:rPr>
                <w:sz w:val="20"/>
                <w:szCs w:val="20"/>
              </w:rPr>
              <w:t xml:space="preserve"> pin1 and GND</w:t>
            </w:r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5082613" w14:textId="77777777" w:rsidR="007F18C0" w:rsidRPr="00E27DCF" w:rsidRDefault="007F18C0" w:rsidP="002E6D8C">
            <w:pPr>
              <w:ind w:left="0"/>
            </w:pPr>
          </w:p>
        </w:tc>
        <w:tc>
          <w:tcPr>
            <w:tcW w:w="33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4A95369" w14:textId="77777777" w:rsidR="007F18C0" w:rsidRPr="00875EF4" w:rsidRDefault="007F18C0" w:rsidP="002E6D8C">
            <w:pPr>
              <w:ind w:left="0"/>
              <w:rPr>
                <w:sz w:val="18"/>
                <w:szCs w:val="18"/>
              </w:rPr>
            </w:pP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EF1B8F1" w14:textId="77777777" w:rsidR="007F18C0" w:rsidRDefault="007F18C0" w:rsidP="002E6D8C">
            <w:pPr>
              <w:pStyle w:val="Defaul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PASS</w:t>
            </w:r>
          </w:p>
          <w:p w14:paraId="6A50A833" w14:textId="77777777" w:rsidR="007F18C0" w:rsidRPr="00DE0722" w:rsidRDefault="007F18C0" w:rsidP="002E6D8C">
            <w:pPr>
              <w:ind w:left="0"/>
              <w:rPr>
                <w:sz w:val="18"/>
                <w:szCs w:val="18"/>
              </w:rPr>
            </w:pPr>
          </w:p>
        </w:tc>
      </w:tr>
      <w:tr w:rsidR="007F18C0" w:rsidRPr="00AB60F0" w14:paraId="08F83BDE" w14:textId="77777777" w:rsidTr="002E6D8C">
        <w:trPr>
          <w:cantSplit/>
          <w:trHeight w:val="279"/>
        </w:trPr>
        <w:tc>
          <w:tcPr>
            <w:tcW w:w="674" w:type="dxa"/>
            <w:tcBorders>
              <w:top w:val="single" w:sz="4" w:space="0" w:color="auto"/>
            </w:tcBorders>
          </w:tcPr>
          <w:p w14:paraId="5E25E192" w14:textId="77777777" w:rsidR="007F18C0" w:rsidRPr="00B705BC" w:rsidRDefault="007F18C0" w:rsidP="002E6D8C">
            <w:pPr>
              <w:pStyle w:val="Defaul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</w:t>
            </w:r>
          </w:p>
        </w:tc>
        <w:tc>
          <w:tcPr>
            <w:tcW w:w="3533" w:type="dxa"/>
            <w:tcBorders>
              <w:top w:val="single" w:sz="4" w:space="0" w:color="auto"/>
            </w:tcBorders>
            <w:shd w:val="clear" w:color="auto" w:fill="auto"/>
          </w:tcPr>
          <w:p w14:paraId="6E4B8E81" w14:textId="77777777" w:rsidR="007F18C0" w:rsidRPr="00B705BC" w:rsidRDefault="007F18C0" w:rsidP="002E6D8C">
            <w:pPr>
              <w:pStyle w:val="Default"/>
              <w:rPr>
                <w:sz w:val="20"/>
                <w:szCs w:val="20"/>
              </w:rPr>
            </w:pPr>
            <w:r w:rsidRPr="00B705BC">
              <w:rPr>
                <w:sz w:val="20"/>
                <w:szCs w:val="20"/>
              </w:rPr>
              <w:t>Connect the Function generator in Q1.1</w:t>
            </w:r>
            <w:r>
              <w:rPr>
                <w:sz w:val="20"/>
                <w:szCs w:val="20"/>
              </w:rPr>
              <w:t xml:space="preserve"> </w:t>
            </w:r>
            <w:r w:rsidRPr="00B705BC">
              <w:rPr>
                <w:sz w:val="20"/>
                <w:szCs w:val="20"/>
              </w:rPr>
              <w:t xml:space="preserve">with pulse of </w:t>
            </w:r>
          </w:p>
          <w:p w14:paraId="63A6DD5A" w14:textId="77777777" w:rsidR="007F18C0" w:rsidRPr="00B705BC" w:rsidRDefault="007F18C0" w:rsidP="002E6D8C">
            <w:pPr>
              <w:pStyle w:val="Default"/>
              <w:rPr>
                <w:sz w:val="20"/>
                <w:szCs w:val="20"/>
              </w:rPr>
            </w:pPr>
            <w:r w:rsidRPr="00B705BC">
              <w:rPr>
                <w:sz w:val="20"/>
                <w:szCs w:val="20"/>
              </w:rPr>
              <w:t>Frequency 20Hz, Amplitude 5Vpp, offset +2.5V, pulse width 21ms.</w:t>
            </w:r>
          </w:p>
        </w:tc>
        <w:tc>
          <w:tcPr>
            <w:tcW w:w="1530" w:type="dxa"/>
            <w:tcBorders>
              <w:top w:val="single" w:sz="4" w:space="0" w:color="auto"/>
            </w:tcBorders>
            <w:shd w:val="clear" w:color="auto" w:fill="auto"/>
          </w:tcPr>
          <w:p w14:paraId="1386B484" w14:textId="77777777" w:rsidR="007F18C0" w:rsidRPr="00430476" w:rsidRDefault="007F18C0" w:rsidP="002E6D8C">
            <w:pPr>
              <w:pStyle w:val="Default"/>
              <w:rPr>
                <w:sz w:val="20"/>
                <w:szCs w:val="20"/>
              </w:rPr>
            </w:pPr>
          </w:p>
        </w:tc>
        <w:tc>
          <w:tcPr>
            <w:tcW w:w="3330" w:type="dxa"/>
            <w:tcBorders>
              <w:top w:val="single" w:sz="4" w:space="0" w:color="auto"/>
            </w:tcBorders>
            <w:shd w:val="clear" w:color="auto" w:fill="auto"/>
          </w:tcPr>
          <w:p w14:paraId="31C7F83B" w14:textId="77777777" w:rsidR="007F18C0" w:rsidRPr="00875EF4" w:rsidRDefault="007F18C0" w:rsidP="002E6D8C">
            <w:pPr>
              <w:ind w:left="0"/>
              <w:rPr>
                <w:sz w:val="18"/>
                <w:szCs w:val="18"/>
              </w:rPr>
            </w:pPr>
          </w:p>
        </w:tc>
        <w:tc>
          <w:tcPr>
            <w:tcW w:w="1417" w:type="dxa"/>
            <w:tcBorders>
              <w:top w:val="single" w:sz="4" w:space="0" w:color="auto"/>
            </w:tcBorders>
            <w:shd w:val="clear" w:color="auto" w:fill="auto"/>
          </w:tcPr>
          <w:p w14:paraId="5F8AC5D3" w14:textId="77777777" w:rsidR="007F18C0" w:rsidRDefault="007F18C0" w:rsidP="002E6D8C">
            <w:pPr>
              <w:pStyle w:val="Defaul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PASS</w:t>
            </w:r>
          </w:p>
          <w:p w14:paraId="69D41A0C" w14:textId="77777777" w:rsidR="007F18C0" w:rsidRDefault="007F18C0" w:rsidP="002E6D8C">
            <w:pPr>
              <w:pStyle w:val="Default"/>
              <w:rPr>
                <w:sz w:val="18"/>
                <w:szCs w:val="18"/>
              </w:rPr>
            </w:pPr>
          </w:p>
        </w:tc>
      </w:tr>
      <w:tr w:rsidR="007F18C0" w:rsidRPr="00AB60F0" w14:paraId="7B6D2DBA" w14:textId="77777777" w:rsidTr="002E6D8C">
        <w:trPr>
          <w:cantSplit/>
          <w:trHeight w:val="279"/>
        </w:trPr>
        <w:tc>
          <w:tcPr>
            <w:tcW w:w="674" w:type="dxa"/>
            <w:tcBorders>
              <w:top w:val="single" w:sz="4" w:space="0" w:color="auto"/>
            </w:tcBorders>
          </w:tcPr>
          <w:p w14:paraId="361D70A4" w14:textId="77777777" w:rsidR="007F18C0" w:rsidRDefault="007F18C0" w:rsidP="002E6D8C">
            <w:pPr>
              <w:pStyle w:val="Defaul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</w:t>
            </w:r>
          </w:p>
        </w:tc>
        <w:tc>
          <w:tcPr>
            <w:tcW w:w="3533" w:type="dxa"/>
            <w:tcBorders>
              <w:top w:val="single" w:sz="4" w:space="0" w:color="auto"/>
            </w:tcBorders>
            <w:shd w:val="clear" w:color="auto" w:fill="auto"/>
          </w:tcPr>
          <w:p w14:paraId="227717E0" w14:textId="77777777" w:rsidR="007F18C0" w:rsidRDefault="007F18C0" w:rsidP="002E6D8C">
            <w:pPr>
              <w:pStyle w:val="Defaul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Connect the Resistive load of 340 ohm in series with +140V</w:t>
            </w:r>
          </w:p>
        </w:tc>
        <w:tc>
          <w:tcPr>
            <w:tcW w:w="1530" w:type="dxa"/>
            <w:tcBorders>
              <w:top w:val="single" w:sz="4" w:space="0" w:color="auto"/>
            </w:tcBorders>
            <w:shd w:val="clear" w:color="auto" w:fill="auto"/>
          </w:tcPr>
          <w:p w14:paraId="4DDBAD1D" w14:textId="77777777" w:rsidR="007F18C0" w:rsidRDefault="007F18C0" w:rsidP="002E6D8C">
            <w:pPr>
              <w:pStyle w:val="Default"/>
              <w:rPr>
                <w:sz w:val="18"/>
                <w:szCs w:val="18"/>
              </w:rPr>
            </w:pPr>
          </w:p>
        </w:tc>
        <w:tc>
          <w:tcPr>
            <w:tcW w:w="3330" w:type="dxa"/>
            <w:tcBorders>
              <w:top w:val="single" w:sz="4" w:space="0" w:color="auto"/>
            </w:tcBorders>
            <w:shd w:val="clear" w:color="auto" w:fill="auto"/>
          </w:tcPr>
          <w:p w14:paraId="7F8D08F9" w14:textId="77777777" w:rsidR="007F18C0" w:rsidRPr="00875EF4" w:rsidRDefault="007F18C0" w:rsidP="002E6D8C">
            <w:pPr>
              <w:ind w:left="0"/>
              <w:rPr>
                <w:sz w:val="18"/>
                <w:szCs w:val="18"/>
              </w:rPr>
            </w:pPr>
          </w:p>
        </w:tc>
        <w:tc>
          <w:tcPr>
            <w:tcW w:w="1417" w:type="dxa"/>
            <w:tcBorders>
              <w:top w:val="single" w:sz="4" w:space="0" w:color="auto"/>
            </w:tcBorders>
            <w:shd w:val="clear" w:color="auto" w:fill="auto"/>
          </w:tcPr>
          <w:p w14:paraId="609E37AF" w14:textId="77777777" w:rsidR="007F18C0" w:rsidRDefault="007F18C0" w:rsidP="002E6D8C">
            <w:pPr>
              <w:pStyle w:val="Defaul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PASS</w:t>
            </w:r>
          </w:p>
          <w:p w14:paraId="30CB1EE6" w14:textId="77777777" w:rsidR="007F18C0" w:rsidRDefault="007F18C0" w:rsidP="002E6D8C">
            <w:pPr>
              <w:pStyle w:val="Default"/>
              <w:rPr>
                <w:sz w:val="18"/>
                <w:szCs w:val="18"/>
              </w:rPr>
            </w:pPr>
          </w:p>
        </w:tc>
      </w:tr>
      <w:tr w:rsidR="007F18C0" w:rsidRPr="00AB60F0" w14:paraId="63050CB1" w14:textId="77777777" w:rsidTr="002E6D8C">
        <w:trPr>
          <w:cantSplit/>
          <w:trHeight w:val="325"/>
        </w:trPr>
        <w:tc>
          <w:tcPr>
            <w:tcW w:w="674" w:type="dxa"/>
          </w:tcPr>
          <w:p w14:paraId="2680200C" w14:textId="77777777" w:rsidR="007F18C0" w:rsidRDefault="007F18C0" w:rsidP="002E6D8C">
            <w:pPr>
              <w:pStyle w:val="Defaul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</w:t>
            </w:r>
          </w:p>
        </w:tc>
        <w:tc>
          <w:tcPr>
            <w:tcW w:w="3533" w:type="dxa"/>
            <w:shd w:val="clear" w:color="auto" w:fill="auto"/>
          </w:tcPr>
          <w:p w14:paraId="1C5A405B" w14:textId="77777777" w:rsidR="007F18C0" w:rsidRDefault="007F18C0" w:rsidP="002E6D8C">
            <w:pPr>
              <w:pStyle w:val="Default"/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MoSFET</w:t>
            </w:r>
            <w:proofErr w:type="spellEnd"/>
            <w:r>
              <w:rPr>
                <w:sz w:val="20"/>
                <w:szCs w:val="20"/>
              </w:rPr>
              <w:t xml:space="preserve"> Q1 is active.</w:t>
            </w:r>
          </w:p>
          <w:p w14:paraId="4D63AE49" w14:textId="77777777" w:rsidR="007F18C0" w:rsidRPr="004F4CAB" w:rsidRDefault="007F18C0" w:rsidP="002E6D8C">
            <w:pPr>
              <w:pStyle w:val="Default"/>
              <w:numPr>
                <w:ilvl w:val="0"/>
                <w:numId w:val="27"/>
              </w:num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Measure Gate threshold Voltage</w:t>
            </w:r>
          </w:p>
          <w:p w14:paraId="04220E73" w14:textId="77777777" w:rsidR="007F18C0" w:rsidRDefault="007F18C0" w:rsidP="002E6D8C">
            <w:pPr>
              <w:pStyle w:val="Default"/>
              <w:numPr>
                <w:ilvl w:val="0"/>
                <w:numId w:val="27"/>
              </w:num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Measure Drain to source voltage.</w:t>
            </w:r>
          </w:p>
          <w:p w14:paraId="299102C8" w14:textId="77777777" w:rsidR="007F18C0" w:rsidRDefault="007F18C0" w:rsidP="002E6D8C">
            <w:pPr>
              <w:pStyle w:val="Default"/>
              <w:numPr>
                <w:ilvl w:val="0"/>
                <w:numId w:val="27"/>
              </w:num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Measure </w:t>
            </w:r>
            <w:proofErr w:type="gramStart"/>
            <w:r>
              <w:rPr>
                <w:sz w:val="20"/>
                <w:szCs w:val="20"/>
              </w:rPr>
              <w:t>drain</w:t>
            </w:r>
            <w:proofErr w:type="gramEnd"/>
            <w:r>
              <w:rPr>
                <w:sz w:val="20"/>
                <w:szCs w:val="20"/>
              </w:rPr>
              <w:t xml:space="preserve"> current.</w:t>
            </w:r>
          </w:p>
          <w:p w14:paraId="3B24848E" w14:textId="77777777" w:rsidR="007F18C0" w:rsidRDefault="007F18C0" w:rsidP="002E6D8C">
            <w:pPr>
              <w:pStyle w:val="Default"/>
              <w:numPr>
                <w:ilvl w:val="0"/>
                <w:numId w:val="27"/>
              </w:numPr>
            </w:pPr>
            <w:r>
              <w:rPr>
                <w:sz w:val="20"/>
                <w:szCs w:val="20"/>
              </w:rPr>
              <w:t xml:space="preserve">Measure </w:t>
            </w:r>
            <w:proofErr w:type="gramStart"/>
            <w:r>
              <w:rPr>
                <w:sz w:val="20"/>
                <w:szCs w:val="20"/>
              </w:rPr>
              <w:t>turn</w:t>
            </w:r>
            <w:proofErr w:type="gramEnd"/>
            <w:r>
              <w:rPr>
                <w:sz w:val="20"/>
                <w:szCs w:val="20"/>
              </w:rPr>
              <w:t xml:space="preserve"> on delay time.</w:t>
            </w:r>
          </w:p>
          <w:p w14:paraId="02FE0385" w14:textId="77777777" w:rsidR="007F18C0" w:rsidRPr="003647C5" w:rsidRDefault="007F18C0" w:rsidP="002E6D8C">
            <w:pPr>
              <w:pStyle w:val="Default"/>
              <w:numPr>
                <w:ilvl w:val="0"/>
                <w:numId w:val="27"/>
              </w:num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Measure </w:t>
            </w:r>
            <w:proofErr w:type="gramStart"/>
            <w:r>
              <w:rPr>
                <w:sz w:val="20"/>
                <w:szCs w:val="20"/>
              </w:rPr>
              <w:t>turn</w:t>
            </w:r>
            <w:proofErr w:type="gramEnd"/>
            <w:r>
              <w:rPr>
                <w:sz w:val="20"/>
                <w:szCs w:val="20"/>
              </w:rPr>
              <w:t xml:space="preserve"> off delay time.</w:t>
            </w:r>
          </w:p>
        </w:tc>
        <w:tc>
          <w:tcPr>
            <w:tcW w:w="1530" w:type="dxa"/>
            <w:shd w:val="clear" w:color="auto" w:fill="auto"/>
          </w:tcPr>
          <w:p w14:paraId="65D9C72D" w14:textId="77777777" w:rsidR="007F18C0" w:rsidRDefault="007F18C0" w:rsidP="002E6D8C">
            <w:pPr>
              <w:ind w:left="0"/>
            </w:pPr>
          </w:p>
        </w:tc>
        <w:tc>
          <w:tcPr>
            <w:tcW w:w="3330" w:type="dxa"/>
            <w:shd w:val="clear" w:color="auto" w:fill="auto"/>
          </w:tcPr>
          <w:p w14:paraId="6EBAFC96" w14:textId="77777777" w:rsidR="007F18C0" w:rsidRDefault="007F18C0" w:rsidP="002E6D8C">
            <w:pPr>
              <w:ind w:left="0"/>
              <w:jc w:val="both"/>
              <w:rPr>
                <w:sz w:val="18"/>
                <w:szCs w:val="18"/>
              </w:rPr>
            </w:pPr>
          </w:p>
          <w:p w14:paraId="16790546" w14:textId="614EBA21" w:rsidR="007F18C0" w:rsidRPr="004F4CAB" w:rsidRDefault="007F18C0" w:rsidP="002E6D8C">
            <w:pPr>
              <w:pStyle w:val="Default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VGS (th) = </w:t>
            </w:r>
            <w:r w:rsidR="00EF290D">
              <w:rPr>
                <w:sz w:val="20"/>
                <w:szCs w:val="20"/>
              </w:rPr>
              <w:t>3.4</w:t>
            </w:r>
            <w:r>
              <w:rPr>
                <w:sz w:val="20"/>
                <w:szCs w:val="20"/>
              </w:rPr>
              <w:t xml:space="preserve"> V</w:t>
            </w:r>
          </w:p>
          <w:p w14:paraId="3BCC0ECB" w14:textId="77777777" w:rsidR="007F18C0" w:rsidRDefault="007F18C0" w:rsidP="002E6D8C">
            <w:pPr>
              <w:pStyle w:val="Default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VDS = 136.6 V</w:t>
            </w:r>
          </w:p>
          <w:p w14:paraId="1E605CB6" w14:textId="77777777" w:rsidR="007F18C0" w:rsidRDefault="007F18C0" w:rsidP="002E6D8C">
            <w:pPr>
              <w:pStyle w:val="Default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IDS = 396 mA</w:t>
            </w:r>
          </w:p>
          <w:p w14:paraId="71D17939" w14:textId="14E713C0" w:rsidR="007F18C0" w:rsidRDefault="007F18C0" w:rsidP="002E6D8C">
            <w:pPr>
              <w:pStyle w:val="Default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Turn ON delay time = </w:t>
            </w:r>
            <w:r w:rsidR="00EF290D">
              <w:rPr>
                <w:sz w:val="20"/>
                <w:szCs w:val="20"/>
              </w:rPr>
              <w:t>866.67 n</w:t>
            </w:r>
            <w:r>
              <w:rPr>
                <w:sz w:val="20"/>
                <w:szCs w:val="20"/>
              </w:rPr>
              <w:t>s</w:t>
            </w:r>
          </w:p>
          <w:p w14:paraId="0C246803" w14:textId="553715FA" w:rsidR="007F18C0" w:rsidRPr="003647C5" w:rsidRDefault="007F18C0" w:rsidP="002E6D8C">
            <w:pPr>
              <w:pStyle w:val="Default"/>
              <w:jc w:val="both"/>
            </w:pPr>
            <w:r>
              <w:rPr>
                <w:sz w:val="20"/>
                <w:szCs w:val="20"/>
              </w:rPr>
              <w:t xml:space="preserve">Turn OFF delay time = </w:t>
            </w:r>
            <w:r w:rsidR="00EF290D">
              <w:rPr>
                <w:sz w:val="20"/>
                <w:szCs w:val="20"/>
              </w:rPr>
              <w:t>1.911</w:t>
            </w:r>
            <w:r>
              <w:rPr>
                <w:sz w:val="20"/>
                <w:szCs w:val="20"/>
              </w:rPr>
              <w:t xml:space="preserve"> µs</w:t>
            </w:r>
          </w:p>
        </w:tc>
        <w:tc>
          <w:tcPr>
            <w:tcW w:w="1417" w:type="dxa"/>
            <w:shd w:val="clear" w:color="auto" w:fill="auto"/>
          </w:tcPr>
          <w:p w14:paraId="6BB6E892" w14:textId="77777777" w:rsidR="007F18C0" w:rsidRDefault="007F18C0" w:rsidP="002E6D8C">
            <w:pPr>
              <w:pStyle w:val="Defaul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PASS</w:t>
            </w:r>
          </w:p>
        </w:tc>
      </w:tr>
      <w:tr w:rsidR="007F18C0" w:rsidRPr="00AB60F0" w14:paraId="5876EF98" w14:textId="77777777" w:rsidTr="002E6D8C">
        <w:trPr>
          <w:cantSplit/>
          <w:trHeight w:val="213"/>
        </w:trPr>
        <w:tc>
          <w:tcPr>
            <w:tcW w:w="674" w:type="dxa"/>
          </w:tcPr>
          <w:p w14:paraId="53C4D29E" w14:textId="77777777" w:rsidR="007F18C0" w:rsidRDefault="007F18C0" w:rsidP="002E6D8C">
            <w:pPr>
              <w:pStyle w:val="Defaul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5</w:t>
            </w:r>
          </w:p>
        </w:tc>
        <w:tc>
          <w:tcPr>
            <w:tcW w:w="3533" w:type="dxa"/>
            <w:shd w:val="clear" w:color="auto" w:fill="auto"/>
          </w:tcPr>
          <w:p w14:paraId="40D0DBF4" w14:textId="77777777" w:rsidR="007F18C0" w:rsidRDefault="007F18C0" w:rsidP="002E6D8C">
            <w:pPr>
              <w:pStyle w:val="Defaul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Temperature test:</w:t>
            </w:r>
          </w:p>
          <w:p w14:paraId="2792F057" w14:textId="60D53BF7" w:rsidR="007F18C0" w:rsidRPr="00E664B3" w:rsidRDefault="007F18C0" w:rsidP="002E6D8C">
            <w:pPr>
              <w:pStyle w:val="Defaul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Connect the Gate to 10V </w:t>
            </w:r>
            <w:r>
              <w:rPr>
                <w:sz w:val="20"/>
                <w:szCs w:val="20"/>
              </w:rPr>
              <w:t>and measure</w:t>
            </w:r>
            <w:r>
              <w:rPr>
                <w:sz w:val="20"/>
                <w:szCs w:val="20"/>
              </w:rPr>
              <w:t xml:space="preserve"> the temperature after 20min of continuous run</w:t>
            </w:r>
          </w:p>
        </w:tc>
        <w:tc>
          <w:tcPr>
            <w:tcW w:w="1530" w:type="dxa"/>
            <w:shd w:val="clear" w:color="auto" w:fill="auto"/>
          </w:tcPr>
          <w:p w14:paraId="4B1B0522" w14:textId="77777777" w:rsidR="007F18C0" w:rsidRDefault="007F18C0" w:rsidP="002E6D8C">
            <w:pPr>
              <w:ind w:left="0"/>
            </w:pPr>
            <w:r>
              <w:t xml:space="preserve">Temperature after 20min.= </w:t>
            </w:r>
          </w:p>
          <w:p w14:paraId="66A0C6C9" w14:textId="77777777" w:rsidR="007F18C0" w:rsidRDefault="007F18C0" w:rsidP="002E6D8C">
            <w:pPr>
              <w:ind w:left="0"/>
            </w:pPr>
            <w:r>
              <w:t xml:space="preserve">Delta temp = &lt;20 </w:t>
            </w:r>
            <w:r w:rsidRPr="001C2827">
              <w:rPr>
                <w:rFonts w:cs="Arial"/>
                <w:sz w:val="22"/>
                <w:szCs w:val="22"/>
                <w:shd w:val="clear" w:color="auto" w:fill="FFFFFF"/>
              </w:rPr>
              <w:t>°C</w:t>
            </w:r>
          </w:p>
        </w:tc>
        <w:tc>
          <w:tcPr>
            <w:tcW w:w="3330" w:type="dxa"/>
            <w:shd w:val="clear" w:color="auto" w:fill="auto"/>
          </w:tcPr>
          <w:p w14:paraId="40F6FA44" w14:textId="3557EC2D" w:rsidR="007F18C0" w:rsidRDefault="007F18C0" w:rsidP="002E6D8C">
            <w:pPr>
              <w:ind w:left="0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Tamb</w:t>
            </w:r>
            <w:proofErr w:type="spellEnd"/>
            <w:r>
              <w:rPr>
                <w:sz w:val="18"/>
                <w:szCs w:val="18"/>
              </w:rPr>
              <w:t xml:space="preserve"> = </w:t>
            </w:r>
            <w:r>
              <w:t>28</w:t>
            </w:r>
            <w:r w:rsidRPr="001C2827">
              <w:rPr>
                <w:rFonts w:cs="Arial"/>
                <w:sz w:val="22"/>
                <w:szCs w:val="22"/>
                <w:shd w:val="clear" w:color="auto" w:fill="FFFFFF"/>
              </w:rPr>
              <w:t>°C</w:t>
            </w:r>
          </w:p>
          <w:p w14:paraId="5DEBD619" w14:textId="13865E0D" w:rsidR="007F18C0" w:rsidRDefault="007F18C0" w:rsidP="002E6D8C">
            <w:pPr>
              <w:ind w:left="0"/>
            </w:pPr>
            <w:r>
              <w:t>Temperature after 20min.= 4</w:t>
            </w:r>
            <w:r w:rsidR="00EF290D">
              <w:t>0.7</w:t>
            </w:r>
            <w:r w:rsidRPr="001C2827">
              <w:rPr>
                <w:rFonts w:cs="Arial"/>
                <w:sz w:val="22"/>
                <w:szCs w:val="22"/>
                <w:shd w:val="clear" w:color="auto" w:fill="FFFFFF"/>
              </w:rPr>
              <w:t>°C</w:t>
            </w:r>
          </w:p>
          <w:p w14:paraId="3B815D4A" w14:textId="147423C1" w:rsidR="007F18C0" w:rsidRDefault="007F18C0" w:rsidP="002E6D8C">
            <w:pPr>
              <w:ind w:left="0"/>
            </w:pPr>
            <w:r>
              <w:t xml:space="preserve">Delta temp = </w:t>
            </w:r>
            <w:r w:rsidR="0078721B">
              <w:t>12.7</w:t>
            </w:r>
            <w:r>
              <w:t xml:space="preserve"> </w:t>
            </w:r>
            <w:r w:rsidRPr="001C2827">
              <w:rPr>
                <w:rFonts w:cs="Arial"/>
                <w:sz w:val="22"/>
                <w:szCs w:val="22"/>
                <w:shd w:val="clear" w:color="auto" w:fill="FFFFFF"/>
              </w:rPr>
              <w:t>°C</w:t>
            </w:r>
          </w:p>
          <w:p w14:paraId="6CE4C269" w14:textId="77777777" w:rsidR="007F18C0" w:rsidRPr="00875EF4" w:rsidRDefault="007F18C0" w:rsidP="002E6D8C">
            <w:pPr>
              <w:ind w:left="0"/>
              <w:rPr>
                <w:sz w:val="18"/>
                <w:szCs w:val="18"/>
              </w:rPr>
            </w:pPr>
          </w:p>
        </w:tc>
        <w:tc>
          <w:tcPr>
            <w:tcW w:w="1417" w:type="dxa"/>
            <w:shd w:val="clear" w:color="auto" w:fill="auto"/>
          </w:tcPr>
          <w:p w14:paraId="1F0330E1" w14:textId="77777777" w:rsidR="007F18C0" w:rsidRDefault="007F18C0" w:rsidP="002E6D8C">
            <w:pPr>
              <w:pStyle w:val="Defaul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PASS</w:t>
            </w:r>
          </w:p>
        </w:tc>
      </w:tr>
    </w:tbl>
    <w:p w14:paraId="1284A547" w14:textId="77777777" w:rsidR="007F18C0" w:rsidRDefault="007F18C0" w:rsidP="007F18C0"/>
    <w:p w14:paraId="5F2A4AA1" w14:textId="068F722C" w:rsidR="007F18C0" w:rsidRDefault="007F18C0" w:rsidP="00EF290D">
      <w:pPr>
        <w:ind w:left="0"/>
      </w:pPr>
      <w:r>
        <w:rPr>
          <w:noProof/>
        </w:rPr>
        <w:lastRenderedPageBreak/>
        <w:drawing>
          <wp:inline distT="0" distB="0" distL="0" distR="0" wp14:anchorId="481BC87E" wp14:editId="1A209E8C">
            <wp:extent cx="6429600" cy="3232150"/>
            <wp:effectExtent l="0" t="0" r="9525" b="635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3376" cy="3259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4B47C" w14:textId="0A5615E4" w:rsidR="007F18C0" w:rsidRDefault="007F18C0" w:rsidP="007F18C0">
      <w:pPr>
        <w:ind w:left="2160" w:firstLine="720"/>
        <w:rPr>
          <w:rFonts w:cs="Arial"/>
          <w:b/>
          <w:bCs/>
          <w:color w:val="000000"/>
          <w:lang w:val="en-US"/>
        </w:rPr>
      </w:pPr>
      <w:r>
        <w:rPr>
          <w:b/>
          <w:bCs/>
        </w:rPr>
        <w:t>Alternate#</w:t>
      </w:r>
      <w:r>
        <w:rPr>
          <w:b/>
          <w:bCs/>
        </w:rPr>
        <w:t>2</w:t>
      </w:r>
      <w:r>
        <w:rPr>
          <w:b/>
          <w:bCs/>
        </w:rPr>
        <w:t xml:space="preserve"> (S</w:t>
      </w:r>
      <w:r>
        <w:rPr>
          <w:b/>
          <w:bCs/>
        </w:rPr>
        <w:t>VF740T</w:t>
      </w:r>
      <w:r>
        <w:rPr>
          <w:b/>
          <w:bCs/>
        </w:rPr>
        <w:t xml:space="preserve">) </w:t>
      </w:r>
      <w:r>
        <w:rPr>
          <w:rFonts w:cs="Arial"/>
          <w:b/>
          <w:bCs/>
          <w:color w:val="000000"/>
          <w:lang w:val="en-US"/>
        </w:rPr>
        <w:t>Gate threshold voltage</w:t>
      </w:r>
    </w:p>
    <w:p w14:paraId="0D934447" w14:textId="77777777" w:rsidR="00EF290D" w:rsidRDefault="00EF290D" w:rsidP="00EF290D">
      <w:pPr>
        <w:ind w:left="0"/>
        <w:rPr>
          <w:rFonts w:cs="Arial"/>
          <w:b/>
          <w:bCs/>
          <w:color w:val="000000"/>
          <w:lang w:val="en-US"/>
        </w:rPr>
      </w:pPr>
    </w:p>
    <w:p w14:paraId="05B23A5D" w14:textId="57C0F110" w:rsidR="00EF290D" w:rsidRDefault="00EF290D" w:rsidP="00EF290D">
      <w:pPr>
        <w:ind w:left="0"/>
        <w:rPr>
          <w:rFonts w:cs="Arial"/>
          <w:b/>
          <w:bCs/>
          <w:color w:val="000000"/>
          <w:lang w:val="en-US"/>
        </w:rPr>
      </w:pPr>
      <w:r>
        <w:rPr>
          <w:rFonts w:cs="Arial"/>
          <w:b/>
          <w:bCs/>
          <w:noProof/>
          <w:color w:val="000000"/>
          <w:lang w:val="en-US"/>
        </w:rPr>
        <w:drawing>
          <wp:inline distT="0" distB="0" distL="0" distR="0" wp14:anchorId="3831E939" wp14:editId="2E6B07FE">
            <wp:extent cx="6514780" cy="3405600"/>
            <wp:effectExtent l="0" t="0" r="635" b="4445"/>
            <wp:docPr id="37" name="Picture 3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A screenshot of a computer&#10;&#10;Description automatically generated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55976" cy="342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06D5C" w14:textId="21927D46" w:rsidR="00EF290D" w:rsidRDefault="00EF290D" w:rsidP="00EF290D">
      <w:pPr>
        <w:ind w:left="2160" w:firstLine="720"/>
        <w:rPr>
          <w:rFonts w:cs="Arial"/>
          <w:b/>
          <w:bCs/>
          <w:color w:val="000000"/>
          <w:lang w:val="en-US"/>
        </w:rPr>
      </w:pPr>
      <w:r>
        <w:rPr>
          <w:b/>
          <w:bCs/>
        </w:rPr>
        <w:t xml:space="preserve">Alternate#2 (SVF740T) </w:t>
      </w:r>
      <w:r>
        <w:rPr>
          <w:b/>
          <w:bCs/>
        </w:rPr>
        <w:t xml:space="preserve">During </w:t>
      </w:r>
      <w:r>
        <w:rPr>
          <w:rFonts w:cs="Arial"/>
          <w:b/>
          <w:bCs/>
          <w:color w:val="000000"/>
          <w:lang w:val="en-US"/>
        </w:rPr>
        <w:t>Gate</w:t>
      </w:r>
      <w:r>
        <w:rPr>
          <w:rFonts w:cs="Arial"/>
          <w:b/>
          <w:bCs/>
          <w:color w:val="000000"/>
          <w:lang w:val="en-US"/>
        </w:rPr>
        <w:t xml:space="preserve"> ON/OFF</w:t>
      </w:r>
    </w:p>
    <w:p w14:paraId="29DDE162" w14:textId="1800AC24" w:rsidR="00EF290D" w:rsidRDefault="00EF290D" w:rsidP="00EF290D">
      <w:pPr>
        <w:ind w:left="0" w:firstLine="720"/>
        <w:rPr>
          <w:rFonts w:cs="Arial"/>
          <w:b/>
          <w:bCs/>
          <w:color w:val="000000"/>
          <w:lang w:val="en-US"/>
        </w:rPr>
      </w:pPr>
      <w:r>
        <w:rPr>
          <w:rFonts w:cs="Arial"/>
          <w:b/>
          <w:bCs/>
          <w:noProof/>
          <w:color w:val="000000"/>
          <w:lang w:val="en-US"/>
        </w:rPr>
        <w:lastRenderedPageBreak/>
        <w:drawing>
          <wp:inline distT="0" distB="0" distL="0" distR="0" wp14:anchorId="6CD88E68" wp14:editId="47F191B0">
            <wp:extent cx="6103620" cy="3117600"/>
            <wp:effectExtent l="0" t="0" r="0" b="698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6662" cy="3134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712E6" w14:textId="13C385EC" w:rsidR="007F18C0" w:rsidRDefault="00EF290D" w:rsidP="00EF290D">
      <w:pPr>
        <w:ind w:left="1571" w:firstLine="589"/>
      </w:pPr>
      <w:r>
        <w:rPr>
          <w:b/>
          <w:bCs/>
        </w:rPr>
        <w:t xml:space="preserve">Alternate#2 (SVF740T) </w:t>
      </w:r>
      <w:r w:rsidRPr="005D3920">
        <w:rPr>
          <w:b/>
          <w:bCs/>
        </w:rPr>
        <w:t>Drain delay time when Gate is ON</w:t>
      </w:r>
    </w:p>
    <w:p w14:paraId="1AFB4B45" w14:textId="77777777" w:rsidR="007F18C0" w:rsidRDefault="007F18C0" w:rsidP="007F18C0"/>
    <w:p w14:paraId="0CC53BD7" w14:textId="596ABB41" w:rsidR="007F18C0" w:rsidRDefault="00EF290D" w:rsidP="007F18C0">
      <w:r>
        <w:rPr>
          <w:noProof/>
        </w:rPr>
        <w:drawing>
          <wp:inline distT="0" distB="0" distL="0" distR="0" wp14:anchorId="6E9E8553" wp14:editId="492C4D76">
            <wp:extent cx="6016625" cy="3513600"/>
            <wp:effectExtent l="0" t="0" r="3175" b="0"/>
            <wp:docPr id="40" name="Picture 4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A screenshot of a computer&#10;&#10;Description automatically generated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5620" cy="3524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1644F" w14:textId="58483C97" w:rsidR="00EF290D" w:rsidRDefault="00EF290D" w:rsidP="00EF290D">
      <w:pPr>
        <w:ind w:left="2160" w:firstLine="720"/>
      </w:pPr>
      <w:r>
        <w:rPr>
          <w:b/>
          <w:bCs/>
        </w:rPr>
        <w:t xml:space="preserve">Alternate#2 (SVF740T) </w:t>
      </w:r>
      <w:r w:rsidRPr="005D3920">
        <w:rPr>
          <w:b/>
          <w:bCs/>
        </w:rPr>
        <w:t>Drain delay time when Gate is O</w:t>
      </w:r>
      <w:r>
        <w:rPr>
          <w:b/>
          <w:bCs/>
        </w:rPr>
        <w:t>FF</w:t>
      </w:r>
    </w:p>
    <w:p w14:paraId="1B96C673" w14:textId="1BB1702B" w:rsidR="007F18C0" w:rsidRDefault="00EF290D" w:rsidP="007F18C0">
      <w:r>
        <w:rPr>
          <w:noProof/>
        </w:rPr>
        <w:lastRenderedPageBreak/>
        <w:drawing>
          <wp:inline distT="0" distB="0" distL="0" distR="0" wp14:anchorId="0128CF68" wp14:editId="5A45A498">
            <wp:extent cx="5579745" cy="2484000"/>
            <wp:effectExtent l="0" t="0" r="1905" b="0"/>
            <wp:docPr id="41" name="Picture 41" descr="A computer screen with a colorful imag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A computer screen with a colorful image&#10;&#10;Description automatically generated with medium confidence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3062" cy="24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91109" w14:textId="768BE7D3" w:rsidR="00EF290D" w:rsidRDefault="00EF290D" w:rsidP="00EF290D">
      <w:pPr>
        <w:ind w:left="2160" w:firstLine="720"/>
        <w:rPr>
          <w:b/>
          <w:bCs/>
        </w:rPr>
      </w:pPr>
      <w:r>
        <w:rPr>
          <w:b/>
          <w:bCs/>
        </w:rPr>
        <w:t>Alternate#2 (SVF740T)</w:t>
      </w:r>
      <w:r>
        <w:rPr>
          <w:b/>
          <w:bCs/>
        </w:rPr>
        <w:t xml:space="preserve"> Ambient temperature</w:t>
      </w:r>
    </w:p>
    <w:p w14:paraId="43CEA592" w14:textId="77777777" w:rsidR="00EF290D" w:rsidRDefault="00EF290D" w:rsidP="00EF290D">
      <w:pPr>
        <w:ind w:left="2160" w:firstLine="720"/>
        <w:rPr>
          <w:b/>
          <w:bCs/>
        </w:rPr>
      </w:pPr>
    </w:p>
    <w:p w14:paraId="072520A8" w14:textId="77777777" w:rsidR="00EF290D" w:rsidRDefault="00EF290D" w:rsidP="00EF290D">
      <w:pPr>
        <w:ind w:left="2160" w:firstLine="720"/>
        <w:rPr>
          <w:b/>
          <w:bCs/>
        </w:rPr>
      </w:pPr>
    </w:p>
    <w:p w14:paraId="551E9786" w14:textId="6CEAC4FC" w:rsidR="00EF290D" w:rsidRDefault="00EF290D" w:rsidP="00EF290D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0593F74E" wp14:editId="34E27782">
            <wp:extent cx="5680710" cy="3600000"/>
            <wp:effectExtent l="0" t="0" r="0" b="635"/>
            <wp:docPr id="42" name="Picture 42" descr="A close-up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A close-up of a computer&#10;&#10;Description automatically generated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6757" cy="361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CA287" w14:textId="329D2B59" w:rsidR="00EF290D" w:rsidRDefault="00EF290D" w:rsidP="00EF290D">
      <w:pPr>
        <w:ind w:left="1440" w:firstLine="720"/>
        <w:rPr>
          <w:b/>
          <w:bCs/>
        </w:rPr>
      </w:pPr>
      <w:r>
        <w:rPr>
          <w:b/>
          <w:bCs/>
        </w:rPr>
        <w:t xml:space="preserve">Alternate#2 (SVF740T) </w:t>
      </w:r>
      <w:r>
        <w:rPr>
          <w:b/>
          <w:bCs/>
        </w:rPr>
        <w:t>T</w:t>
      </w:r>
      <w:r>
        <w:rPr>
          <w:b/>
          <w:bCs/>
        </w:rPr>
        <w:t>emperature</w:t>
      </w:r>
      <w:r>
        <w:rPr>
          <w:b/>
          <w:bCs/>
        </w:rPr>
        <w:t xml:space="preserve"> after 20 mins of continuous run</w:t>
      </w:r>
    </w:p>
    <w:p w14:paraId="2ED6B5AE" w14:textId="77777777" w:rsidR="00EF290D" w:rsidRDefault="00EF290D" w:rsidP="00EF290D">
      <w:pPr>
        <w:ind w:left="2160" w:firstLine="720"/>
        <w:rPr>
          <w:b/>
          <w:bCs/>
        </w:rPr>
      </w:pPr>
    </w:p>
    <w:p w14:paraId="3CB8A1B5" w14:textId="77777777" w:rsidR="001A33F2" w:rsidRPr="00125765" w:rsidRDefault="001A33F2" w:rsidP="00CC4842">
      <w:pPr>
        <w:ind w:left="0"/>
      </w:pPr>
    </w:p>
    <w:p w14:paraId="37521938" w14:textId="77777777" w:rsidR="007018A1" w:rsidRPr="00C12555" w:rsidRDefault="005A04E9" w:rsidP="00C12555">
      <w:pPr>
        <w:pStyle w:val="Heading3"/>
        <w:rPr>
          <w:lang w:val="en-US"/>
        </w:rPr>
      </w:pPr>
      <w:bookmarkStart w:id="26" w:name="_Toc116893480"/>
      <w:r w:rsidRPr="0034257F">
        <w:rPr>
          <w:lang w:val="en-US"/>
        </w:rPr>
        <w:lastRenderedPageBreak/>
        <w:t>Simulator / Test tower testing</w:t>
      </w:r>
      <w:bookmarkEnd w:id="25"/>
      <w:bookmarkEnd w:id="26"/>
    </w:p>
    <w:p w14:paraId="639E3AE7" w14:textId="77777777" w:rsidR="005A04E9" w:rsidRPr="0034257F" w:rsidRDefault="005A04E9" w:rsidP="005A04E9">
      <w:pPr>
        <w:pStyle w:val="Heading3"/>
        <w:rPr>
          <w:lang w:val="en-US"/>
        </w:rPr>
      </w:pPr>
      <w:bookmarkStart w:id="27" w:name="_Toc89193318"/>
      <w:bookmarkStart w:id="28" w:name="_Toc116893481"/>
      <w:r w:rsidRPr="0034257F">
        <w:rPr>
          <w:lang w:val="en-US"/>
        </w:rPr>
        <w:t>Reliability testing includes HALT, EMI/EMC, Climatic</w:t>
      </w:r>
      <w:bookmarkEnd w:id="27"/>
      <w:bookmarkEnd w:id="28"/>
      <w:r w:rsidRPr="0034257F">
        <w:rPr>
          <w:lang w:val="en-US"/>
        </w:rPr>
        <w:t xml:space="preserve">  </w:t>
      </w:r>
    </w:p>
    <w:p w14:paraId="4846ADA6" w14:textId="77777777" w:rsidR="005A04E9" w:rsidRPr="0034257F" w:rsidRDefault="005A04E9" w:rsidP="005A04E9">
      <w:pPr>
        <w:pStyle w:val="Heading3"/>
        <w:rPr>
          <w:lang w:val="en-US"/>
        </w:rPr>
      </w:pPr>
      <w:bookmarkStart w:id="29" w:name="_Toc89193319"/>
      <w:bookmarkStart w:id="30" w:name="_Toc116893482"/>
      <w:r w:rsidRPr="0034257F">
        <w:rPr>
          <w:lang w:val="en-US"/>
        </w:rPr>
        <w:t>ICT/Flying Probe</w:t>
      </w:r>
      <w:bookmarkEnd w:id="29"/>
      <w:bookmarkEnd w:id="30"/>
    </w:p>
    <w:p w14:paraId="5A808B33" w14:textId="77777777" w:rsidR="005A04E9" w:rsidRDefault="005A04E9" w:rsidP="005A04E9">
      <w:pPr>
        <w:pStyle w:val="Heading3"/>
        <w:rPr>
          <w:lang w:val="en-US"/>
        </w:rPr>
      </w:pPr>
      <w:bookmarkStart w:id="31" w:name="_Toc89193320"/>
      <w:bookmarkStart w:id="32" w:name="_Toc116893483"/>
      <w:r w:rsidRPr="0034257F">
        <w:rPr>
          <w:lang w:val="en-US"/>
        </w:rPr>
        <w:t>FCT</w:t>
      </w:r>
      <w:bookmarkEnd w:id="31"/>
      <w:bookmarkEnd w:id="32"/>
      <w:r w:rsidRPr="0034257F">
        <w:rPr>
          <w:lang w:val="en-US"/>
        </w:rPr>
        <w:t xml:space="preserve"> </w:t>
      </w:r>
    </w:p>
    <w:p w14:paraId="106911D3" w14:textId="242AD6EC" w:rsidR="00F40C7E" w:rsidRDefault="005A04E9" w:rsidP="00C12555">
      <w:pPr>
        <w:pStyle w:val="Heading3"/>
        <w:rPr>
          <w:lang w:val="en-US"/>
        </w:rPr>
      </w:pPr>
      <w:bookmarkStart w:id="33" w:name="_Toc89193321"/>
      <w:bookmarkStart w:id="34" w:name="_Toc116893484"/>
      <w:r w:rsidRPr="0034257F">
        <w:rPr>
          <w:lang w:val="en-US"/>
        </w:rPr>
        <w:t>Piloting</w:t>
      </w:r>
      <w:bookmarkEnd w:id="33"/>
      <w:bookmarkEnd w:id="34"/>
    </w:p>
    <w:p w14:paraId="124FC01B" w14:textId="72C49534" w:rsidR="0078721B" w:rsidRDefault="0078721B" w:rsidP="0078721B">
      <w:pPr>
        <w:pStyle w:val="Heading3"/>
        <w:rPr>
          <w:lang w:val="en-US"/>
        </w:rPr>
      </w:pPr>
      <w:r>
        <w:rPr>
          <w:lang w:val="en-US"/>
        </w:rPr>
        <w:t>Test result comparison table</w:t>
      </w:r>
    </w:p>
    <w:p w14:paraId="50FE33F0" w14:textId="77777777" w:rsidR="0078721B" w:rsidRPr="0078721B" w:rsidRDefault="0078721B" w:rsidP="0078721B">
      <w:pPr>
        <w:rPr>
          <w:lang w:val="en-US"/>
        </w:rPr>
      </w:pPr>
    </w:p>
    <w:tbl>
      <w:tblPr>
        <w:tblStyle w:val="TableGrid"/>
        <w:tblW w:w="0" w:type="auto"/>
        <w:tblInd w:w="355" w:type="dxa"/>
        <w:tblLook w:val="04A0" w:firstRow="1" w:lastRow="0" w:firstColumn="1" w:lastColumn="0" w:noHBand="0" w:noVBand="1"/>
      </w:tblPr>
      <w:tblGrid>
        <w:gridCol w:w="2700"/>
        <w:gridCol w:w="2250"/>
        <w:gridCol w:w="2610"/>
        <w:gridCol w:w="2282"/>
      </w:tblGrid>
      <w:tr w:rsidR="0078721B" w14:paraId="2E75D0EC" w14:textId="77777777" w:rsidTr="00EE1A24">
        <w:tc>
          <w:tcPr>
            <w:tcW w:w="2700" w:type="dxa"/>
          </w:tcPr>
          <w:p w14:paraId="460D55D1" w14:textId="14EC8F9F" w:rsidR="0078721B" w:rsidRPr="0078721B" w:rsidRDefault="0078721B" w:rsidP="002E6D8C">
            <w:pPr>
              <w:ind w:left="0"/>
              <w:rPr>
                <w:b/>
                <w:bCs/>
              </w:rPr>
            </w:pPr>
            <w:r w:rsidRPr="0078721B">
              <w:rPr>
                <w:b/>
                <w:bCs/>
              </w:rPr>
              <w:t>Parameters</w:t>
            </w:r>
          </w:p>
        </w:tc>
        <w:tc>
          <w:tcPr>
            <w:tcW w:w="2250" w:type="dxa"/>
          </w:tcPr>
          <w:p w14:paraId="08A214B6" w14:textId="77777777" w:rsidR="0078721B" w:rsidRPr="0078721B" w:rsidRDefault="0078721B" w:rsidP="002E6D8C">
            <w:pPr>
              <w:ind w:left="0"/>
              <w:rPr>
                <w:b/>
                <w:bCs/>
              </w:rPr>
            </w:pPr>
            <w:r w:rsidRPr="0078721B">
              <w:rPr>
                <w:b/>
                <w:bCs/>
              </w:rPr>
              <w:t>Existing</w:t>
            </w:r>
          </w:p>
        </w:tc>
        <w:tc>
          <w:tcPr>
            <w:tcW w:w="2610" w:type="dxa"/>
          </w:tcPr>
          <w:p w14:paraId="4D013F2A" w14:textId="77777777" w:rsidR="0078721B" w:rsidRPr="0078721B" w:rsidRDefault="0078721B" w:rsidP="002E6D8C">
            <w:pPr>
              <w:ind w:left="0"/>
              <w:rPr>
                <w:b/>
                <w:bCs/>
              </w:rPr>
            </w:pPr>
            <w:r w:rsidRPr="0078721B">
              <w:rPr>
                <w:b/>
                <w:bCs/>
              </w:rPr>
              <w:t>STP6N62K3</w:t>
            </w:r>
          </w:p>
        </w:tc>
        <w:tc>
          <w:tcPr>
            <w:tcW w:w="2282" w:type="dxa"/>
          </w:tcPr>
          <w:p w14:paraId="43E11F2D" w14:textId="77777777" w:rsidR="0078721B" w:rsidRPr="0078721B" w:rsidRDefault="0078721B" w:rsidP="002E6D8C">
            <w:pPr>
              <w:ind w:left="0"/>
              <w:rPr>
                <w:b/>
                <w:bCs/>
              </w:rPr>
            </w:pPr>
            <w:r w:rsidRPr="0078721B">
              <w:rPr>
                <w:b/>
                <w:bCs/>
              </w:rPr>
              <w:t>SVF740T</w:t>
            </w:r>
          </w:p>
        </w:tc>
      </w:tr>
      <w:tr w:rsidR="0078721B" w14:paraId="59555269" w14:textId="77777777" w:rsidTr="00EE1A24">
        <w:tc>
          <w:tcPr>
            <w:tcW w:w="2700" w:type="dxa"/>
          </w:tcPr>
          <w:p w14:paraId="78DCC3D3" w14:textId="77777777" w:rsidR="0078721B" w:rsidRDefault="0078721B" w:rsidP="002E6D8C">
            <w:pPr>
              <w:ind w:left="0"/>
            </w:pPr>
            <w:r>
              <w:t>Drain – source voltage</w:t>
            </w:r>
          </w:p>
        </w:tc>
        <w:tc>
          <w:tcPr>
            <w:tcW w:w="2250" w:type="dxa"/>
          </w:tcPr>
          <w:p w14:paraId="48516A8A" w14:textId="77777777" w:rsidR="0078721B" w:rsidRDefault="0078721B" w:rsidP="002E6D8C">
            <w:pPr>
              <w:ind w:left="0"/>
            </w:pPr>
            <w:r>
              <w:t>138.3V</w:t>
            </w:r>
          </w:p>
        </w:tc>
        <w:tc>
          <w:tcPr>
            <w:tcW w:w="2610" w:type="dxa"/>
          </w:tcPr>
          <w:p w14:paraId="767117C1" w14:textId="77777777" w:rsidR="0078721B" w:rsidRDefault="0078721B" w:rsidP="002E6D8C">
            <w:pPr>
              <w:ind w:left="0"/>
            </w:pPr>
            <w:r>
              <w:t>136.6 V</w:t>
            </w:r>
          </w:p>
        </w:tc>
        <w:tc>
          <w:tcPr>
            <w:tcW w:w="2282" w:type="dxa"/>
          </w:tcPr>
          <w:p w14:paraId="6BA94F55" w14:textId="77777777" w:rsidR="0078721B" w:rsidRDefault="0078721B" w:rsidP="002E6D8C">
            <w:pPr>
              <w:ind w:left="0"/>
            </w:pPr>
            <w:r>
              <w:t>136.6</w:t>
            </w:r>
          </w:p>
        </w:tc>
      </w:tr>
      <w:tr w:rsidR="0078721B" w14:paraId="5B7B885C" w14:textId="77777777" w:rsidTr="00EE1A24">
        <w:tc>
          <w:tcPr>
            <w:tcW w:w="2700" w:type="dxa"/>
          </w:tcPr>
          <w:p w14:paraId="39475A97" w14:textId="77777777" w:rsidR="0078721B" w:rsidRDefault="0078721B" w:rsidP="002E6D8C">
            <w:pPr>
              <w:ind w:left="0"/>
            </w:pPr>
            <w:r>
              <w:t>Drain current</w:t>
            </w:r>
          </w:p>
        </w:tc>
        <w:tc>
          <w:tcPr>
            <w:tcW w:w="2250" w:type="dxa"/>
          </w:tcPr>
          <w:p w14:paraId="016B2189" w14:textId="77777777" w:rsidR="0078721B" w:rsidRDefault="0078721B" w:rsidP="002E6D8C">
            <w:pPr>
              <w:ind w:left="0"/>
            </w:pPr>
            <w:r>
              <w:t>405mA</w:t>
            </w:r>
          </w:p>
        </w:tc>
        <w:tc>
          <w:tcPr>
            <w:tcW w:w="2610" w:type="dxa"/>
          </w:tcPr>
          <w:p w14:paraId="05F22D9C" w14:textId="77777777" w:rsidR="0078721B" w:rsidRDefault="0078721B" w:rsidP="002E6D8C">
            <w:pPr>
              <w:ind w:left="0"/>
            </w:pPr>
            <w:r>
              <w:t>396mA</w:t>
            </w:r>
          </w:p>
        </w:tc>
        <w:tc>
          <w:tcPr>
            <w:tcW w:w="2282" w:type="dxa"/>
          </w:tcPr>
          <w:p w14:paraId="36CC6CED" w14:textId="77777777" w:rsidR="0078721B" w:rsidRDefault="0078721B" w:rsidP="002E6D8C">
            <w:pPr>
              <w:ind w:left="0"/>
            </w:pPr>
            <w:r>
              <w:t>396mA</w:t>
            </w:r>
          </w:p>
        </w:tc>
      </w:tr>
      <w:tr w:rsidR="0078721B" w14:paraId="30D54DC1" w14:textId="77777777" w:rsidTr="00EE1A24">
        <w:tc>
          <w:tcPr>
            <w:tcW w:w="2700" w:type="dxa"/>
          </w:tcPr>
          <w:p w14:paraId="2D2B1E38" w14:textId="77777777" w:rsidR="0078721B" w:rsidRDefault="0078721B" w:rsidP="002E6D8C">
            <w:pPr>
              <w:ind w:left="0"/>
            </w:pPr>
            <w:r>
              <w:t>Turn ON delay time</w:t>
            </w:r>
          </w:p>
        </w:tc>
        <w:tc>
          <w:tcPr>
            <w:tcW w:w="2250" w:type="dxa"/>
          </w:tcPr>
          <w:p w14:paraId="6A331A4A" w14:textId="4B5FCD9B" w:rsidR="0078721B" w:rsidRDefault="0078721B" w:rsidP="002E6D8C">
            <w:pPr>
              <w:ind w:left="0"/>
            </w:pPr>
            <w:r>
              <w:t>1.8711</w:t>
            </w:r>
            <w:r>
              <w:t xml:space="preserve"> </w:t>
            </w:r>
            <w:r>
              <w:t>µs</w:t>
            </w:r>
          </w:p>
        </w:tc>
        <w:tc>
          <w:tcPr>
            <w:tcW w:w="2610" w:type="dxa"/>
          </w:tcPr>
          <w:p w14:paraId="458481D1" w14:textId="1D099BAF" w:rsidR="0078721B" w:rsidRDefault="0078721B" w:rsidP="002E6D8C">
            <w:pPr>
              <w:ind w:left="0"/>
            </w:pPr>
            <w:r>
              <w:t>3.1136</w:t>
            </w:r>
            <w:r>
              <w:t xml:space="preserve"> </w:t>
            </w:r>
            <w:r>
              <w:t>µs</w:t>
            </w:r>
          </w:p>
        </w:tc>
        <w:tc>
          <w:tcPr>
            <w:tcW w:w="2282" w:type="dxa"/>
          </w:tcPr>
          <w:p w14:paraId="07750F36" w14:textId="2E3DD666" w:rsidR="0078721B" w:rsidRDefault="0078721B" w:rsidP="002E6D8C">
            <w:pPr>
              <w:ind w:left="0"/>
            </w:pPr>
            <w:r>
              <w:t>866.67n</w:t>
            </w:r>
            <w:r>
              <w:t>s</w:t>
            </w:r>
          </w:p>
        </w:tc>
      </w:tr>
      <w:tr w:rsidR="0078721B" w14:paraId="179F28F8" w14:textId="77777777" w:rsidTr="00EE1A24">
        <w:tc>
          <w:tcPr>
            <w:tcW w:w="2700" w:type="dxa"/>
          </w:tcPr>
          <w:p w14:paraId="0214B55E" w14:textId="77777777" w:rsidR="0078721B" w:rsidRDefault="0078721B" w:rsidP="002E6D8C">
            <w:pPr>
              <w:ind w:left="0"/>
            </w:pPr>
            <w:r>
              <w:t>Turn OFF delay time</w:t>
            </w:r>
          </w:p>
        </w:tc>
        <w:tc>
          <w:tcPr>
            <w:tcW w:w="2250" w:type="dxa"/>
          </w:tcPr>
          <w:p w14:paraId="6F7E78DD" w14:textId="2FCBD1B4" w:rsidR="0078721B" w:rsidRDefault="0078721B" w:rsidP="002E6D8C">
            <w:pPr>
              <w:ind w:left="0"/>
            </w:pPr>
            <w:r>
              <w:t>1.5889</w:t>
            </w:r>
            <w:r>
              <w:t xml:space="preserve"> </w:t>
            </w:r>
            <w:r>
              <w:t>µs</w:t>
            </w:r>
          </w:p>
        </w:tc>
        <w:tc>
          <w:tcPr>
            <w:tcW w:w="2610" w:type="dxa"/>
          </w:tcPr>
          <w:p w14:paraId="61EFAC73" w14:textId="09E6180A" w:rsidR="0078721B" w:rsidRDefault="0078721B" w:rsidP="002E6D8C">
            <w:pPr>
              <w:ind w:left="0"/>
            </w:pPr>
            <w:r>
              <w:t>3.444</w:t>
            </w:r>
            <w:r>
              <w:t xml:space="preserve"> </w:t>
            </w:r>
            <w:r>
              <w:t>µs</w:t>
            </w:r>
          </w:p>
        </w:tc>
        <w:tc>
          <w:tcPr>
            <w:tcW w:w="2282" w:type="dxa"/>
          </w:tcPr>
          <w:p w14:paraId="42B7936A" w14:textId="3A63F837" w:rsidR="0078721B" w:rsidRDefault="0078721B" w:rsidP="002E6D8C">
            <w:pPr>
              <w:ind w:left="0"/>
            </w:pPr>
            <w:r>
              <w:t>1.9111</w:t>
            </w:r>
            <w:r>
              <w:t xml:space="preserve"> </w:t>
            </w:r>
            <w:r>
              <w:t>µs</w:t>
            </w:r>
          </w:p>
        </w:tc>
      </w:tr>
      <w:tr w:rsidR="0078721B" w14:paraId="6F18A461" w14:textId="77777777" w:rsidTr="00EE1A24">
        <w:tc>
          <w:tcPr>
            <w:tcW w:w="2700" w:type="dxa"/>
          </w:tcPr>
          <w:p w14:paraId="4FF3754E" w14:textId="77777777" w:rsidR="0078721B" w:rsidRDefault="0078721B" w:rsidP="002E6D8C">
            <w:pPr>
              <w:ind w:left="0"/>
            </w:pPr>
            <w:r>
              <w:t>Gate-source threshold voltage</w:t>
            </w:r>
          </w:p>
        </w:tc>
        <w:tc>
          <w:tcPr>
            <w:tcW w:w="2250" w:type="dxa"/>
          </w:tcPr>
          <w:p w14:paraId="49E8088D" w14:textId="77777777" w:rsidR="0078721B" w:rsidRDefault="0078721B" w:rsidP="002E6D8C">
            <w:pPr>
              <w:ind w:left="0"/>
            </w:pPr>
            <w:r>
              <w:t>3.8 V</w:t>
            </w:r>
          </w:p>
        </w:tc>
        <w:tc>
          <w:tcPr>
            <w:tcW w:w="2610" w:type="dxa"/>
          </w:tcPr>
          <w:p w14:paraId="659CF38B" w14:textId="77777777" w:rsidR="0078721B" w:rsidRDefault="0078721B" w:rsidP="002E6D8C">
            <w:pPr>
              <w:ind w:left="0"/>
            </w:pPr>
            <w:r>
              <w:t>4.6 V</w:t>
            </w:r>
          </w:p>
        </w:tc>
        <w:tc>
          <w:tcPr>
            <w:tcW w:w="2282" w:type="dxa"/>
          </w:tcPr>
          <w:p w14:paraId="51381208" w14:textId="77777777" w:rsidR="0078721B" w:rsidRDefault="0078721B" w:rsidP="002E6D8C">
            <w:pPr>
              <w:ind w:left="0"/>
            </w:pPr>
            <w:r>
              <w:t>3.4 V</w:t>
            </w:r>
          </w:p>
        </w:tc>
      </w:tr>
    </w:tbl>
    <w:p w14:paraId="7C46E007" w14:textId="77777777" w:rsidR="0078721B" w:rsidRPr="0078721B" w:rsidRDefault="0078721B" w:rsidP="0078721B">
      <w:pPr>
        <w:rPr>
          <w:lang w:val="en-US"/>
        </w:rPr>
      </w:pPr>
    </w:p>
    <w:p w14:paraId="1A83E278" w14:textId="77777777" w:rsidR="00604DB7" w:rsidRPr="00604DB7" w:rsidRDefault="00604DB7" w:rsidP="00604DB7">
      <w:pPr>
        <w:rPr>
          <w:lang w:val="en-US"/>
        </w:rPr>
      </w:pPr>
    </w:p>
    <w:p w14:paraId="29DD8D84" w14:textId="77777777" w:rsidR="005A04E9" w:rsidRPr="0034257F" w:rsidRDefault="005A04E9" w:rsidP="00066796">
      <w:pPr>
        <w:pStyle w:val="Heading3"/>
      </w:pPr>
      <w:bookmarkStart w:id="35" w:name="_Toc89193322"/>
      <w:bookmarkStart w:id="36" w:name="_Toc116893485"/>
      <w:r w:rsidRPr="00A45ECF">
        <w:rPr>
          <w:lang w:val="en-US"/>
        </w:rPr>
        <w:t>Validation Test Summary</w:t>
      </w:r>
      <w:bookmarkEnd w:id="35"/>
      <w:bookmarkEnd w:id="36"/>
    </w:p>
    <w:tbl>
      <w:tblPr>
        <w:tblW w:w="0" w:type="auto"/>
        <w:tblInd w:w="8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136"/>
        <w:gridCol w:w="3120"/>
        <w:gridCol w:w="3090"/>
      </w:tblGrid>
      <w:tr w:rsidR="005A04E9" w:rsidRPr="0034257F" w14:paraId="7190E67C" w14:textId="77777777" w:rsidTr="00B17331">
        <w:tc>
          <w:tcPr>
            <w:tcW w:w="3214" w:type="dxa"/>
            <w:shd w:val="clear" w:color="auto" w:fill="auto"/>
          </w:tcPr>
          <w:p w14:paraId="338ACDD5" w14:textId="77777777" w:rsidR="005A04E9" w:rsidRPr="0034257F" w:rsidRDefault="005A04E9" w:rsidP="00B17331">
            <w:pPr>
              <w:ind w:left="0"/>
            </w:pPr>
            <w:r w:rsidRPr="0034257F">
              <w:t>Test Type</w:t>
            </w:r>
          </w:p>
        </w:tc>
        <w:tc>
          <w:tcPr>
            <w:tcW w:w="3190" w:type="dxa"/>
            <w:shd w:val="clear" w:color="auto" w:fill="auto"/>
          </w:tcPr>
          <w:p w14:paraId="6F0725CA" w14:textId="77777777" w:rsidR="005A04E9" w:rsidRPr="0034257F" w:rsidRDefault="005A04E9" w:rsidP="00B17331">
            <w:pPr>
              <w:ind w:left="0"/>
            </w:pPr>
            <w:r w:rsidRPr="0034257F">
              <w:t>Result (PASS/FAIL)</w:t>
            </w:r>
          </w:p>
        </w:tc>
        <w:tc>
          <w:tcPr>
            <w:tcW w:w="3166" w:type="dxa"/>
            <w:shd w:val="clear" w:color="auto" w:fill="auto"/>
          </w:tcPr>
          <w:p w14:paraId="0041A62E" w14:textId="77777777" w:rsidR="005A04E9" w:rsidRPr="0034257F" w:rsidRDefault="005A04E9" w:rsidP="00B17331">
            <w:pPr>
              <w:ind w:left="0"/>
            </w:pPr>
            <w:r w:rsidRPr="0034257F">
              <w:t>Comments</w:t>
            </w:r>
          </w:p>
        </w:tc>
      </w:tr>
      <w:tr w:rsidR="005A04E9" w:rsidRPr="0034257F" w14:paraId="5190545E" w14:textId="77777777" w:rsidTr="00B17331">
        <w:tc>
          <w:tcPr>
            <w:tcW w:w="3214" w:type="dxa"/>
            <w:shd w:val="clear" w:color="auto" w:fill="auto"/>
          </w:tcPr>
          <w:p w14:paraId="5EE71098" w14:textId="77777777" w:rsidR="005A04E9" w:rsidRPr="0034257F" w:rsidRDefault="005A04E9" w:rsidP="00B17331">
            <w:pPr>
              <w:ind w:left="0"/>
            </w:pPr>
            <w:r w:rsidRPr="0034257F">
              <w:rPr>
                <w:rFonts w:ascii="Calibri" w:hAnsi="Calibri"/>
                <w:color w:val="000000"/>
                <w:sz w:val="22"/>
                <w:szCs w:val="22"/>
                <w:lang w:val="fi-FI" w:eastAsia="zh-CN" w:bidi="he-IL"/>
              </w:rPr>
              <w:t>Visual Check</w:t>
            </w:r>
          </w:p>
        </w:tc>
        <w:tc>
          <w:tcPr>
            <w:tcW w:w="3190" w:type="dxa"/>
            <w:shd w:val="clear" w:color="auto" w:fill="auto"/>
          </w:tcPr>
          <w:p w14:paraId="61746E82" w14:textId="3363C4DE" w:rsidR="005A04E9" w:rsidRPr="0034257F" w:rsidRDefault="0093549B" w:rsidP="00AB00BB">
            <w:pPr>
              <w:ind w:left="0"/>
              <w:jc w:val="center"/>
            </w:pPr>
            <w:r>
              <w:t>PASS</w:t>
            </w:r>
          </w:p>
        </w:tc>
        <w:tc>
          <w:tcPr>
            <w:tcW w:w="3166" w:type="dxa"/>
            <w:shd w:val="clear" w:color="auto" w:fill="auto"/>
          </w:tcPr>
          <w:p w14:paraId="4AC06285" w14:textId="77777777" w:rsidR="005A04E9" w:rsidRPr="0034257F" w:rsidRDefault="005A04E9" w:rsidP="00B17331">
            <w:pPr>
              <w:ind w:left="0"/>
            </w:pPr>
          </w:p>
        </w:tc>
      </w:tr>
      <w:tr w:rsidR="005A04E9" w:rsidRPr="0034257F" w14:paraId="2417BD76" w14:textId="77777777" w:rsidTr="00B17331">
        <w:tc>
          <w:tcPr>
            <w:tcW w:w="3214" w:type="dxa"/>
            <w:shd w:val="clear" w:color="auto" w:fill="auto"/>
          </w:tcPr>
          <w:p w14:paraId="29018200" w14:textId="77777777" w:rsidR="005A04E9" w:rsidRPr="0034257F" w:rsidRDefault="005A04E9" w:rsidP="00B17331">
            <w:pPr>
              <w:ind w:left="0"/>
              <w:rPr>
                <w:rFonts w:ascii="Calibri" w:hAnsi="Calibri"/>
                <w:color w:val="000000"/>
                <w:sz w:val="22"/>
                <w:szCs w:val="22"/>
                <w:lang w:val="fi-FI" w:eastAsia="zh-CN" w:bidi="he-IL"/>
              </w:rPr>
            </w:pPr>
            <w:r w:rsidRPr="0034257F">
              <w:rPr>
                <w:rFonts w:ascii="Calibri" w:hAnsi="Calibri"/>
                <w:color w:val="000000"/>
                <w:sz w:val="22"/>
                <w:szCs w:val="22"/>
                <w:lang w:val="fi-FI" w:eastAsia="zh-CN" w:bidi="he-IL"/>
              </w:rPr>
              <w:t>Functional Test</w:t>
            </w:r>
          </w:p>
        </w:tc>
        <w:tc>
          <w:tcPr>
            <w:tcW w:w="3190" w:type="dxa"/>
            <w:shd w:val="clear" w:color="auto" w:fill="auto"/>
          </w:tcPr>
          <w:p w14:paraId="39E50A66" w14:textId="0A78A13E" w:rsidR="005A04E9" w:rsidRPr="0034257F" w:rsidRDefault="0093549B" w:rsidP="00AB00BB">
            <w:pPr>
              <w:ind w:left="0"/>
              <w:jc w:val="center"/>
            </w:pPr>
            <w:r>
              <w:t>PASS</w:t>
            </w:r>
          </w:p>
        </w:tc>
        <w:tc>
          <w:tcPr>
            <w:tcW w:w="3166" w:type="dxa"/>
            <w:shd w:val="clear" w:color="auto" w:fill="auto"/>
          </w:tcPr>
          <w:p w14:paraId="22CCC113" w14:textId="77777777" w:rsidR="005A04E9" w:rsidRPr="0034257F" w:rsidRDefault="005A04E9" w:rsidP="00B17331">
            <w:pPr>
              <w:ind w:left="0"/>
            </w:pPr>
          </w:p>
        </w:tc>
      </w:tr>
      <w:tr w:rsidR="005A04E9" w:rsidRPr="0034257F" w14:paraId="01CD14C9" w14:textId="77777777" w:rsidTr="00B17331">
        <w:tc>
          <w:tcPr>
            <w:tcW w:w="3214" w:type="dxa"/>
            <w:shd w:val="clear" w:color="auto" w:fill="auto"/>
          </w:tcPr>
          <w:p w14:paraId="3DCC1D40" w14:textId="77777777" w:rsidR="005A04E9" w:rsidRPr="00E97CFA" w:rsidRDefault="005A04E9" w:rsidP="00E97CFA">
            <w:pPr>
              <w:ind w:left="0"/>
              <w:rPr>
                <w:rFonts w:ascii="Calibri" w:hAnsi="Calibri"/>
                <w:color w:val="000000"/>
                <w:sz w:val="22"/>
                <w:szCs w:val="22"/>
                <w:lang w:val="fi-FI" w:eastAsia="zh-CN" w:bidi="he-IL"/>
              </w:rPr>
            </w:pPr>
            <w:r w:rsidRPr="00E97CFA">
              <w:rPr>
                <w:rFonts w:ascii="Calibri" w:hAnsi="Calibri"/>
                <w:color w:val="000000"/>
                <w:sz w:val="22"/>
                <w:szCs w:val="22"/>
                <w:lang w:val="fi-FI" w:eastAsia="zh-CN" w:bidi="he-IL"/>
              </w:rPr>
              <w:t>Simulator Test</w:t>
            </w:r>
          </w:p>
        </w:tc>
        <w:tc>
          <w:tcPr>
            <w:tcW w:w="3190" w:type="dxa"/>
            <w:shd w:val="clear" w:color="auto" w:fill="auto"/>
          </w:tcPr>
          <w:p w14:paraId="5A8B01BB" w14:textId="1E3FEA6E" w:rsidR="005A04E9" w:rsidRPr="0034257F" w:rsidRDefault="0093549B" w:rsidP="00AB00BB">
            <w:pPr>
              <w:ind w:left="0"/>
              <w:jc w:val="center"/>
            </w:pPr>
            <w:r>
              <w:t>NA</w:t>
            </w:r>
          </w:p>
        </w:tc>
        <w:tc>
          <w:tcPr>
            <w:tcW w:w="3166" w:type="dxa"/>
            <w:shd w:val="clear" w:color="auto" w:fill="auto"/>
          </w:tcPr>
          <w:p w14:paraId="21CE48D7" w14:textId="77777777" w:rsidR="005A04E9" w:rsidRPr="0034257F" w:rsidRDefault="005A04E9" w:rsidP="00B17331">
            <w:pPr>
              <w:ind w:left="0"/>
            </w:pPr>
          </w:p>
        </w:tc>
      </w:tr>
      <w:tr w:rsidR="005A04E9" w:rsidRPr="0034257F" w14:paraId="3E422C8B" w14:textId="77777777" w:rsidTr="00B17331">
        <w:tc>
          <w:tcPr>
            <w:tcW w:w="3214" w:type="dxa"/>
            <w:shd w:val="clear" w:color="auto" w:fill="auto"/>
          </w:tcPr>
          <w:p w14:paraId="33A30ABC" w14:textId="77777777" w:rsidR="005A04E9" w:rsidRPr="0034257F" w:rsidRDefault="005A04E9" w:rsidP="00B17331">
            <w:pPr>
              <w:ind w:left="0"/>
            </w:pPr>
            <w:r w:rsidRPr="0034257F">
              <w:rPr>
                <w:rFonts w:ascii="Calibri" w:hAnsi="Calibri"/>
                <w:color w:val="000000"/>
                <w:sz w:val="22"/>
                <w:szCs w:val="22"/>
                <w:lang w:val="fi-FI" w:eastAsia="zh-CN" w:bidi="he-IL"/>
              </w:rPr>
              <w:t>Reliability test</w:t>
            </w:r>
          </w:p>
        </w:tc>
        <w:tc>
          <w:tcPr>
            <w:tcW w:w="3190" w:type="dxa"/>
            <w:shd w:val="clear" w:color="auto" w:fill="auto"/>
          </w:tcPr>
          <w:p w14:paraId="10DF8C1E" w14:textId="5293857A" w:rsidR="005A04E9" w:rsidRPr="0034257F" w:rsidRDefault="0093549B" w:rsidP="00AB00BB">
            <w:pPr>
              <w:ind w:left="0"/>
              <w:jc w:val="center"/>
            </w:pPr>
            <w:r>
              <w:t>NA</w:t>
            </w:r>
          </w:p>
        </w:tc>
        <w:tc>
          <w:tcPr>
            <w:tcW w:w="3166" w:type="dxa"/>
            <w:shd w:val="clear" w:color="auto" w:fill="auto"/>
          </w:tcPr>
          <w:p w14:paraId="6B0F1FC1" w14:textId="77777777" w:rsidR="005A04E9" w:rsidRPr="0034257F" w:rsidRDefault="005A04E9" w:rsidP="00B17331">
            <w:pPr>
              <w:ind w:left="0"/>
            </w:pPr>
          </w:p>
        </w:tc>
      </w:tr>
      <w:tr w:rsidR="005A04E9" w:rsidRPr="0034257F" w14:paraId="51600694" w14:textId="77777777" w:rsidTr="00B17331">
        <w:tc>
          <w:tcPr>
            <w:tcW w:w="3214" w:type="dxa"/>
            <w:shd w:val="clear" w:color="auto" w:fill="auto"/>
          </w:tcPr>
          <w:p w14:paraId="0BB3AD09" w14:textId="77777777" w:rsidR="005A04E9" w:rsidRPr="0034257F" w:rsidRDefault="005A04E9" w:rsidP="00B17331">
            <w:pPr>
              <w:ind w:left="0"/>
              <w:rPr>
                <w:rFonts w:ascii="Calibri" w:hAnsi="Calibri"/>
                <w:color w:val="000000"/>
                <w:sz w:val="22"/>
                <w:szCs w:val="22"/>
                <w:lang w:val="fi-FI" w:eastAsia="zh-CN" w:bidi="he-IL"/>
              </w:rPr>
            </w:pPr>
            <w:r w:rsidRPr="0034257F">
              <w:rPr>
                <w:rFonts w:ascii="Calibri" w:hAnsi="Calibri"/>
                <w:color w:val="000000"/>
                <w:sz w:val="22"/>
                <w:szCs w:val="22"/>
                <w:lang w:val="fi-FI" w:eastAsia="zh-CN" w:bidi="he-IL"/>
              </w:rPr>
              <w:t>ICT/Flying Probe</w:t>
            </w:r>
          </w:p>
        </w:tc>
        <w:tc>
          <w:tcPr>
            <w:tcW w:w="3190" w:type="dxa"/>
            <w:shd w:val="clear" w:color="auto" w:fill="auto"/>
          </w:tcPr>
          <w:p w14:paraId="0701F243" w14:textId="0D8CC7EA" w:rsidR="005A04E9" w:rsidRPr="0034257F" w:rsidRDefault="0093549B" w:rsidP="00AB00BB">
            <w:pPr>
              <w:ind w:left="0"/>
              <w:jc w:val="center"/>
            </w:pPr>
            <w:r>
              <w:t>NA</w:t>
            </w:r>
          </w:p>
        </w:tc>
        <w:tc>
          <w:tcPr>
            <w:tcW w:w="3166" w:type="dxa"/>
            <w:shd w:val="clear" w:color="auto" w:fill="auto"/>
          </w:tcPr>
          <w:p w14:paraId="70B7AC75" w14:textId="77777777" w:rsidR="005A04E9" w:rsidRPr="0034257F" w:rsidRDefault="005A04E9" w:rsidP="00B17331">
            <w:pPr>
              <w:ind w:left="0"/>
            </w:pPr>
          </w:p>
        </w:tc>
      </w:tr>
      <w:tr w:rsidR="005A04E9" w:rsidRPr="0034257F" w14:paraId="4077C182" w14:textId="77777777" w:rsidTr="00B17331">
        <w:tc>
          <w:tcPr>
            <w:tcW w:w="3214" w:type="dxa"/>
            <w:shd w:val="clear" w:color="auto" w:fill="auto"/>
          </w:tcPr>
          <w:p w14:paraId="6BE94231" w14:textId="77777777" w:rsidR="005A04E9" w:rsidRPr="0034257F" w:rsidRDefault="005A04E9" w:rsidP="00B17331">
            <w:pPr>
              <w:ind w:left="0"/>
              <w:rPr>
                <w:rFonts w:ascii="Calibri" w:hAnsi="Calibri"/>
                <w:color w:val="000000"/>
                <w:sz w:val="22"/>
                <w:szCs w:val="22"/>
                <w:lang w:val="fi-FI" w:eastAsia="zh-CN" w:bidi="he-IL"/>
              </w:rPr>
            </w:pPr>
            <w:r w:rsidRPr="0034257F">
              <w:rPr>
                <w:rFonts w:ascii="Calibri" w:hAnsi="Calibri"/>
                <w:color w:val="000000"/>
                <w:sz w:val="22"/>
                <w:szCs w:val="22"/>
                <w:lang w:val="fi-FI" w:eastAsia="zh-CN" w:bidi="he-IL"/>
              </w:rPr>
              <w:t>FCT</w:t>
            </w:r>
          </w:p>
        </w:tc>
        <w:tc>
          <w:tcPr>
            <w:tcW w:w="3190" w:type="dxa"/>
            <w:shd w:val="clear" w:color="auto" w:fill="auto"/>
          </w:tcPr>
          <w:p w14:paraId="6E9D3740" w14:textId="215D7EAF" w:rsidR="005A04E9" w:rsidRPr="0034257F" w:rsidRDefault="0093549B" w:rsidP="00AB00BB">
            <w:pPr>
              <w:ind w:left="0"/>
              <w:jc w:val="center"/>
            </w:pPr>
            <w:r>
              <w:t>NA</w:t>
            </w:r>
          </w:p>
        </w:tc>
        <w:tc>
          <w:tcPr>
            <w:tcW w:w="3166" w:type="dxa"/>
            <w:shd w:val="clear" w:color="auto" w:fill="auto"/>
          </w:tcPr>
          <w:p w14:paraId="205D905B" w14:textId="77777777" w:rsidR="005A04E9" w:rsidRPr="0034257F" w:rsidRDefault="005A04E9" w:rsidP="00B17331">
            <w:pPr>
              <w:ind w:left="0"/>
            </w:pPr>
          </w:p>
        </w:tc>
      </w:tr>
      <w:tr w:rsidR="005A04E9" w:rsidRPr="0034257F" w14:paraId="25D34063" w14:textId="77777777" w:rsidTr="00B17331">
        <w:tc>
          <w:tcPr>
            <w:tcW w:w="3214" w:type="dxa"/>
            <w:shd w:val="clear" w:color="auto" w:fill="auto"/>
          </w:tcPr>
          <w:p w14:paraId="4D4778E2" w14:textId="77777777" w:rsidR="005A04E9" w:rsidRPr="0034257F" w:rsidRDefault="005A04E9" w:rsidP="00B17331">
            <w:pPr>
              <w:ind w:left="0"/>
              <w:rPr>
                <w:rFonts w:ascii="Calibri" w:hAnsi="Calibri"/>
                <w:color w:val="000000"/>
                <w:sz w:val="22"/>
                <w:szCs w:val="22"/>
                <w:lang w:val="fi-FI" w:eastAsia="zh-CN" w:bidi="he-IL"/>
              </w:rPr>
            </w:pPr>
            <w:r w:rsidRPr="0034257F">
              <w:rPr>
                <w:rFonts w:ascii="Calibri" w:hAnsi="Calibri"/>
                <w:color w:val="000000"/>
                <w:sz w:val="22"/>
                <w:szCs w:val="22"/>
                <w:lang w:val="fi-FI" w:eastAsia="zh-CN" w:bidi="he-IL"/>
              </w:rPr>
              <w:t>Piloting</w:t>
            </w:r>
          </w:p>
        </w:tc>
        <w:tc>
          <w:tcPr>
            <w:tcW w:w="3190" w:type="dxa"/>
            <w:shd w:val="clear" w:color="auto" w:fill="auto"/>
          </w:tcPr>
          <w:p w14:paraId="49F55C14" w14:textId="7BDFB398" w:rsidR="005A04E9" w:rsidRPr="0034257F" w:rsidRDefault="0093549B" w:rsidP="00AB00BB">
            <w:pPr>
              <w:ind w:left="0"/>
              <w:jc w:val="center"/>
            </w:pPr>
            <w:r>
              <w:t>NA</w:t>
            </w:r>
          </w:p>
        </w:tc>
        <w:tc>
          <w:tcPr>
            <w:tcW w:w="3166" w:type="dxa"/>
            <w:shd w:val="clear" w:color="auto" w:fill="auto"/>
          </w:tcPr>
          <w:p w14:paraId="64DA4D45" w14:textId="77777777" w:rsidR="005A04E9" w:rsidRPr="0034257F" w:rsidRDefault="005A04E9" w:rsidP="00B17331">
            <w:pPr>
              <w:ind w:left="0"/>
            </w:pPr>
          </w:p>
        </w:tc>
      </w:tr>
      <w:tr w:rsidR="005A04E9" w:rsidRPr="0034257F" w14:paraId="2D123FCE" w14:textId="77777777" w:rsidTr="00B17331">
        <w:tc>
          <w:tcPr>
            <w:tcW w:w="32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459D428" w14:textId="77777777" w:rsidR="005A04E9" w:rsidRPr="0034257F" w:rsidRDefault="005A04E9" w:rsidP="00B17331">
            <w:pPr>
              <w:ind w:left="0"/>
              <w:rPr>
                <w:rFonts w:ascii="Calibri" w:hAnsi="Calibri"/>
                <w:b/>
                <w:bCs/>
                <w:color w:val="000000"/>
                <w:sz w:val="22"/>
                <w:szCs w:val="22"/>
                <w:lang w:val="fi-FI" w:eastAsia="zh-CN" w:bidi="he-IL"/>
              </w:rPr>
            </w:pPr>
            <w:r w:rsidRPr="0034257F">
              <w:rPr>
                <w:rFonts w:ascii="Calibri" w:hAnsi="Calibri"/>
                <w:b/>
                <w:bCs/>
                <w:color w:val="000000"/>
                <w:sz w:val="22"/>
                <w:szCs w:val="22"/>
                <w:lang w:val="fi-FI" w:eastAsia="zh-CN" w:bidi="he-IL"/>
              </w:rPr>
              <w:t>Summary</w:t>
            </w:r>
          </w:p>
        </w:tc>
        <w:tc>
          <w:tcPr>
            <w:tcW w:w="31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52CD33A" w14:textId="2898C4B8" w:rsidR="005A04E9" w:rsidRPr="00077491" w:rsidRDefault="0093549B" w:rsidP="00AB00BB">
            <w:pPr>
              <w:ind w:left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PASS</w:t>
            </w:r>
          </w:p>
        </w:tc>
        <w:tc>
          <w:tcPr>
            <w:tcW w:w="31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3B049F6" w14:textId="77777777" w:rsidR="005A04E9" w:rsidRPr="0034257F" w:rsidRDefault="005A04E9" w:rsidP="00B17331">
            <w:pPr>
              <w:ind w:left="0"/>
            </w:pPr>
          </w:p>
        </w:tc>
      </w:tr>
    </w:tbl>
    <w:p w14:paraId="302688B8" w14:textId="77777777" w:rsidR="005A04E9" w:rsidRPr="0034257F" w:rsidRDefault="005A04E9" w:rsidP="005A04E9">
      <w:pPr>
        <w:ind w:left="0"/>
        <w:rPr>
          <w:lang w:val="en-US"/>
        </w:rPr>
      </w:pPr>
    </w:p>
    <w:p w14:paraId="5157CE3D" w14:textId="77777777" w:rsidR="0002750E" w:rsidRPr="0034257F" w:rsidRDefault="0002750E" w:rsidP="003B68B0">
      <w:pPr>
        <w:pStyle w:val="Heading1"/>
        <w:ind w:hanging="761"/>
        <w:rPr>
          <w:lang w:val="en-US"/>
        </w:rPr>
      </w:pPr>
      <w:bookmarkStart w:id="37" w:name="_Toc89193323"/>
      <w:bookmarkStart w:id="38" w:name="_Toc116893486"/>
      <w:r w:rsidRPr="0034257F">
        <w:rPr>
          <w:lang w:val="en-US"/>
        </w:rPr>
        <w:lastRenderedPageBreak/>
        <w:t>Conclusion</w:t>
      </w:r>
      <w:bookmarkEnd w:id="37"/>
      <w:bookmarkEnd w:id="38"/>
    </w:p>
    <w:p w14:paraId="308FDA5F" w14:textId="71F3C162" w:rsidR="00233D4B" w:rsidRPr="004638FD" w:rsidRDefault="004638FD" w:rsidP="004638FD">
      <w:pPr>
        <w:jc w:val="both"/>
      </w:pPr>
      <w:r w:rsidRPr="004638FD">
        <w:t xml:space="preserve">Based on the above fitment test and functional test </w:t>
      </w:r>
      <w:r w:rsidRPr="004638FD">
        <w:t>STP6N62K3</w:t>
      </w:r>
      <w:r w:rsidRPr="004638FD">
        <w:t xml:space="preserve"> @ </w:t>
      </w:r>
      <w:proofErr w:type="spellStart"/>
      <w:r>
        <w:t>ST</w:t>
      </w:r>
      <w:r w:rsidRPr="004638FD">
        <w:t>Micro</w:t>
      </w:r>
      <w:proofErr w:type="spellEnd"/>
      <w:r w:rsidRPr="004638FD">
        <w:t xml:space="preserve"> and </w:t>
      </w:r>
      <w:r w:rsidRPr="004638FD">
        <w:t>SVF740T</w:t>
      </w:r>
      <w:r w:rsidRPr="004638FD">
        <w:t xml:space="preserve"> @ Silan can be added as alternate for KM</w:t>
      </w:r>
      <w:r w:rsidRPr="004638FD">
        <w:t>51414051</w:t>
      </w:r>
    </w:p>
    <w:p w14:paraId="40352A70" w14:textId="77777777" w:rsidR="004638FD" w:rsidRPr="00233D4B" w:rsidRDefault="004638FD" w:rsidP="00233D4B"/>
    <w:tbl>
      <w:tblPr>
        <w:tblW w:w="9100" w:type="dxa"/>
        <w:tblInd w:w="63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368"/>
        <w:gridCol w:w="3602"/>
        <w:gridCol w:w="1710"/>
        <w:gridCol w:w="3420"/>
      </w:tblGrid>
      <w:tr w:rsidR="005A39B3" w:rsidRPr="0034257F" w14:paraId="364BD323" w14:textId="77777777" w:rsidTr="00B11C48">
        <w:trPr>
          <w:trHeight w:val="580"/>
        </w:trPr>
        <w:tc>
          <w:tcPr>
            <w:tcW w:w="368" w:type="dxa"/>
            <w:shd w:val="clear" w:color="auto" w:fill="auto"/>
          </w:tcPr>
          <w:p w14:paraId="19B92AAF" w14:textId="77777777" w:rsidR="005A39B3" w:rsidRPr="0034257F" w:rsidRDefault="005A39B3" w:rsidP="0091017B">
            <w:pPr>
              <w:ind w:left="0"/>
              <w:rPr>
                <w:b/>
                <w:sz w:val="18"/>
                <w:szCs w:val="18"/>
                <w:lang w:val="en-US"/>
              </w:rPr>
            </w:pPr>
            <w:r w:rsidRPr="0034257F">
              <w:rPr>
                <w:b/>
                <w:sz w:val="18"/>
                <w:szCs w:val="18"/>
                <w:lang w:val="en-US"/>
              </w:rPr>
              <w:t>#</w:t>
            </w:r>
          </w:p>
        </w:tc>
        <w:tc>
          <w:tcPr>
            <w:tcW w:w="3602" w:type="dxa"/>
            <w:shd w:val="clear" w:color="auto" w:fill="auto"/>
          </w:tcPr>
          <w:p w14:paraId="6FA72994" w14:textId="77777777" w:rsidR="005A39B3" w:rsidRPr="0034257F" w:rsidRDefault="005A39B3" w:rsidP="0091017B">
            <w:pPr>
              <w:ind w:left="0"/>
              <w:rPr>
                <w:b/>
                <w:sz w:val="18"/>
                <w:szCs w:val="18"/>
                <w:lang w:val="en-US"/>
              </w:rPr>
            </w:pPr>
            <w:r w:rsidRPr="0034257F">
              <w:rPr>
                <w:b/>
                <w:sz w:val="18"/>
                <w:szCs w:val="18"/>
                <w:lang w:val="en-US"/>
              </w:rPr>
              <w:t>Board</w:t>
            </w:r>
            <w:r w:rsidR="00B11C48" w:rsidRPr="0034257F">
              <w:rPr>
                <w:b/>
                <w:sz w:val="18"/>
                <w:szCs w:val="18"/>
                <w:lang w:val="en-US"/>
              </w:rPr>
              <w:t xml:space="preserve"> name with</w:t>
            </w:r>
            <w:r w:rsidRPr="0034257F">
              <w:rPr>
                <w:b/>
                <w:sz w:val="18"/>
                <w:szCs w:val="18"/>
                <w:lang w:val="en-US"/>
              </w:rPr>
              <w:t xml:space="preserve"> KM</w:t>
            </w:r>
          </w:p>
        </w:tc>
        <w:tc>
          <w:tcPr>
            <w:tcW w:w="1710" w:type="dxa"/>
            <w:shd w:val="clear" w:color="auto" w:fill="auto"/>
          </w:tcPr>
          <w:p w14:paraId="7AF300D5" w14:textId="77777777" w:rsidR="005A39B3" w:rsidRPr="0034257F" w:rsidRDefault="005A39B3" w:rsidP="0091017B">
            <w:pPr>
              <w:ind w:left="0"/>
              <w:rPr>
                <w:b/>
                <w:sz w:val="18"/>
                <w:szCs w:val="18"/>
                <w:lang w:val="en-US"/>
              </w:rPr>
            </w:pPr>
            <w:r w:rsidRPr="0034257F">
              <w:rPr>
                <w:b/>
                <w:sz w:val="18"/>
                <w:szCs w:val="18"/>
                <w:lang w:val="en-US"/>
              </w:rPr>
              <w:t>Test Result</w:t>
            </w:r>
          </w:p>
          <w:p w14:paraId="5773E523" w14:textId="77777777" w:rsidR="00B11C48" w:rsidRPr="0034257F" w:rsidRDefault="00B11C48" w:rsidP="0091017B">
            <w:pPr>
              <w:ind w:left="0"/>
              <w:rPr>
                <w:b/>
                <w:sz w:val="18"/>
                <w:szCs w:val="18"/>
                <w:lang w:val="en-US"/>
              </w:rPr>
            </w:pPr>
            <w:r w:rsidRPr="0034257F">
              <w:rPr>
                <w:b/>
                <w:sz w:val="18"/>
                <w:szCs w:val="18"/>
                <w:lang w:val="en-US"/>
              </w:rPr>
              <w:t>(</w:t>
            </w:r>
            <w:r w:rsidRPr="0034257F">
              <w:rPr>
                <w:lang w:val="en-US"/>
              </w:rPr>
              <w:t>PASS/FAIL)</w:t>
            </w:r>
          </w:p>
        </w:tc>
        <w:tc>
          <w:tcPr>
            <w:tcW w:w="3420" w:type="dxa"/>
          </w:tcPr>
          <w:p w14:paraId="142A5000" w14:textId="77777777" w:rsidR="005A39B3" w:rsidRPr="0034257F" w:rsidRDefault="005A39B3" w:rsidP="0091017B">
            <w:pPr>
              <w:ind w:left="0"/>
              <w:rPr>
                <w:b/>
                <w:sz w:val="18"/>
                <w:szCs w:val="18"/>
                <w:lang w:val="en-US"/>
              </w:rPr>
            </w:pPr>
            <w:r w:rsidRPr="0034257F">
              <w:rPr>
                <w:b/>
                <w:sz w:val="18"/>
                <w:szCs w:val="18"/>
                <w:lang w:val="en-US"/>
              </w:rPr>
              <w:t>Comments</w:t>
            </w:r>
          </w:p>
        </w:tc>
      </w:tr>
      <w:tr w:rsidR="00912D4D" w:rsidRPr="0034257F" w14:paraId="37762466" w14:textId="77777777" w:rsidTr="00B11C48">
        <w:tc>
          <w:tcPr>
            <w:tcW w:w="368" w:type="dxa"/>
            <w:shd w:val="clear" w:color="auto" w:fill="auto"/>
          </w:tcPr>
          <w:p w14:paraId="15EFB5F7" w14:textId="77777777" w:rsidR="00912D4D" w:rsidRPr="0034257F" w:rsidRDefault="00912D4D" w:rsidP="00912D4D">
            <w:pPr>
              <w:ind w:left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3602" w:type="dxa"/>
            <w:shd w:val="clear" w:color="auto" w:fill="auto"/>
          </w:tcPr>
          <w:p w14:paraId="28248CD0" w14:textId="19F10C38" w:rsidR="00912D4D" w:rsidRPr="0034257F" w:rsidRDefault="00604DB7" w:rsidP="00912D4D">
            <w:pPr>
              <w:ind w:left="0"/>
              <w:rPr>
                <w:lang w:val="en-US"/>
              </w:rPr>
            </w:pPr>
            <w:r w:rsidRPr="004002B0">
              <w:rPr>
                <w:rFonts w:cs="Arial"/>
                <w:color w:val="000000"/>
                <w:lang w:val="en-US"/>
              </w:rPr>
              <w:t>KM51383820</w:t>
            </w:r>
            <w:proofErr w:type="gramStart"/>
            <w:r w:rsidRPr="004002B0">
              <w:rPr>
                <w:rFonts w:cs="Arial"/>
                <w:color w:val="000000"/>
                <w:lang w:val="en-US"/>
              </w:rPr>
              <w:t>G</w:t>
            </w:r>
            <w:r>
              <w:rPr>
                <w:rFonts w:cs="Arial"/>
                <w:color w:val="000000"/>
                <w:lang w:val="en-US"/>
              </w:rPr>
              <w:t>xx(</w:t>
            </w:r>
            <w:proofErr w:type="gramEnd"/>
            <w:r w:rsidRPr="004D1DE6">
              <w:rPr>
                <w:rFonts w:cs="Arial"/>
                <w:color w:val="000000"/>
                <w:lang w:val="en-US"/>
              </w:rPr>
              <w:t>PCB, BRAKE CONTROL BOARD ESC</w:t>
            </w:r>
            <w:r>
              <w:rPr>
                <w:rFonts w:cs="Arial"/>
                <w:color w:val="000000"/>
                <w:lang w:val="en-US"/>
              </w:rPr>
              <w:t>)</w:t>
            </w:r>
          </w:p>
        </w:tc>
        <w:tc>
          <w:tcPr>
            <w:tcW w:w="1710" w:type="dxa"/>
            <w:shd w:val="clear" w:color="auto" w:fill="auto"/>
          </w:tcPr>
          <w:p w14:paraId="1D3AD75D" w14:textId="6398D183" w:rsidR="00912D4D" w:rsidRPr="00077491" w:rsidRDefault="004638FD" w:rsidP="00912D4D">
            <w:pPr>
              <w:ind w:left="0"/>
              <w:jc w:val="center"/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PASS</w:t>
            </w:r>
          </w:p>
        </w:tc>
        <w:tc>
          <w:tcPr>
            <w:tcW w:w="3420" w:type="dxa"/>
          </w:tcPr>
          <w:p w14:paraId="7564CF6B" w14:textId="77777777" w:rsidR="00912D4D" w:rsidRPr="0034257F" w:rsidRDefault="00912D4D" w:rsidP="00912D4D">
            <w:pPr>
              <w:ind w:left="0"/>
              <w:rPr>
                <w:lang w:val="en-US"/>
              </w:rPr>
            </w:pPr>
          </w:p>
        </w:tc>
      </w:tr>
    </w:tbl>
    <w:p w14:paraId="4A5F1F84" w14:textId="77777777" w:rsidR="00702160" w:rsidRDefault="00702160" w:rsidP="003B68B0">
      <w:pPr>
        <w:pStyle w:val="Heading1"/>
        <w:ind w:hanging="761"/>
      </w:pPr>
      <w:bookmarkStart w:id="39" w:name="_Toc192305998"/>
      <w:bookmarkStart w:id="40" w:name="_Toc89193324"/>
      <w:bookmarkStart w:id="41" w:name="_Toc116893487"/>
      <w:r w:rsidRPr="0034257F">
        <w:t>USED Instruments</w:t>
      </w:r>
      <w:bookmarkEnd w:id="39"/>
      <w:bookmarkEnd w:id="40"/>
      <w:bookmarkEnd w:id="41"/>
    </w:p>
    <w:p w14:paraId="3E48E937" w14:textId="77777777" w:rsidR="00F40C7E" w:rsidRPr="00F40C7E" w:rsidRDefault="00F40C7E" w:rsidP="00F40C7E"/>
    <w:p w14:paraId="0E27A9CB" w14:textId="77777777" w:rsidR="00702160" w:rsidRDefault="00702160" w:rsidP="003B68B0">
      <w:pPr>
        <w:pStyle w:val="Heading2"/>
        <w:ind w:hanging="761"/>
      </w:pPr>
      <w:bookmarkStart w:id="42" w:name="_Toc192305999"/>
      <w:bookmarkStart w:id="43" w:name="_Toc89193325"/>
      <w:bookmarkStart w:id="44" w:name="_Toc116893488"/>
      <w:r w:rsidRPr="0034257F">
        <w:t xml:space="preserve">Periodically </w:t>
      </w:r>
      <w:proofErr w:type="gramStart"/>
      <w:r w:rsidRPr="0034257F">
        <w:t>calibrated</w:t>
      </w:r>
      <w:bookmarkEnd w:id="42"/>
      <w:bookmarkEnd w:id="43"/>
      <w:bookmarkEnd w:id="44"/>
      <w:proofErr w:type="gramEnd"/>
      <w:r w:rsidRPr="0034257F">
        <w:t xml:space="preserve"> </w:t>
      </w:r>
    </w:p>
    <w:p w14:paraId="22A976D0" w14:textId="77777777" w:rsidR="00F40C7E" w:rsidRDefault="00F40C7E" w:rsidP="00F40C7E"/>
    <w:tbl>
      <w:tblPr>
        <w:tblW w:w="0" w:type="auto"/>
        <w:tblInd w:w="8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2654"/>
        <w:gridCol w:w="2790"/>
        <w:gridCol w:w="3420"/>
      </w:tblGrid>
      <w:tr w:rsidR="00397093" w:rsidRPr="0034257F" w14:paraId="7A15992E" w14:textId="77777777" w:rsidTr="004638FD">
        <w:tc>
          <w:tcPr>
            <w:tcW w:w="2654" w:type="dxa"/>
          </w:tcPr>
          <w:p w14:paraId="5A3FC787" w14:textId="77777777" w:rsidR="00397093" w:rsidRPr="0034257F" w:rsidRDefault="00397093" w:rsidP="00883876">
            <w:pPr>
              <w:ind w:left="0"/>
            </w:pPr>
            <w:r w:rsidRPr="0034257F">
              <w:t>Instrument</w:t>
            </w:r>
          </w:p>
        </w:tc>
        <w:tc>
          <w:tcPr>
            <w:tcW w:w="2790" w:type="dxa"/>
          </w:tcPr>
          <w:p w14:paraId="5BD66833" w14:textId="77777777" w:rsidR="00397093" w:rsidRPr="0034257F" w:rsidRDefault="00397093" w:rsidP="00883876">
            <w:pPr>
              <w:ind w:left="0"/>
            </w:pPr>
            <w:r w:rsidRPr="0034257F">
              <w:t>Serial number</w:t>
            </w:r>
          </w:p>
        </w:tc>
        <w:tc>
          <w:tcPr>
            <w:tcW w:w="3420" w:type="dxa"/>
          </w:tcPr>
          <w:p w14:paraId="4B68446B" w14:textId="77777777" w:rsidR="00397093" w:rsidRPr="0034257F" w:rsidRDefault="00397093" w:rsidP="00883876">
            <w:pPr>
              <w:ind w:left="0"/>
            </w:pPr>
            <w:r w:rsidRPr="0034257F">
              <w:t>Calibration due date</w:t>
            </w:r>
          </w:p>
        </w:tc>
      </w:tr>
      <w:tr w:rsidR="00397093" w:rsidRPr="0034257F" w14:paraId="0659C05B" w14:textId="77777777" w:rsidTr="004638FD">
        <w:tc>
          <w:tcPr>
            <w:tcW w:w="2654" w:type="dxa"/>
          </w:tcPr>
          <w:p w14:paraId="29A27186" w14:textId="54C2D954" w:rsidR="00397093" w:rsidRPr="0034257F" w:rsidRDefault="00324A51" w:rsidP="00324A51">
            <w:pPr>
              <w:ind w:left="0"/>
            </w:pPr>
            <w:r>
              <w:rPr>
                <w:rFonts w:cs="Arial"/>
                <w:color w:val="000000"/>
                <w:shd w:val="clear" w:color="auto" w:fill="FFFFFF"/>
              </w:rPr>
              <w:t>Mixed Signal</w:t>
            </w:r>
            <w:r>
              <w:rPr>
                <w:rFonts w:cs="Arial"/>
                <w:color w:val="000000"/>
                <w:shd w:val="clear" w:color="auto" w:fill="FFFFFF"/>
              </w:rPr>
              <w:t xml:space="preserve"> </w:t>
            </w:r>
            <w:r>
              <w:rPr>
                <w:rFonts w:cs="Arial"/>
                <w:color w:val="000000"/>
                <w:shd w:val="clear" w:color="auto" w:fill="FFFFFF"/>
              </w:rPr>
              <w:t>Oscilloscope </w:t>
            </w:r>
          </w:p>
        </w:tc>
        <w:tc>
          <w:tcPr>
            <w:tcW w:w="2790" w:type="dxa"/>
          </w:tcPr>
          <w:p w14:paraId="57E9E63D" w14:textId="3FA302E0" w:rsidR="00397093" w:rsidRPr="0034257F" w:rsidRDefault="00324A51" w:rsidP="00324A51">
            <w:pPr>
              <w:ind w:left="0"/>
            </w:pPr>
            <w:r>
              <w:rPr>
                <w:rFonts w:cs="Arial"/>
                <w:color w:val="000000"/>
                <w:shd w:val="clear" w:color="auto" w:fill="FFFFFF"/>
              </w:rPr>
              <w:t>MY55510160</w:t>
            </w:r>
          </w:p>
        </w:tc>
        <w:tc>
          <w:tcPr>
            <w:tcW w:w="3420" w:type="dxa"/>
          </w:tcPr>
          <w:p w14:paraId="433293B8" w14:textId="2666A4B7" w:rsidR="00397093" w:rsidRPr="0034257F" w:rsidRDefault="00324A51" w:rsidP="004638FD">
            <w:pPr>
              <w:ind w:left="0"/>
            </w:pPr>
            <w:r>
              <w:rPr>
                <w:rFonts w:cs="Arial"/>
                <w:color w:val="000000"/>
                <w:shd w:val="clear" w:color="auto" w:fill="FFFFFF"/>
              </w:rPr>
              <w:t>14</w:t>
            </w:r>
            <w:r>
              <w:rPr>
                <w:rFonts w:cs="Arial"/>
                <w:color w:val="000000"/>
                <w:shd w:val="clear" w:color="auto" w:fill="FFFFFF"/>
              </w:rPr>
              <w:t>/11</w:t>
            </w:r>
            <w:r>
              <w:rPr>
                <w:rFonts w:cs="Arial"/>
                <w:color w:val="000000"/>
                <w:shd w:val="clear" w:color="auto" w:fill="FFFFFF"/>
              </w:rPr>
              <w:t>/2024</w:t>
            </w:r>
          </w:p>
        </w:tc>
      </w:tr>
    </w:tbl>
    <w:p w14:paraId="3C35139D" w14:textId="77777777" w:rsidR="00397093" w:rsidRDefault="00397093" w:rsidP="00F40C7E"/>
    <w:p w14:paraId="5B3E3C7C" w14:textId="77777777" w:rsidR="00397093" w:rsidRDefault="00397093" w:rsidP="00F40C7E"/>
    <w:p w14:paraId="7DA341B3" w14:textId="77777777" w:rsidR="00397093" w:rsidRPr="00F40C7E" w:rsidRDefault="00397093" w:rsidP="00F40C7E"/>
    <w:p w14:paraId="340FF9DB" w14:textId="77777777" w:rsidR="00014822" w:rsidRPr="00014822" w:rsidRDefault="00397D3A" w:rsidP="00B00F95">
      <w:pPr>
        <w:pStyle w:val="Heading1"/>
        <w:ind w:hanging="761"/>
      </w:pPr>
      <w:bookmarkStart w:id="45" w:name="_Toc58252081"/>
      <w:bookmarkStart w:id="46" w:name="_Toc89193326"/>
      <w:bookmarkStart w:id="47" w:name="_Toc116893489"/>
      <w:bookmarkEnd w:id="1"/>
      <w:r w:rsidRPr="0034257F">
        <w:t>approvals and Version history</w:t>
      </w:r>
      <w:bookmarkEnd w:id="45"/>
      <w:bookmarkEnd w:id="46"/>
      <w:bookmarkEnd w:id="47"/>
    </w:p>
    <w:p w14:paraId="63F12138" w14:textId="587087CC" w:rsidR="006279F6" w:rsidRDefault="004F4DA5" w:rsidP="006279F6">
      <w:pPr>
        <w:pStyle w:val="BodyTextIndent"/>
        <w:tabs>
          <w:tab w:val="left" w:pos="3119"/>
          <w:tab w:val="left" w:pos="7655"/>
        </w:tabs>
        <w:spacing w:before="0"/>
      </w:pPr>
      <w:r w:rsidRPr="0034257F">
        <w:t>Compiled by:</w:t>
      </w:r>
      <w:r w:rsidR="0068575A" w:rsidRPr="0034257F">
        <w:tab/>
      </w:r>
      <w:r w:rsidR="00372D31" w:rsidRPr="0034257F">
        <w:t xml:space="preserve">                                                              </w:t>
      </w:r>
      <w:r w:rsidR="00085DB9">
        <w:t xml:space="preserve"> </w:t>
      </w:r>
      <w:r w:rsidR="00F30946">
        <w:t>Hariharan Raja</w:t>
      </w:r>
    </w:p>
    <w:p w14:paraId="3494594E" w14:textId="75988025" w:rsidR="00397D3A" w:rsidRPr="0034257F" w:rsidRDefault="00397D3A" w:rsidP="006279F6">
      <w:pPr>
        <w:pStyle w:val="BodyTextIndent"/>
        <w:tabs>
          <w:tab w:val="left" w:pos="3119"/>
          <w:tab w:val="left" w:pos="7655"/>
        </w:tabs>
        <w:spacing w:before="0"/>
        <w:rPr>
          <w:lang w:val="en-US"/>
        </w:rPr>
      </w:pPr>
      <w:r w:rsidRPr="0034257F">
        <w:t xml:space="preserve">Checked </w:t>
      </w:r>
      <w:r w:rsidR="00F233ED" w:rsidRPr="0034257F">
        <w:t>by:</w:t>
      </w:r>
      <w:r w:rsidRPr="0034257F">
        <w:tab/>
      </w:r>
      <w:r w:rsidR="009D13C5" w:rsidRPr="0034257F">
        <w:t xml:space="preserve">                                                              </w:t>
      </w:r>
      <w:r w:rsidR="00923FFF">
        <w:t>Uvaraj</w:t>
      </w:r>
      <w:r w:rsidR="009D13C5" w:rsidRPr="0034257F">
        <w:t xml:space="preserve"> </w:t>
      </w:r>
      <w:r w:rsidR="00372D31" w:rsidRPr="00DF19AA">
        <w:t>/</w:t>
      </w:r>
      <w:r w:rsidR="003705A1" w:rsidRPr="00DF19AA">
        <w:t xml:space="preserve"> </w:t>
      </w:r>
      <w:r w:rsidR="00372D31" w:rsidRPr="00DF19AA">
        <w:t>Suresh</w:t>
      </w:r>
      <w:r w:rsidR="000362AC" w:rsidRPr="00DF19AA">
        <w:t xml:space="preserve"> Kumar T</w:t>
      </w:r>
    </w:p>
    <w:p w14:paraId="3A32D7C2" w14:textId="701691FF" w:rsidR="00397D3A" w:rsidRPr="0034257F" w:rsidRDefault="00397D3A">
      <w:pPr>
        <w:pStyle w:val="BodyTextIndent"/>
        <w:tabs>
          <w:tab w:val="left" w:pos="3119"/>
          <w:tab w:val="left" w:pos="7655"/>
        </w:tabs>
        <w:spacing w:before="0"/>
      </w:pPr>
      <w:r w:rsidRPr="0034257F">
        <w:t xml:space="preserve">Approved </w:t>
      </w:r>
      <w:r w:rsidR="00372D31" w:rsidRPr="0034257F">
        <w:t>by</w:t>
      </w:r>
      <w:r w:rsidR="00BE60D3" w:rsidRPr="0034257F">
        <w:tab/>
      </w:r>
      <w:r w:rsidR="00372D31" w:rsidRPr="0034257F">
        <w:t xml:space="preserve">                                                               </w:t>
      </w:r>
      <w:r w:rsidR="006279F6" w:rsidRPr="0034257F">
        <w:t>Matti Naapuri</w:t>
      </w:r>
    </w:p>
    <w:p w14:paraId="4B8BFFD3" w14:textId="77777777" w:rsidR="00397D3A" w:rsidRPr="0034257F" w:rsidRDefault="00397D3A">
      <w:pPr>
        <w:pStyle w:val="BodyTextIndent"/>
        <w:tabs>
          <w:tab w:val="left" w:pos="3119"/>
          <w:tab w:val="left" w:pos="7655"/>
        </w:tabs>
        <w:spacing w:before="0"/>
      </w:pPr>
    </w:p>
    <w:p w14:paraId="54E20D07" w14:textId="77777777" w:rsidR="00397D3A" w:rsidRPr="0034257F" w:rsidRDefault="00397D3A">
      <w:pPr>
        <w:pStyle w:val="BodyTextIndent"/>
        <w:tabs>
          <w:tab w:val="left" w:pos="3119"/>
          <w:tab w:val="left" w:pos="7655"/>
        </w:tabs>
        <w:spacing w:before="0"/>
      </w:pPr>
    </w:p>
    <w:tbl>
      <w:tblPr>
        <w:tblW w:w="0" w:type="auto"/>
        <w:tblInd w:w="964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45"/>
        <w:gridCol w:w="1418"/>
        <w:gridCol w:w="3260"/>
        <w:gridCol w:w="1276"/>
        <w:gridCol w:w="2126"/>
      </w:tblGrid>
      <w:tr w:rsidR="00397D3A" w:rsidRPr="0034257F" w14:paraId="120F39BE" w14:textId="77777777">
        <w:tc>
          <w:tcPr>
            <w:tcW w:w="845" w:type="dxa"/>
            <w:tcBorders>
              <w:top w:val="single" w:sz="8" w:space="0" w:color="auto"/>
              <w:bottom w:val="single" w:sz="8" w:space="0" w:color="auto"/>
            </w:tcBorders>
          </w:tcPr>
          <w:p w14:paraId="7F1ABB67" w14:textId="77777777" w:rsidR="00397D3A" w:rsidRPr="0034257F" w:rsidRDefault="00397D3A">
            <w:pPr>
              <w:pStyle w:val="Table"/>
              <w:jc w:val="center"/>
              <w:rPr>
                <w:b/>
              </w:rPr>
            </w:pPr>
            <w:r w:rsidRPr="0034257F">
              <w:rPr>
                <w:b/>
              </w:rPr>
              <w:t>Issue</w:t>
            </w:r>
          </w:p>
        </w:tc>
        <w:tc>
          <w:tcPr>
            <w:tcW w:w="1418" w:type="dxa"/>
            <w:tcBorders>
              <w:top w:val="single" w:sz="8" w:space="0" w:color="auto"/>
              <w:bottom w:val="single" w:sz="8" w:space="0" w:color="auto"/>
            </w:tcBorders>
          </w:tcPr>
          <w:p w14:paraId="3F9453E8" w14:textId="77777777" w:rsidR="00397D3A" w:rsidRPr="0034257F" w:rsidRDefault="00397D3A">
            <w:pPr>
              <w:pStyle w:val="Table"/>
              <w:jc w:val="center"/>
              <w:rPr>
                <w:b/>
              </w:rPr>
            </w:pPr>
            <w:r w:rsidRPr="0034257F">
              <w:rPr>
                <w:b/>
              </w:rPr>
              <w:t>Date</w:t>
            </w:r>
          </w:p>
        </w:tc>
        <w:tc>
          <w:tcPr>
            <w:tcW w:w="3260" w:type="dxa"/>
            <w:tcBorders>
              <w:top w:val="single" w:sz="8" w:space="0" w:color="auto"/>
              <w:bottom w:val="single" w:sz="8" w:space="0" w:color="auto"/>
            </w:tcBorders>
          </w:tcPr>
          <w:p w14:paraId="3863BDEE" w14:textId="77777777" w:rsidR="00397D3A" w:rsidRPr="0034257F" w:rsidRDefault="00397D3A">
            <w:pPr>
              <w:pStyle w:val="Table"/>
              <w:jc w:val="center"/>
              <w:rPr>
                <w:b/>
              </w:rPr>
            </w:pPr>
            <w:r w:rsidRPr="0034257F">
              <w:rPr>
                <w:b/>
              </w:rPr>
              <w:t>Description of Change</w:t>
            </w:r>
          </w:p>
        </w:tc>
        <w:tc>
          <w:tcPr>
            <w:tcW w:w="1276" w:type="dxa"/>
            <w:tcBorders>
              <w:top w:val="single" w:sz="8" w:space="0" w:color="auto"/>
              <w:bottom w:val="single" w:sz="8" w:space="0" w:color="auto"/>
            </w:tcBorders>
          </w:tcPr>
          <w:p w14:paraId="657A1459" w14:textId="77777777" w:rsidR="00397D3A" w:rsidRPr="0034257F" w:rsidRDefault="00397D3A">
            <w:pPr>
              <w:pStyle w:val="Table"/>
              <w:jc w:val="center"/>
              <w:rPr>
                <w:b/>
              </w:rPr>
            </w:pPr>
            <w:r w:rsidRPr="0034257F">
              <w:rPr>
                <w:b/>
              </w:rPr>
              <w:t>Ref CR</w:t>
            </w:r>
          </w:p>
        </w:tc>
        <w:tc>
          <w:tcPr>
            <w:tcW w:w="2126" w:type="dxa"/>
            <w:tcBorders>
              <w:top w:val="single" w:sz="8" w:space="0" w:color="auto"/>
              <w:bottom w:val="single" w:sz="8" w:space="0" w:color="auto"/>
            </w:tcBorders>
          </w:tcPr>
          <w:p w14:paraId="176B7FB6" w14:textId="77777777" w:rsidR="00397D3A" w:rsidRPr="0034257F" w:rsidRDefault="00397D3A">
            <w:pPr>
              <w:pStyle w:val="Table"/>
              <w:jc w:val="center"/>
              <w:rPr>
                <w:b/>
              </w:rPr>
            </w:pPr>
            <w:r w:rsidRPr="0034257F">
              <w:rPr>
                <w:b/>
              </w:rPr>
              <w:t>Approved By</w:t>
            </w:r>
          </w:p>
        </w:tc>
      </w:tr>
      <w:tr w:rsidR="00256FC4" w:rsidRPr="0034257F" w14:paraId="3EA0EF94" w14:textId="77777777" w:rsidTr="00E47EA4">
        <w:tc>
          <w:tcPr>
            <w:tcW w:w="845" w:type="dxa"/>
            <w:tcBorders>
              <w:top w:val="single" w:sz="8" w:space="0" w:color="auto"/>
              <w:bottom w:val="single" w:sz="8" w:space="0" w:color="auto"/>
            </w:tcBorders>
          </w:tcPr>
          <w:p w14:paraId="6D26F295" w14:textId="77777777" w:rsidR="00256FC4" w:rsidRPr="00DF19AA" w:rsidRDefault="00256FC4" w:rsidP="00256FC4">
            <w:pPr>
              <w:pStyle w:val="Table"/>
              <w:jc w:val="center"/>
              <w:rPr>
                <w:b/>
              </w:rPr>
            </w:pPr>
            <w:r w:rsidRPr="00DF19AA">
              <w:rPr>
                <w:b/>
              </w:rPr>
              <w:t>-</w:t>
            </w:r>
          </w:p>
        </w:tc>
        <w:tc>
          <w:tcPr>
            <w:tcW w:w="1418" w:type="dxa"/>
            <w:tcBorders>
              <w:top w:val="single" w:sz="8" w:space="0" w:color="auto"/>
              <w:bottom w:val="single" w:sz="8" w:space="0" w:color="auto"/>
            </w:tcBorders>
          </w:tcPr>
          <w:p w14:paraId="0A351FB0" w14:textId="71F734F4" w:rsidR="00256FC4" w:rsidRPr="00DF19AA" w:rsidRDefault="00256FC4" w:rsidP="00256FC4">
            <w:pPr>
              <w:pStyle w:val="Table"/>
              <w:jc w:val="center"/>
              <w:rPr>
                <w:b/>
              </w:rPr>
            </w:pPr>
            <w:r w:rsidRPr="00DF19AA">
              <w:t>202</w:t>
            </w:r>
            <w:r w:rsidR="00F30946">
              <w:t>4-</w:t>
            </w:r>
            <w:r w:rsidR="004638FD">
              <w:t>02</w:t>
            </w:r>
            <w:r w:rsidR="00F30946">
              <w:t>-</w:t>
            </w:r>
            <w:r w:rsidR="004638FD">
              <w:t>26</w:t>
            </w:r>
          </w:p>
        </w:tc>
        <w:tc>
          <w:tcPr>
            <w:tcW w:w="3260" w:type="dxa"/>
            <w:tcBorders>
              <w:top w:val="single" w:sz="8" w:space="0" w:color="auto"/>
              <w:bottom w:val="single" w:sz="8" w:space="0" w:color="auto"/>
            </w:tcBorders>
          </w:tcPr>
          <w:p w14:paraId="330D6999" w14:textId="77777777" w:rsidR="00256FC4" w:rsidRPr="00DF19AA" w:rsidRDefault="00F40C7E" w:rsidP="00256FC4">
            <w:pPr>
              <w:pStyle w:val="Table"/>
              <w:jc w:val="center"/>
              <w:rPr>
                <w:b/>
              </w:rPr>
            </w:pPr>
            <w:r w:rsidRPr="00DF19AA">
              <w:t>New Alternate test report added</w:t>
            </w:r>
          </w:p>
        </w:tc>
        <w:tc>
          <w:tcPr>
            <w:tcW w:w="1276" w:type="dxa"/>
            <w:tcBorders>
              <w:top w:val="single" w:sz="8" w:space="0" w:color="auto"/>
              <w:bottom w:val="single" w:sz="8" w:space="0" w:color="auto"/>
            </w:tcBorders>
            <w:vAlign w:val="center"/>
          </w:tcPr>
          <w:p w14:paraId="2498D113" w14:textId="77777777" w:rsidR="00256FC4" w:rsidRPr="00DF19AA" w:rsidRDefault="00256FC4" w:rsidP="00256FC4">
            <w:pPr>
              <w:pStyle w:val="Table"/>
              <w:jc w:val="center"/>
              <w:rPr>
                <w:b/>
              </w:rPr>
            </w:pPr>
          </w:p>
        </w:tc>
        <w:tc>
          <w:tcPr>
            <w:tcW w:w="2126" w:type="dxa"/>
            <w:tcBorders>
              <w:top w:val="single" w:sz="8" w:space="0" w:color="auto"/>
              <w:bottom w:val="single" w:sz="8" w:space="0" w:color="auto"/>
            </w:tcBorders>
            <w:vAlign w:val="center"/>
          </w:tcPr>
          <w:p w14:paraId="15998C1D" w14:textId="77777777" w:rsidR="00256FC4" w:rsidRPr="00DF19AA" w:rsidRDefault="00256FC4" w:rsidP="00256FC4">
            <w:pPr>
              <w:pStyle w:val="Table"/>
              <w:jc w:val="center"/>
              <w:rPr>
                <w:b/>
              </w:rPr>
            </w:pPr>
            <w:r w:rsidRPr="00DF19AA">
              <w:t>Matti Naapuri</w:t>
            </w:r>
          </w:p>
        </w:tc>
      </w:tr>
      <w:tr w:rsidR="00256FC4" w:rsidRPr="0034257F" w14:paraId="711439E6" w14:textId="77777777">
        <w:tc>
          <w:tcPr>
            <w:tcW w:w="845" w:type="dxa"/>
            <w:tcBorders>
              <w:top w:val="single" w:sz="8" w:space="0" w:color="auto"/>
              <w:bottom w:val="single" w:sz="8" w:space="0" w:color="auto"/>
            </w:tcBorders>
          </w:tcPr>
          <w:p w14:paraId="3F13DFB3" w14:textId="77777777" w:rsidR="00256FC4" w:rsidRPr="0034257F" w:rsidRDefault="00256FC4">
            <w:pPr>
              <w:pStyle w:val="Table"/>
              <w:jc w:val="center"/>
              <w:rPr>
                <w:b/>
              </w:rPr>
            </w:pPr>
          </w:p>
        </w:tc>
        <w:tc>
          <w:tcPr>
            <w:tcW w:w="1418" w:type="dxa"/>
            <w:tcBorders>
              <w:top w:val="single" w:sz="8" w:space="0" w:color="auto"/>
              <w:bottom w:val="single" w:sz="8" w:space="0" w:color="auto"/>
            </w:tcBorders>
          </w:tcPr>
          <w:p w14:paraId="7879B52F" w14:textId="77777777" w:rsidR="00256FC4" w:rsidRPr="0034257F" w:rsidRDefault="00256FC4">
            <w:pPr>
              <w:pStyle w:val="Table"/>
              <w:jc w:val="center"/>
              <w:rPr>
                <w:b/>
              </w:rPr>
            </w:pPr>
          </w:p>
        </w:tc>
        <w:tc>
          <w:tcPr>
            <w:tcW w:w="3260" w:type="dxa"/>
            <w:tcBorders>
              <w:top w:val="single" w:sz="8" w:space="0" w:color="auto"/>
              <w:bottom w:val="single" w:sz="8" w:space="0" w:color="auto"/>
            </w:tcBorders>
          </w:tcPr>
          <w:p w14:paraId="7028C023" w14:textId="77777777" w:rsidR="00256FC4" w:rsidRPr="0034257F" w:rsidRDefault="00256FC4">
            <w:pPr>
              <w:pStyle w:val="Table"/>
              <w:jc w:val="center"/>
              <w:rPr>
                <w:b/>
              </w:rPr>
            </w:pPr>
          </w:p>
        </w:tc>
        <w:tc>
          <w:tcPr>
            <w:tcW w:w="1276" w:type="dxa"/>
            <w:tcBorders>
              <w:top w:val="single" w:sz="8" w:space="0" w:color="auto"/>
              <w:bottom w:val="single" w:sz="8" w:space="0" w:color="auto"/>
            </w:tcBorders>
          </w:tcPr>
          <w:p w14:paraId="665FE67D" w14:textId="77777777" w:rsidR="00256FC4" w:rsidRPr="0034257F" w:rsidRDefault="00256FC4">
            <w:pPr>
              <w:pStyle w:val="Table"/>
              <w:jc w:val="center"/>
              <w:rPr>
                <w:b/>
              </w:rPr>
            </w:pPr>
          </w:p>
        </w:tc>
        <w:tc>
          <w:tcPr>
            <w:tcW w:w="2126" w:type="dxa"/>
            <w:tcBorders>
              <w:top w:val="single" w:sz="8" w:space="0" w:color="auto"/>
              <w:bottom w:val="single" w:sz="8" w:space="0" w:color="auto"/>
            </w:tcBorders>
          </w:tcPr>
          <w:p w14:paraId="081A3948" w14:textId="77777777" w:rsidR="00256FC4" w:rsidRPr="0034257F" w:rsidRDefault="00256FC4">
            <w:pPr>
              <w:pStyle w:val="Table"/>
              <w:jc w:val="center"/>
              <w:rPr>
                <w:b/>
              </w:rPr>
            </w:pPr>
          </w:p>
        </w:tc>
      </w:tr>
      <w:tr w:rsidR="00397D3A" w14:paraId="2F97406B" w14:textId="77777777" w:rsidTr="00D77E93">
        <w:tc>
          <w:tcPr>
            <w:tcW w:w="845" w:type="dxa"/>
            <w:tcBorders>
              <w:top w:val="nil"/>
            </w:tcBorders>
            <w:shd w:val="clear" w:color="auto" w:fill="auto"/>
          </w:tcPr>
          <w:p w14:paraId="2FFE15FB" w14:textId="77777777" w:rsidR="00397D3A" w:rsidRPr="0034257F" w:rsidRDefault="00397D3A">
            <w:pPr>
              <w:pStyle w:val="Table"/>
              <w:jc w:val="center"/>
              <w:rPr>
                <w:b/>
              </w:rPr>
            </w:pPr>
          </w:p>
        </w:tc>
        <w:tc>
          <w:tcPr>
            <w:tcW w:w="1418" w:type="dxa"/>
            <w:tcBorders>
              <w:top w:val="nil"/>
            </w:tcBorders>
            <w:shd w:val="clear" w:color="auto" w:fill="auto"/>
          </w:tcPr>
          <w:p w14:paraId="419E078A" w14:textId="77777777" w:rsidR="00397D3A" w:rsidRPr="0034257F" w:rsidRDefault="00397D3A" w:rsidP="00F233ED">
            <w:pPr>
              <w:pStyle w:val="Table"/>
              <w:jc w:val="center"/>
            </w:pPr>
          </w:p>
        </w:tc>
        <w:tc>
          <w:tcPr>
            <w:tcW w:w="3260" w:type="dxa"/>
            <w:tcBorders>
              <w:top w:val="nil"/>
            </w:tcBorders>
            <w:shd w:val="clear" w:color="auto" w:fill="auto"/>
          </w:tcPr>
          <w:p w14:paraId="66940C4D" w14:textId="77777777" w:rsidR="00397D3A" w:rsidRPr="0034257F" w:rsidRDefault="00397D3A">
            <w:pPr>
              <w:pStyle w:val="Table"/>
            </w:pPr>
          </w:p>
        </w:tc>
        <w:tc>
          <w:tcPr>
            <w:tcW w:w="1276" w:type="dxa"/>
            <w:tcBorders>
              <w:top w:val="nil"/>
            </w:tcBorders>
            <w:shd w:val="clear" w:color="auto" w:fill="auto"/>
            <w:vAlign w:val="center"/>
          </w:tcPr>
          <w:p w14:paraId="58A8D7A3" w14:textId="77777777" w:rsidR="00397D3A" w:rsidRPr="0034257F" w:rsidRDefault="00397D3A" w:rsidP="00F504A9">
            <w:pPr>
              <w:pStyle w:val="Table"/>
              <w:jc w:val="center"/>
            </w:pPr>
          </w:p>
        </w:tc>
        <w:tc>
          <w:tcPr>
            <w:tcW w:w="2126" w:type="dxa"/>
            <w:tcBorders>
              <w:top w:val="nil"/>
            </w:tcBorders>
            <w:shd w:val="clear" w:color="auto" w:fill="auto"/>
            <w:vAlign w:val="center"/>
          </w:tcPr>
          <w:p w14:paraId="6065771B" w14:textId="77777777" w:rsidR="00397D3A" w:rsidRPr="0034257F" w:rsidRDefault="00397D3A" w:rsidP="00F504A9">
            <w:pPr>
              <w:pStyle w:val="Table"/>
              <w:jc w:val="center"/>
            </w:pPr>
          </w:p>
        </w:tc>
      </w:tr>
    </w:tbl>
    <w:p w14:paraId="588F1B24" w14:textId="77777777" w:rsidR="00397D3A" w:rsidRDefault="00397D3A">
      <w:pPr>
        <w:ind w:left="0"/>
        <w:rPr>
          <w:lang w:val="en-GB"/>
        </w:rPr>
      </w:pPr>
    </w:p>
    <w:sectPr w:rsidR="00397D3A" w:rsidSect="003E6BED">
      <w:headerReference w:type="even" r:id="rId45"/>
      <w:headerReference w:type="default" r:id="rId46"/>
      <w:footerReference w:type="default" r:id="rId47"/>
      <w:headerReference w:type="first" r:id="rId48"/>
      <w:type w:val="oddPage"/>
      <w:pgSz w:w="11907" w:h="16840" w:code="9"/>
      <w:pgMar w:top="446" w:right="850" w:bottom="1843" w:left="850" w:header="504" w:footer="85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8F48917" w14:textId="77777777" w:rsidR="00722173" w:rsidRDefault="00722173">
      <w:r>
        <w:separator/>
      </w:r>
    </w:p>
  </w:endnote>
  <w:endnote w:type="continuationSeparator" w:id="0">
    <w:p w14:paraId="19D8B2F0" w14:textId="77777777" w:rsidR="00722173" w:rsidRDefault="0072217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toneSansSemibold">
    <w:panose1 w:val="020B0500000000000000"/>
    <w:charset w:val="00"/>
    <w:family w:val="swiss"/>
    <w:pitch w:val="variable"/>
    <w:sig w:usb0="80000027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2868F90" w14:textId="7AE33951" w:rsidR="00F47CD6" w:rsidRPr="00E9753F" w:rsidRDefault="00F47CD6">
    <w:pPr>
      <w:pStyle w:val="Footer"/>
      <w:pBdr>
        <w:top w:val="single" w:sz="4" w:space="1" w:color="auto"/>
      </w:pBdr>
      <w:rPr>
        <w:rFonts w:ascii="Arial" w:hAnsi="Arial"/>
        <w:sz w:val="24"/>
      </w:rPr>
    </w:pPr>
    <w:r w:rsidRPr="00E9753F">
      <w:rPr>
        <w:rFonts w:ascii="Arial" w:hAnsi="Arial"/>
      </w:rPr>
      <w:t>© 202</w:t>
    </w:r>
    <w:r w:rsidR="00081974">
      <w:rPr>
        <w:rFonts w:ascii="Arial" w:hAnsi="Arial"/>
      </w:rPr>
      <w:t>4</w:t>
    </w:r>
    <w:r w:rsidRPr="00E9753F">
      <w:rPr>
        <w:rFonts w:ascii="Arial" w:hAnsi="Arial"/>
      </w:rPr>
      <w:t xml:space="preserve"> KONE Corporation                                                                                           </w:t>
    </w:r>
    <w:r w:rsidRPr="00E9753F">
      <w:rPr>
        <w:rFonts w:ascii="Arial" w:hAnsi="Arial"/>
      </w:rPr>
      <w:tab/>
    </w:r>
    <w:r w:rsidR="00E9753F" w:rsidRPr="00E9753F">
      <w:rPr>
        <w:rFonts w:ascii="Arial" w:hAnsi="Arial"/>
        <w:b/>
        <w:bCs/>
      </w:rPr>
      <w:t>51414051</w:t>
    </w:r>
    <w:r w:rsidRPr="00E9753F">
      <w:rPr>
        <w:rFonts w:ascii="Arial" w:hAnsi="Arial" w:cs="Arial"/>
        <w:b/>
        <w:bCs/>
        <w:lang w:val="en-US"/>
      </w:rPr>
      <w:t>D06</w:t>
    </w:r>
  </w:p>
  <w:p w14:paraId="4F3E41AE" w14:textId="30252320" w:rsidR="00F47CD6" w:rsidRDefault="00F47CD6">
    <w:pPr>
      <w:pStyle w:val="Footer"/>
      <w:rPr>
        <w:rFonts w:ascii="Arial" w:hAnsi="Arial"/>
      </w:rPr>
    </w:pPr>
    <w:r w:rsidRPr="00E9753F">
      <w:rPr>
        <w:rFonts w:ascii="Arial" w:hAnsi="Arial"/>
      </w:rPr>
      <w:t>All rights reserved.</w:t>
    </w:r>
    <w:r w:rsidRPr="00E9753F">
      <w:rPr>
        <w:rFonts w:ascii="Arial" w:hAnsi="Arial"/>
      </w:rPr>
      <w:tab/>
    </w:r>
    <w:r w:rsidRPr="00E9753F">
      <w:rPr>
        <w:rStyle w:val="PageNumber"/>
        <w:rFonts w:ascii="Arial" w:hAnsi="Arial"/>
      </w:rPr>
      <w:fldChar w:fldCharType="begin"/>
    </w:r>
    <w:r w:rsidRPr="00E9753F">
      <w:rPr>
        <w:rStyle w:val="PageNumber"/>
        <w:rFonts w:ascii="Arial" w:hAnsi="Arial"/>
      </w:rPr>
      <w:instrText xml:space="preserve"> PAGE </w:instrText>
    </w:r>
    <w:r w:rsidRPr="00E9753F">
      <w:rPr>
        <w:rStyle w:val="PageNumber"/>
        <w:rFonts w:ascii="Arial" w:hAnsi="Arial"/>
      </w:rPr>
      <w:fldChar w:fldCharType="separate"/>
    </w:r>
    <w:r w:rsidRPr="00E9753F">
      <w:rPr>
        <w:rStyle w:val="PageNumber"/>
        <w:rFonts w:ascii="Arial" w:hAnsi="Arial"/>
        <w:noProof/>
      </w:rPr>
      <w:t>7</w:t>
    </w:r>
    <w:r w:rsidRPr="00E9753F">
      <w:rPr>
        <w:rStyle w:val="PageNumber"/>
        <w:rFonts w:ascii="Arial" w:hAnsi="Arial"/>
      </w:rPr>
      <w:fldChar w:fldCharType="end"/>
    </w:r>
    <w:r w:rsidRPr="00E9753F">
      <w:rPr>
        <w:rStyle w:val="PageNumber"/>
        <w:rFonts w:ascii="Arial" w:hAnsi="Arial"/>
      </w:rPr>
      <w:t xml:space="preserve"> (</w:t>
    </w:r>
    <w:r w:rsidRPr="00E9753F">
      <w:rPr>
        <w:rStyle w:val="PageNumber"/>
        <w:rFonts w:ascii="Arial" w:hAnsi="Arial"/>
      </w:rPr>
      <w:fldChar w:fldCharType="begin"/>
    </w:r>
    <w:r w:rsidRPr="00E9753F">
      <w:rPr>
        <w:rStyle w:val="PageNumber"/>
        <w:rFonts w:ascii="Arial" w:hAnsi="Arial"/>
      </w:rPr>
      <w:instrText xml:space="preserve"> NUMPAGES </w:instrText>
    </w:r>
    <w:r w:rsidRPr="00E9753F">
      <w:rPr>
        <w:rStyle w:val="PageNumber"/>
        <w:rFonts w:ascii="Arial" w:hAnsi="Arial"/>
      </w:rPr>
      <w:fldChar w:fldCharType="separate"/>
    </w:r>
    <w:r w:rsidRPr="00E9753F">
      <w:rPr>
        <w:rStyle w:val="PageNumber"/>
        <w:rFonts w:ascii="Arial" w:hAnsi="Arial"/>
        <w:noProof/>
      </w:rPr>
      <w:t>7</w:t>
    </w:r>
    <w:r w:rsidRPr="00E9753F">
      <w:rPr>
        <w:rStyle w:val="PageNumber"/>
        <w:rFonts w:ascii="Arial" w:hAnsi="Arial"/>
      </w:rPr>
      <w:fldChar w:fldCharType="end"/>
    </w:r>
    <w:r w:rsidRPr="00E9753F">
      <w:rPr>
        <w:rStyle w:val="PageNumber"/>
        <w:rFonts w:ascii="Arial" w:hAnsi="Arial"/>
      </w:rPr>
      <w:t xml:space="preserve"> )</w:t>
    </w:r>
    <w:r w:rsidRPr="00E9753F">
      <w:rPr>
        <w:rStyle w:val="PageNumber"/>
        <w:rFonts w:ascii="Arial" w:hAnsi="Arial"/>
      </w:rPr>
      <w:tab/>
      <w:t>(-) 202</w:t>
    </w:r>
    <w:r w:rsidR="005A506A">
      <w:rPr>
        <w:rStyle w:val="PageNumber"/>
        <w:rFonts w:ascii="Arial" w:hAnsi="Arial"/>
      </w:rPr>
      <w:t>4</w:t>
    </w:r>
    <w:r w:rsidRPr="00E9753F">
      <w:rPr>
        <w:rStyle w:val="PageNumber"/>
        <w:rFonts w:ascii="Arial" w:hAnsi="Arial"/>
      </w:rPr>
      <w:t>-</w:t>
    </w:r>
    <w:r w:rsidR="005A506A">
      <w:rPr>
        <w:rStyle w:val="PageNumber"/>
        <w:rFonts w:ascii="Arial" w:hAnsi="Arial"/>
      </w:rPr>
      <w:t>02</w:t>
    </w:r>
    <w:r w:rsidRPr="00E9753F">
      <w:rPr>
        <w:rStyle w:val="PageNumber"/>
        <w:rFonts w:ascii="Arial" w:hAnsi="Arial"/>
      </w:rPr>
      <w:t>-</w:t>
    </w:r>
    <w:r w:rsidR="00136E4A">
      <w:rPr>
        <w:rStyle w:val="PageNumber"/>
        <w:rFonts w:ascii="Arial" w:hAnsi="Arial"/>
      </w:rPr>
      <w:t>26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0D0AD06" w14:textId="77777777" w:rsidR="00722173" w:rsidRDefault="00722173">
      <w:r>
        <w:separator/>
      </w:r>
    </w:p>
  </w:footnote>
  <w:footnote w:type="continuationSeparator" w:id="0">
    <w:p w14:paraId="37EDA4C5" w14:textId="77777777" w:rsidR="00722173" w:rsidRDefault="0072217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13A1AD2" w14:textId="1BE345C3" w:rsidR="008E4EA2" w:rsidRDefault="008E4EA2">
    <w:pPr>
      <w:pStyle w:val="Header"/>
    </w:pPr>
    <w:r>
      <w:rPr>
        <w:noProof/>
      </w:rPr>
      <mc:AlternateContent>
        <mc:Choice Requires="wps">
          <w:drawing>
            <wp:anchor distT="0" distB="0" distL="0" distR="0" simplePos="0" relativeHeight="251659776" behindDoc="0" locked="0" layoutInCell="1" allowOverlap="1" wp14:anchorId="78F804BB" wp14:editId="701E6576">
              <wp:simplePos x="635" y="635"/>
              <wp:positionH relativeFrom="page">
                <wp:align>right</wp:align>
              </wp:positionH>
              <wp:positionV relativeFrom="page">
                <wp:align>top</wp:align>
              </wp:positionV>
              <wp:extent cx="443865" cy="443865"/>
              <wp:effectExtent l="0" t="0" r="0" b="10160"/>
              <wp:wrapNone/>
              <wp:docPr id="10" name="Text Box 10" descr="KONE Internal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hd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43865" cy="443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4D355A20" w14:textId="12CF6840" w:rsidR="008E4EA2" w:rsidRPr="008E4EA2" w:rsidRDefault="008E4EA2" w:rsidP="008E4EA2">
                          <w:pPr>
                            <w:rPr>
                              <w:rFonts w:eastAsia="Arial" w:cs="Arial"/>
                              <w:noProof/>
                              <w:color w:val="000000"/>
                              <w:sz w:val="16"/>
                              <w:szCs w:val="16"/>
                            </w:rPr>
                          </w:pPr>
                          <w:r w:rsidRPr="008E4EA2">
                            <w:rPr>
                              <w:rFonts w:eastAsia="Arial" w:cs="Arial"/>
                              <w:noProof/>
                              <w:color w:val="000000"/>
                              <w:sz w:val="16"/>
                              <w:szCs w:val="16"/>
                            </w:rPr>
                            <w:t>KONE Internal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190500" rIns="254000" bIns="0" numCol="1" spcCol="0" rtlCol="0" fromWordArt="0" anchor="t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78F804BB" id="_x0000_t202" coordsize="21600,21600" o:spt="202" path="m,l,21600r21600,l21600,xe">
              <v:stroke joinstyle="miter"/>
              <v:path gradientshapeok="t" o:connecttype="rect"/>
            </v:shapetype>
            <v:shape id="Text Box 10" o:spid="_x0000_s1026" type="#_x0000_t202" alt="KONE Internal" style="position:absolute;margin-left:-16.25pt;margin-top:0;width:34.95pt;height:34.95pt;z-index:251659776;visibility:visible;mso-wrap-style:none;mso-wrap-distance-left:0;mso-wrap-distance-top:0;mso-wrap-distance-right:0;mso-wrap-distance-bottom:0;mso-position-horizontal:right;mso-position-horizontal-relative:page;mso-position-vertical:top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" filled="f" stroked="f">
              <v:textbox style="mso-fit-shape-to-text:t" inset="0,15pt,20pt,0">
                <w:txbxContent>
                  <w:p w14:paraId="4D355A20" w14:textId="12CF6840" w:rsidR="008E4EA2" w:rsidRPr="008E4EA2" w:rsidRDefault="008E4EA2" w:rsidP="008E4EA2">
                    <w:pPr>
                      <w:rPr>
                        <w:rFonts w:eastAsia="Arial" w:cs="Arial"/>
                        <w:noProof/>
                        <w:color w:val="000000"/>
                        <w:sz w:val="16"/>
                        <w:szCs w:val="16"/>
                      </w:rPr>
                    </w:pPr>
                    <w:r w:rsidRPr="008E4EA2">
                      <w:rPr>
                        <w:rFonts w:eastAsia="Arial" w:cs="Arial"/>
                        <w:noProof/>
                        <w:color w:val="000000"/>
                        <w:sz w:val="16"/>
                        <w:szCs w:val="16"/>
                      </w:rPr>
                      <w:t>KONE Internal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79EEE70" w14:textId="2AC05EBF" w:rsidR="00E214EB" w:rsidRDefault="008E4EA2" w:rsidP="005D3920">
    <w:pPr>
      <w:pStyle w:val="Header"/>
      <w:spacing w:before="0"/>
    </w:pPr>
    <w:r>
      <w:rPr>
        <w:noProof/>
      </w:rPr>
      <mc:AlternateContent>
        <mc:Choice Requires="wps">
          <w:drawing>
            <wp:anchor distT="0" distB="0" distL="0" distR="0" simplePos="0" relativeHeight="251660800" behindDoc="0" locked="0" layoutInCell="1" allowOverlap="1" wp14:anchorId="33FA9C46" wp14:editId="7527EF1A">
              <wp:simplePos x="539750" y="323850"/>
              <wp:positionH relativeFrom="page">
                <wp:align>right</wp:align>
              </wp:positionH>
              <wp:positionV relativeFrom="page">
                <wp:align>top</wp:align>
              </wp:positionV>
              <wp:extent cx="443865" cy="443865"/>
              <wp:effectExtent l="0" t="0" r="0" b="10160"/>
              <wp:wrapNone/>
              <wp:docPr id="11" name="Text Box 11" descr="KONE Internal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hd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43865" cy="443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4195A654" w14:textId="251ACDDE" w:rsidR="008E4EA2" w:rsidRPr="008E4EA2" w:rsidRDefault="008E4EA2" w:rsidP="008E4EA2">
                          <w:pPr>
                            <w:rPr>
                              <w:rFonts w:eastAsia="Arial" w:cs="Arial"/>
                              <w:noProof/>
                              <w:color w:val="000000"/>
                              <w:sz w:val="16"/>
                              <w:szCs w:val="16"/>
                            </w:rPr>
                          </w:pPr>
                          <w:r w:rsidRPr="008E4EA2">
                            <w:rPr>
                              <w:rFonts w:eastAsia="Arial" w:cs="Arial"/>
                              <w:noProof/>
                              <w:color w:val="000000"/>
                              <w:sz w:val="16"/>
                              <w:szCs w:val="16"/>
                            </w:rPr>
                            <w:t>KONE Internal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190500" rIns="254000" bIns="0" numCol="1" spcCol="0" rtlCol="0" fromWordArt="0" anchor="t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33FA9C46" id="_x0000_t202" coordsize="21600,21600" o:spt="202" path="m,l,21600r21600,l21600,xe">
              <v:stroke joinstyle="miter"/>
              <v:path gradientshapeok="t" o:connecttype="rect"/>
            </v:shapetype>
            <v:shape id="Text Box 11" o:spid="_x0000_s1027" type="#_x0000_t202" alt="KONE Internal" style="position:absolute;margin-left:-16.25pt;margin-top:0;width:34.95pt;height:34.95pt;z-index:251660800;visibility:visible;mso-wrap-style:none;mso-wrap-distance-left:0;mso-wrap-distance-top:0;mso-wrap-distance-right:0;mso-wrap-distance-bottom:0;mso-position-horizontal:right;mso-position-horizontal-relative:page;mso-position-vertical:top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" filled="f" stroked="f">
              <v:textbox style="mso-fit-shape-to-text:t" inset="0,15pt,20pt,0">
                <w:txbxContent>
                  <w:p w14:paraId="4195A654" w14:textId="251ACDDE" w:rsidR="008E4EA2" w:rsidRPr="008E4EA2" w:rsidRDefault="008E4EA2" w:rsidP="008E4EA2">
                    <w:pPr>
                      <w:rPr>
                        <w:rFonts w:eastAsia="Arial" w:cs="Arial"/>
                        <w:noProof/>
                        <w:color w:val="000000"/>
                        <w:sz w:val="16"/>
                        <w:szCs w:val="16"/>
                      </w:rPr>
                    </w:pPr>
                    <w:r w:rsidRPr="008E4EA2">
                      <w:rPr>
                        <w:rFonts w:eastAsia="Arial" w:cs="Arial"/>
                        <w:noProof/>
                        <w:color w:val="000000"/>
                        <w:sz w:val="16"/>
                        <w:szCs w:val="16"/>
                      </w:rPr>
                      <w:t>KONE Internal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 w:rsidR="004D1FC2">
      <w:rPr>
        <w:noProof/>
      </w:rPr>
      <w:drawing>
        <wp:anchor distT="0" distB="0" distL="114300" distR="114300" simplePos="0" relativeHeight="251657728" behindDoc="0" locked="0" layoutInCell="0" allowOverlap="1" wp14:anchorId="1C3D0434" wp14:editId="05493D04">
          <wp:simplePos x="0" y="0"/>
          <wp:positionH relativeFrom="page">
            <wp:posOffset>6657975</wp:posOffset>
          </wp:positionH>
          <wp:positionV relativeFrom="page">
            <wp:posOffset>444500</wp:posOffset>
          </wp:positionV>
          <wp:extent cx="720090" cy="365760"/>
          <wp:effectExtent l="0" t="0" r="0" b="0"/>
          <wp:wrapTopAndBottom/>
          <wp:docPr id="2" name="Picture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20090" cy="36576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14:paraId="472DEC05" w14:textId="3BBAD27A" w:rsidR="00E214EB" w:rsidRPr="003E6BED" w:rsidRDefault="005D5465" w:rsidP="00E214EB">
    <w:pPr>
      <w:pStyle w:val="Header"/>
    </w:pPr>
    <w:r w:rsidRPr="005D5465">
      <w:t>KM51414051</w:t>
    </w:r>
    <w:r>
      <w:t xml:space="preserve"> </w:t>
    </w:r>
    <w:r w:rsidR="00E83554" w:rsidRPr="00713FAF">
      <w:t>–</w:t>
    </w:r>
    <w:r w:rsidRPr="00713FAF">
      <w:t xml:space="preserve"> FET</w:t>
    </w:r>
    <w:r w:rsidR="00713FAF">
      <w:t>, N-CH</w:t>
    </w:r>
    <w:r w:rsidR="00713FAF" w:rsidRPr="00713FAF">
      <w:t xml:space="preserve"> </w:t>
    </w:r>
    <w:r w:rsidR="00E214EB" w:rsidRPr="00713FAF">
      <w:t xml:space="preserve">Alternate/Second Source Validation </w:t>
    </w:r>
    <w:r w:rsidR="00800DE3" w:rsidRPr="00713FAF">
      <w:t xml:space="preserve">test </w:t>
    </w:r>
    <w:r w:rsidR="00C12555" w:rsidRPr="00713FAF">
      <w:t>plan</w:t>
    </w:r>
  </w:p>
  <w:p w14:paraId="47C45189" w14:textId="77777777" w:rsidR="00E214EB" w:rsidRDefault="00E214EB" w:rsidP="00E214EB">
    <w:pPr>
      <w:pStyle w:val="Header"/>
      <w:pBdr>
        <w:top w:val="single" w:sz="4" w:space="1" w:color="auto"/>
      </w:pBdr>
      <w:rPr>
        <w:sz w:val="20"/>
      </w:rPr>
    </w:pPr>
  </w:p>
  <w:p w14:paraId="217015CC" w14:textId="77777777" w:rsidR="00F47CD6" w:rsidRPr="00E214EB" w:rsidRDefault="00F47CD6" w:rsidP="00E214EB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7F60687" w14:textId="292BF81F" w:rsidR="008E4EA2" w:rsidRDefault="008E4EA2">
    <w:pPr>
      <w:pStyle w:val="Header"/>
    </w:pPr>
    <w:r>
      <w:rPr>
        <w:noProof/>
      </w:rPr>
      <mc:AlternateContent>
        <mc:Choice Requires="wps">
          <w:drawing>
            <wp:anchor distT="0" distB="0" distL="0" distR="0" simplePos="0" relativeHeight="251658752" behindDoc="0" locked="0" layoutInCell="1" allowOverlap="1" wp14:anchorId="16DA929C" wp14:editId="57201622">
              <wp:simplePos x="635" y="635"/>
              <wp:positionH relativeFrom="page">
                <wp:align>right</wp:align>
              </wp:positionH>
              <wp:positionV relativeFrom="page">
                <wp:align>top</wp:align>
              </wp:positionV>
              <wp:extent cx="443865" cy="443865"/>
              <wp:effectExtent l="0" t="0" r="0" b="10160"/>
              <wp:wrapNone/>
              <wp:docPr id="9" name="Text Box 9" descr="KONE Internal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hd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43865" cy="443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0B09B2F2" w14:textId="0E22A6CA" w:rsidR="008E4EA2" w:rsidRPr="008E4EA2" w:rsidRDefault="008E4EA2" w:rsidP="008E4EA2">
                          <w:pPr>
                            <w:rPr>
                              <w:rFonts w:eastAsia="Arial" w:cs="Arial"/>
                              <w:noProof/>
                              <w:color w:val="000000"/>
                              <w:sz w:val="16"/>
                              <w:szCs w:val="16"/>
                            </w:rPr>
                          </w:pPr>
                          <w:r w:rsidRPr="008E4EA2">
                            <w:rPr>
                              <w:rFonts w:eastAsia="Arial" w:cs="Arial"/>
                              <w:noProof/>
                              <w:color w:val="000000"/>
                              <w:sz w:val="16"/>
                              <w:szCs w:val="16"/>
                            </w:rPr>
                            <w:t>KONE Internal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190500" rIns="254000" bIns="0" numCol="1" spcCol="0" rtlCol="0" fromWordArt="0" anchor="t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16DA929C" id="_x0000_t202" coordsize="21600,21600" o:spt="202" path="m,l,21600r21600,l21600,xe">
              <v:stroke joinstyle="miter"/>
              <v:path gradientshapeok="t" o:connecttype="rect"/>
            </v:shapetype>
            <v:shape id="Text Box 9" o:spid="_x0000_s1028" type="#_x0000_t202" alt="KONE Internal" style="position:absolute;margin-left:-16.25pt;margin-top:0;width:34.95pt;height:34.95pt;z-index:251658752;visibility:visible;mso-wrap-style:none;mso-wrap-distance-left:0;mso-wrap-distance-top:0;mso-wrap-distance-right:0;mso-wrap-distance-bottom:0;mso-position-horizontal:right;mso-position-horizontal-relative:page;mso-position-vertical:top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" filled="f" stroked="f">
              <v:textbox style="mso-fit-shape-to-text:t" inset="0,15pt,20pt,0">
                <w:txbxContent>
                  <w:p w14:paraId="0B09B2F2" w14:textId="0E22A6CA" w:rsidR="008E4EA2" w:rsidRPr="008E4EA2" w:rsidRDefault="008E4EA2" w:rsidP="008E4EA2">
                    <w:pPr>
                      <w:rPr>
                        <w:rFonts w:eastAsia="Arial" w:cs="Arial"/>
                        <w:noProof/>
                        <w:color w:val="000000"/>
                        <w:sz w:val="16"/>
                        <w:szCs w:val="16"/>
                      </w:rPr>
                    </w:pPr>
                    <w:r w:rsidRPr="008E4EA2">
                      <w:rPr>
                        <w:rFonts w:eastAsia="Arial" w:cs="Arial"/>
                        <w:noProof/>
                        <w:color w:val="000000"/>
                        <w:sz w:val="16"/>
                        <w:szCs w:val="16"/>
                      </w:rPr>
                      <w:t>KONE Internal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741189"/>
    <w:multiLevelType w:val="multilevel"/>
    <w:tmpl w:val="8E52486E"/>
    <w:lvl w:ilvl="0">
      <w:start w:val="3"/>
      <w:numFmt w:val="decimal"/>
      <w:lvlText w:val="%1"/>
      <w:lvlJc w:val="left"/>
      <w:pPr>
        <w:ind w:left="790" w:hanging="79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812" w:hanging="79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834" w:hanging="790"/>
      </w:pPr>
      <w:rPr>
        <w:rFonts w:hint="default"/>
      </w:rPr>
    </w:lvl>
    <w:lvl w:ilvl="3">
      <w:start w:val="3"/>
      <w:numFmt w:val="decimal"/>
      <w:lvlText w:val="%1.%2.%3.%4"/>
      <w:lvlJc w:val="left"/>
      <w:pPr>
        <w:ind w:left="856" w:hanging="79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16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9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572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594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976" w:hanging="1800"/>
      </w:pPr>
      <w:rPr>
        <w:rFonts w:hint="default"/>
      </w:rPr>
    </w:lvl>
  </w:abstractNum>
  <w:abstractNum w:abstractNumId="1" w15:restartNumberingAfterBreak="0">
    <w:nsid w:val="08304B66"/>
    <w:multiLevelType w:val="hybridMultilevel"/>
    <w:tmpl w:val="07A23AE2"/>
    <w:lvl w:ilvl="0" w:tplc="0D6C4E14">
      <w:start w:val="1"/>
      <w:numFmt w:val="decimal"/>
      <w:lvlText w:val="%1"/>
      <w:lvlJc w:val="left"/>
      <w:pPr>
        <w:ind w:left="502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>
      <w:start w:val="1"/>
      <w:numFmt w:val="decimal"/>
      <w:lvlText w:val="%4."/>
      <w:lvlJc w:val="left"/>
      <w:pPr>
        <w:ind w:left="2520" w:hanging="360"/>
      </w:pPr>
    </w:lvl>
    <w:lvl w:ilvl="4" w:tplc="04090019">
      <w:start w:val="1"/>
      <w:numFmt w:val="lowerLetter"/>
      <w:lvlText w:val="%5."/>
      <w:lvlJc w:val="left"/>
      <w:pPr>
        <w:ind w:left="3240" w:hanging="360"/>
      </w:pPr>
    </w:lvl>
    <w:lvl w:ilvl="5" w:tplc="0409001B">
      <w:start w:val="1"/>
      <w:numFmt w:val="lowerRoman"/>
      <w:lvlText w:val="%6."/>
      <w:lvlJc w:val="right"/>
      <w:pPr>
        <w:ind w:left="3960" w:hanging="180"/>
      </w:pPr>
    </w:lvl>
    <w:lvl w:ilvl="6" w:tplc="0409000F">
      <w:start w:val="1"/>
      <w:numFmt w:val="decimal"/>
      <w:lvlText w:val="%7."/>
      <w:lvlJc w:val="left"/>
      <w:pPr>
        <w:ind w:left="4680" w:hanging="360"/>
      </w:pPr>
    </w:lvl>
    <w:lvl w:ilvl="7" w:tplc="04090019">
      <w:start w:val="1"/>
      <w:numFmt w:val="lowerLetter"/>
      <w:lvlText w:val="%8."/>
      <w:lvlJc w:val="left"/>
      <w:pPr>
        <w:ind w:left="5400" w:hanging="360"/>
      </w:pPr>
    </w:lvl>
    <w:lvl w:ilvl="8" w:tplc="0409001B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08DC0467"/>
    <w:multiLevelType w:val="hybridMultilevel"/>
    <w:tmpl w:val="07A23AE2"/>
    <w:lvl w:ilvl="0" w:tplc="0D6C4E14">
      <w:start w:val="1"/>
      <w:numFmt w:val="decimal"/>
      <w:lvlText w:val="%1"/>
      <w:lvlJc w:val="left"/>
      <w:pPr>
        <w:ind w:left="502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>
      <w:start w:val="1"/>
      <w:numFmt w:val="decimal"/>
      <w:lvlText w:val="%4."/>
      <w:lvlJc w:val="left"/>
      <w:pPr>
        <w:ind w:left="2520" w:hanging="360"/>
      </w:pPr>
    </w:lvl>
    <w:lvl w:ilvl="4" w:tplc="04090019">
      <w:start w:val="1"/>
      <w:numFmt w:val="lowerLetter"/>
      <w:lvlText w:val="%5."/>
      <w:lvlJc w:val="left"/>
      <w:pPr>
        <w:ind w:left="3240" w:hanging="360"/>
      </w:pPr>
    </w:lvl>
    <w:lvl w:ilvl="5" w:tplc="0409001B">
      <w:start w:val="1"/>
      <w:numFmt w:val="lowerRoman"/>
      <w:lvlText w:val="%6."/>
      <w:lvlJc w:val="right"/>
      <w:pPr>
        <w:ind w:left="3960" w:hanging="180"/>
      </w:pPr>
    </w:lvl>
    <w:lvl w:ilvl="6" w:tplc="0409000F">
      <w:start w:val="1"/>
      <w:numFmt w:val="decimal"/>
      <w:lvlText w:val="%7."/>
      <w:lvlJc w:val="left"/>
      <w:pPr>
        <w:ind w:left="4680" w:hanging="360"/>
      </w:pPr>
    </w:lvl>
    <w:lvl w:ilvl="7" w:tplc="04090019">
      <w:start w:val="1"/>
      <w:numFmt w:val="lowerLetter"/>
      <w:lvlText w:val="%8."/>
      <w:lvlJc w:val="left"/>
      <w:pPr>
        <w:ind w:left="5400" w:hanging="360"/>
      </w:pPr>
    </w:lvl>
    <w:lvl w:ilvl="8" w:tplc="0409001B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090F302C"/>
    <w:multiLevelType w:val="hybridMultilevel"/>
    <w:tmpl w:val="07A23AE2"/>
    <w:lvl w:ilvl="0" w:tplc="0D6C4E14">
      <w:start w:val="1"/>
      <w:numFmt w:val="decimal"/>
      <w:lvlText w:val="%1"/>
      <w:lvlJc w:val="left"/>
      <w:pPr>
        <w:ind w:left="502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>
      <w:start w:val="1"/>
      <w:numFmt w:val="decimal"/>
      <w:lvlText w:val="%4."/>
      <w:lvlJc w:val="left"/>
      <w:pPr>
        <w:ind w:left="2520" w:hanging="360"/>
      </w:pPr>
    </w:lvl>
    <w:lvl w:ilvl="4" w:tplc="04090019">
      <w:start w:val="1"/>
      <w:numFmt w:val="lowerLetter"/>
      <w:lvlText w:val="%5."/>
      <w:lvlJc w:val="left"/>
      <w:pPr>
        <w:ind w:left="3240" w:hanging="360"/>
      </w:pPr>
    </w:lvl>
    <w:lvl w:ilvl="5" w:tplc="0409001B">
      <w:start w:val="1"/>
      <w:numFmt w:val="lowerRoman"/>
      <w:lvlText w:val="%6."/>
      <w:lvlJc w:val="right"/>
      <w:pPr>
        <w:ind w:left="3960" w:hanging="180"/>
      </w:pPr>
    </w:lvl>
    <w:lvl w:ilvl="6" w:tplc="0409000F">
      <w:start w:val="1"/>
      <w:numFmt w:val="decimal"/>
      <w:lvlText w:val="%7."/>
      <w:lvlJc w:val="left"/>
      <w:pPr>
        <w:ind w:left="4680" w:hanging="360"/>
      </w:pPr>
    </w:lvl>
    <w:lvl w:ilvl="7" w:tplc="04090019">
      <w:start w:val="1"/>
      <w:numFmt w:val="lowerLetter"/>
      <w:lvlText w:val="%8."/>
      <w:lvlJc w:val="left"/>
      <w:pPr>
        <w:ind w:left="5400" w:hanging="360"/>
      </w:pPr>
    </w:lvl>
    <w:lvl w:ilvl="8" w:tplc="0409001B">
      <w:start w:val="1"/>
      <w:numFmt w:val="lowerRoman"/>
      <w:lvlText w:val="%9."/>
      <w:lvlJc w:val="right"/>
      <w:pPr>
        <w:ind w:left="6120" w:hanging="180"/>
      </w:pPr>
    </w:lvl>
  </w:abstractNum>
  <w:abstractNum w:abstractNumId="4" w15:restartNumberingAfterBreak="0">
    <w:nsid w:val="15094123"/>
    <w:multiLevelType w:val="hybridMultilevel"/>
    <w:tmpl w:val="07A23AE2"/>
    <w:lvl w:ilvl="0" w:tplc="0D6C4E14">
      <w:start w:val="1"/>
      <w:numFmt w:val="decimal"/>
      <w:lvlText w:val="%1"/>
      <w:lvlJc w:val="left"/>
      <w:pPr>
        <w:ind w:left="502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>
      <w:start w:val="1"/>
      <w:numFmt w:val="decimal"/>
      <w:lvlText w:val="%4."/>
      <w:lvlJc w:val="left"/>
      <w:pPr>
        <w:ind w:left="2520" w:hanging="360"/>
      </w:pPr>
    </w:lvl>
    <w:lvl w:ilvl="4" w:tplc="04090019">
      <w:start w:val="1"/>
      <w:numFmt w:val="lowerLetter"/>
      <w:lvlText w:val="%5."/>
      <w:lvlJc w:val="left"/>
      <w:pPr>
        <w:ind w:left="3240" w:hanging="360"/>
      </w:pPr>
    </w:lvl>
    <w:lvl w:ilvl="5" w:tplc="0409001B">
      <w:start w:val="1"/>
      <w:numFmt w:val="lowerRoman"/>
      <w:lvlText w:val="%6."/>
      <w:lvlJc w:val="right"/>
      <w:pPr>
        <w:ind w:left="3960" w:hanging="180"/>
      </w:pPr>
    </w:lvl>
    <w:lvl w:ilvl="6" w:tplc="0409000F">
      <w:start w:val="1"/>
      <w:numFmt w:val="decimal"/>
      <w:lvlText w:val="%7."/>
      <w:lvlJc w:val="left"/>
      <w:pPr>
        <w:ind w:left="4680" w:hanging="360"/>
      </w:pPr>
    </w:lvl>
    <w:lvl w:ilvl="7" w:tplc="04090019">
      <w:start w:val="1"/>
      <w:numFmt w:val="lowerLetter"/>
      <w:lvlText w:val="%8."/>
      <w:lvlJc w:val="left"/>
      <w:pPr>
        <w:ind w:left="5400" w:hanging="360"/>
      </w:pPr>
    </w:lvl>
    <w:lvl w:ilvl="8" w:tplc="0409001B">
      <w:start w:val="1"/>
      <w:numFmt w:val="lowerRoman"/>
      <w:lvlText w:val="%9."/>
      <w:lvlJc w:val="right"/>
      <w:pPr>
        <w:ind w:left="6120" w:hanging="180"/>
      </w:pPr>
    </w:lvl>
  </w:abstractNum>
  <w:abstractNum w:abstractNumId="5" w15:restartNumberingAfterBreak="0">
    <w:nsid w:val="1B1110CD"/>
    <w:multiLevelType w:val="hybridMultilevel"/>
    <w:tmpl w:val="FFFFFFFF"/>
    <w:lvl w:ilvl="0" w:tplc="FFFFFFFF">
      <w:start w:val="1"/>
      <w:numFmt w:val="bullet"/>
      <w:lvlText w:val="•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6" w15:restartNumberingAfterBreak="0">
    <w:nsid w:val="1B6941B6"/>
    <w:multiLevelType w:val="multilevel"/>
    <w:tmpl w:val="04B4DAB4"/>
    <w:lvl w:ilvl="0">
      <w:start w:val="1"/>
      <w:numFmt w:val="decimal"/>
      <w:lvlText w:val="%1"/>
      <w:lvlJc w:val="left"/>
      <w:pPr>
        <w:tabs>
          <w:tab w:val="num" w:pos="851"/>
        </w:tabs>
        <w:ind w:left="851" w:hanging="851"/>
      </w:pPr>
      <w:rPr>
        <w:rFonts w:ascii="Arial" w:hAnsi="Arial" w:hint="default"/>
        <w:b/>
        <w:i w:val="0"/>
        <w:sz w:val="24"/>
      </w:rPr>
    </w:lvl>
    <w:lvl w:ilvl="1">
      <w:start w:val="1"/>
      <w:numFmt w:val="decimal"/>
      <w:lvlText w:val="%1.%2"/>
      <w:lvlJc w:val="left"/>
      <w:pPr>
        <w:tabs>
          <w:tab w:val="num" w:pos="851"/>
        </w:tabs>
        <w:ind w:left="851" w:hanging="851"/>
      </w:pPr>
    </w:lvl>
    <w:lvl w:ilvl="2">
      <w:start w:val="1"/>
      <w:numFmt w:val="decimal"/>
      <w:lvlText w:val="%1.%2.%3"/>
      <w:lvlJc w:val="left"/>
      <w:pPr>
        <w:tabs>
          <w:tab w:val="num" w:pos="851"/>
        </w:tabs>
        <w:ind w:left="851" w:hanging="851"/>
      </w:pPr>
    </w:lvl>
    <w:lvl w:ilvl="3">
      <w:start w:val="1"/>
      <w:numFmt w:val="upperLetter"/>
      <w:lvlText w:val="%4"/>
      <w:lvlJc w:val="left"/>
      <w:pPr>
        <w:tabs>
          <w:tab w:val="num" w:pos="1211"/>
        </w:tabs>
        <w:ind w:left="1134" w:hanging="283"/>
      </w:p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7" w15:restartNumberingAfterBreak="0">
    <w:nsid w:val="269F6B4F"/>
    <w:multiLevelType w:val="hybridMultilevel"/>
    <w:tmpl w:val="703C39EA"/>
    <w:lvl w:ilvl="0" w:tplc="5BE8512C">
      <w:start w:val="1"/>
      <w:numFmt w:val="decimal"/>
      <w:pStyle w:val="Heading4"/>
      <w:lvlText w:val="%1."/>
      <w:lvlJc w:val="left"/>
      <w:pPr>
        <w:ind w:left="1571" w:hanging="360"/>
      </w:pPr>
    </w:lvl>
    <w:lvl w:ilvl="1" w:tplc="040B0019" w:tentative="1">
      <w:start w:val="1"/>
      <w:numFmt w:val="lowerLetter"/>
      <w:lvlText w:val="%2."/>
      <w:lvlJc w:val="left"/>
      <w:pPr>
        <w:ind w:left="2291" w:hanging="360"/>
      </w:pPr>
    </w:lvl>
    <w:lvl w:ilvl="2" w:tplc="040B001B" w:tentative="1">
      <w:start w:val="1"/>
      <w:numFmt w:val="lowerRoman"/>
      <w:lvlText w:val="%3."/>
      <w:lvlJc w:val="right"/>
      <w:pPr>
        <w:ind w:left="3011" w:hanging="180"/>
      </w:pPr>
    </w:lvl>
    <w:lvl w:ilvl="3" w:tplc="040B000F" w:tentative="1">
      <w:start w:val="1"/>
      <w:numFmt w:val="decimal"/>
      <w:lvlText w:val="%4."/>
      <w:lvlJc w:val="left"/>
      <w:pPr>
        <w:ind w:left="3731" w:hanging="360"/>
      </w:pPr>
    </w:lvl>
    <w:lvl w:ilvl="4" w:tplc="040B0019" w:tentative="1">
      <w:start w:val="1"/>
      <w:numFmt w:val="lowerLetter"/>
      <w:lvlText w:val="%5."/>
      <w:lvlJc w:val="left"/>
      <w:pPr>
        <w:ind w:left="4451" w:hanging="360"/>
      </w:pPr>
    </w:lvl>
    <w:lvl w:ilvl="5" w:tplc="040B001B" w:tentative="1">
      <w:start w:val="1"/>
      <w:numFmt w:val="lowerRoman"/>
      <w:lvlText w:val="%6."/>
      <w:lvlJc w:val="right"/>
      <w:pPr>
        <w:ind w:left="5171" w:hanging="180"/>
      </w:pPr>
    </w:lvl>
    <w:lvl w:ilvl="6" w:tplc="040B000F" w:tentative="1">
      <w:start w:val="1"/>
      <w:numFmt w:val="decimal"/>
      <w:lvlText w:val="%7."/>
      <w:lvlJc w:val="left"/>
      <w:pPr>
        <w:ind w:left="5891" w:hanging="360"/>
      </w:pPr>
    </w:lvl>
    <w:lvl w:ilvl="7" w:tplc="040B0019" w:tentative="1">
      <w:start w:val="1"/>
      <w:numFmt w:val="lowerLetter"/>
      <w:lvlText w:val="%8."/>
      <w:lvlJc w:val="left"/>
      <w:pPr>
        <w:ind w:left="6611" w:hanging="360"/>
      </w:pPr>
    </w:lvl>
    <w:lvl w:ilvl="8" w:tplc="040B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8" w15:restartNumberingAfterBreak="0">
    <w:nsid w:val="297C2F85"/>
    <w:multiLevelType w:val="singleLevel"/>
    <w:tmpl w:val="A6C6A22E"/>
    <w:lvl w:ilvl="0">
      <w:start w:val="1"/>
      <w:numFmt w:val="bullet"/>
      <w:pStyle w:val="Bullet2"/>
      <w:lvlText w:val=""/>
      <w:lvlJc w:val="left"/>
      <w:pPr>
        <w:tabs>
          <w:tab w:val="num" w:pos="360"/>
        </w:tabs>
        <w:ind w:left="284" w:hanging="284"/>
      </w:pPr>
      <w:rPr>
        <w:rFonts w:ascii="Symbol" w:hAnsi="Symbol" w:hint="default"/>
      </w:rPr>
    </w:lvl>
  </w:abstractNum>
  <w:abstractNum w:abstractNumId="9" w15:restartNumberingAfterBreak="0">
    <w:nsid w:val="413723EA"/>
    <w:multiLevelType w:val="singleLevel"/>
    <w:tmpl w:val="D4F2D4B0"/>
    <w:lvl w:ilvl="0">
      <w:start w:val="1"/>
      <w:numFmt w:val="bullet"/>
      <w:pStyle w:val="Bullet"/>
      <w:lvlText w:val=""/>
      <w:lvlJc w:val="left"/>
      <w:pPr>
        <w:tabs>
          <w:tab w:val="num" w:pos="360"/>
        </w:tabs>
        <w:ind w:left="284" w:hanging="284"/>
      </w:pPr>
      <w:rPr>
        <w:rFonts w:ascii="Symbol" w:hAnsi="Symbol" w:hint="default"/>
      </w:rPr>
    </w:lvl>
  </w:abstractNum>
  <w:abstractNum w:abstractNumId="10" w15:restartNumberingAfterBreak="0">
    <w:nsid w:val="47D73615"/>
    <w:multiLevelType w:val="hybridMultilevel"/>
    <w:tmpl w:val="07A23AE2"/>
    <w:lvl w:ilvl="0" w:tplc="0D6C4E14">
      <w:start w:val="1"/>
      <w:numFmt w:val="decimal"/>
      <w:lvlText w:val="%1"/>
      <w:lvlJc w:val="left"/>
      <w:pPr>
        <w:ind w:left="502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>
      <w:start w:val="1"/>
      <w:numFmt w:val="decimal"/>
      <w:lvlText w:val="%4."/>
      <w:lvlJc w:val="left"/>
      <w:pPr>
        <w:ind w:left="2520" w:hanging="360"/>
      </w:pPr>
    </w:lvl>
    <w:lvl w:ilvl="4" w:tplc="04090019">
      <w:start w:val="1"/>
      <w:numFmt w:val="lowerLetter"/>
      <w:lvlText w:val="%5."/>
      <w:lvlJc w:val="left"/>
      <w:pPr>
        <w:ind w:left="3240" w:hanging="360"/>
      </w:pPr>
    </w:lvl>
    <w:lvl w:ilvl="5" w:tplc="0409001B">
      <w:start w:val="1"/>
      <w:numFmt w:val="lowerRoman"/>
      <w:lvlText w:val="%6."/>
      <w:lvlJc w:val="right"/>
      <w:pPr>
        <w:ind w:left="3960" w:hanging="180"/>
      </w:pPr>
    </w:lvl>
    <w:lvl w:ilvl="6" w:tplc="0409000F">
      <w:start w:val="1"/>
      <w:numFmt w:val="decimal"/>
      <w:lvlText w:val="%7."/>
      <w:lvlJc w:val="left"/>
      <w:pPr>
        <w:ind w:left="4680" w:hanging="360"/>
      </w:pPr>
    </w:lvl>
    <w:lvl w:ilvl="7" w:tplc="04090019">
      <w:start w:val="1"/>
      <w:numFmt w:val="lowerLetter"/>
      <w:lvlText w:val="%8."/>
      <w:lvlJc w:val="left"/>
      <w:pPr>
        <w:ind w:left="5400" w:hanging="360"/>
      </w:pPr>
    </w:lvl>
    <w:lvl w:ilvl="8" w:tplc="0409001B">
      <w:start w:val="1"/>
      <w:numFmt w:val="lowerRoman"/>
      <w:lvlText w:val="%9."/>
      <w:lvlJc w:val="right"/>
      <w:pPr>
        <w:ind w:left="6120" w:hanging="180"/>
      </w:pPr>
    </w:lvl>
  </w:abstractNum>
  <w:abstractNum w:abstractNumId="11" w15:restartNumberingAfterBreak="0">
    <w:nsid w:val="497B4105"/>
    <w:multiLevelType w:val="multilevel"/>
    <w:tmpl w:val="384E7CDC"/>
    <w:lvl w:ilvl="0">
      <w:start w:val="1"/>
      <w:numFmt w:val="decimal"/>
      <w:pStyle w:val="Heading1"/>
      <w:lvlText w:val="%1"/>
      <w:lvlJc w:val="left"/>
      <w:pPr>
        <w:tabs>
          <w:tab w:val="num" w:pos="851"/>
        </w:tabs>
        <w:ind w:left="851" w:hanging="851"/>
      </w:pPr>
      <w:rPr>
        <w:rFonts w:ascii="Arial" w:hAnsi="Arial" w:hint="default"/>
        <w:b/>
        <w:i w:val="0"/>
        <w:sz w:val="24"/>
      </w:rPr>
    </w:lvl>
    <w:lvl w:ilvl="1">
      <w:start w:val="1"/>
      <w:numFmt w:val="decimal"/>
      <w:pStyle w:val="Heading2"/>
      <w:lvlText w:val="%1.%2"/>
      <w:lvlJc w:val="left"/>
      <w:pPr>
        <w:tabs>
          <w:tab w:val="num" w:pos="851"/>
        </w:tabs>
        <w:ind w:left="851" w:hanging="851"/>
      </w:pPr>
      <w:rPr>
        <w:rFonts w:hint="default"/>
      </w:rPr>
    </w:lvl>
    <w:lvl w:ilvl="2">
      <w:start w:val="1"/>
      <w:numFmt w:val="decimal"/>
      <w:pStyle w:val="Heading3"/>
      <w:lvlText w:val="%1.%2.%3"/>
      <w:lvlJc w:val="left"/>
      <w:pPr>
        <w:tabs>
          <w:tab w:val="num" w:pos="941"/>
        </w:tabs>
        <w:ind w:left="941" w:hanging="851"/>
      </w:pPr>
      <w:rPr>
        <w:rFonts w:hint="default"/>
      </w:rPr>
    </w:lvl>
    <w:lvl w:ilvl="3">
      <w:start w:val="1"/>
      <w:numFmt w:val="upperLetter"/>
      <w:lvlText w:val="%4"/>
      <w:lvlJc w:val="left"/>
      <w:pPr>
        <w:tabs>
          <w:tab w:val="num" w:pos="1211"/>
        </w:tabs>
        <w:ind w:left="1134" w:hanging="283"/>
      </w:pPr>
      <w:rPr>
        <w:rFonts w:hint="default"/>
      </w:rPr>
    </w:lvl>
    <w:lvl w:ilvl="4">
      <w:start w:val="1"/>
      <w:numFmt w:val="decimal"/>
      <w:pStyle w:val="Heading5"/>
      <w:lvlText w:val="%1.%2.%3.%5"/>
      <w:lvlJc w:val="left"/>
      <w:pPr>
        <w:tabs>
          <w:tab w:val="num" w:pos="1458"/>
        </w:tabs>
        <w:ind w:left="145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12" w15:restartNumberingAfterBreak="0">
    <w:nsid w:val="531B0059"/>
    <w:multiLevelType w:val="hybridMultilevel"/>
    <w:tmpl w:val="07A23AE2"/>
    <w:lvl w:ilvl="0" w:tplc="0D6C4E14">
      <w:start w:val="1"/>
      <w:numFmt w:val="decimal"/>
      <w:lvlText w:val="%1"/>
      <w:lvlJc w:val="left"/>
      <w:pPr>
        <w:ind w:left="502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>
      <w:start w:val="1"/>
      <w:numFmt w:val="decimal"/>
      <w:lvlText w:val="%4."/>
      <w:lvlJc w:val="left"/>
      <w:pPr>
        <w:ind w:left="2520" w:hanging="360"/>
      </w:pPr>
    </w:lvl>
    <w:lvl w:ilvl="4" w:tplc="04090019">
      <w:start w:val="1"/>
      <w:numFmt w:val="lowerLetter"/>
      <w:lvlText w:val="%5."/>
      <w:lvlJc w:val="left"/>
      <w:pPr>
        <w:ind w:left="3240" w:hanging="360"/>
      </w:pPr>
    </w:lvl>
    <w:lvl w:ilvl="5" w:tplc="0409001B">
      <w:start w:val="1"/>
      <w:numFmt w:val="lowerRoman"/>
      <w:lvlText w:val="%6."/>
      <w:lvlJc w:val="right"/>
      <w:pPr>
        <w:ind w:left="3960" w:hanging="180"/>
      </w:pPr>
    </w:lvl>
    <w:lvl w:ilvl="6" w:tplc="0409000F">
      <w:start w:val="1"/>
      <w:numFmt w:val="decimal"/>
      <w:lvlText w:val="%7."/>
      <w:lvlJc w:val="left"/>
      <w:pPr>
        <w:ind w:left="4680" w:hanging="360"/>
      </w:pPr>
    </w:lvl>
    <w:lvl w:ilvl="7" w:tplc="04090019">
      <w:start w:val="1"/>
      <w:numFmt w:val="lowerLetter"/>
      <w:lvlText w:val="%8."/>
      <w:lvlJc w:val="left"/>
      <w:pPr>
        <w:ind w:left="5400" w:hanging="360"/>
      </w:pPr>
    </w:lvl>
    <w:lvl w:ilvl="8" w:tplc="0409001B">
      <w:start w:val="1"/>
      <w:numFmt w:val="lowerRoman"/>
      <w:lvlText w:val="%9."/>
      <w:lvlJc w:val="right"/>
      <w:pPr>
        <w:ind w:left="6120" w:hanging="180"/>
      </w:pPr>
    </w:lvl>
  </w:abstractNum>
  <w:abstractNum w:abstractNumId="13" w15:restartNumberingAfterBreak="0">
    <w:nsid w:val="53F53011"/>
    <w:multiLevelType w:val="singleLevel"/>
    <w:tmpl w:val="88A21ACE"/>
    <w:lvl w:ilvl="0">
      <w:start w:val="1"/>
      <w:numFmt w:val="bullet"/>
      <w:pStyle w:val="List-2"/>
      <w:lvlText w:val=""/>
      <w:lvlJc w:val="left"/>
      <w:pPr>
        <w:tabs>
          <w:tab w:val="num" w:pos="360"/>
        </w:tabs>
        <w:ind w:left="284" w:hanging="284"/>
      </w:pPr>
      <w:rPr>
        <w:rFonts w:ascii="Symbol" w:hAnsi="Symbol" w:hint="default"/>
      </w:rPr>
    </w:lvl>
  </w:abstractNum>
  <w:abstractNum w:abstractNumId="14" w15:restartNumberingAfterBreak="0">
    <w:nsid w:val="59D92C0D"/>
    <w:multiLevelType w:val="singleLevel"/>
    <w:tmpl w:val="85ACB030"/>
    <w:lvl w:ilvl="0">
      <w:start w:val="1"/>
      <w:numFmt w:val="bullet"/>
      <w:pStyle w:val="List-"/>
      <w:lvlText w:val=""/>
      <w:lvlJc w:val="left"/>
      <w:pPr>
        <w:tabs>
          <w:tab w:val="num" w:pos="360"/>
        </w:tabs>
        <w:ind w:left="284" w:hanging="284"/>
      </w:pPr>
      <w:rPr>
        <w:rFonts w:ascii="Symbol" w:hAnsi="Symbol" w:hint="default"/>
      </w:rPr>
    </w:lvl>
  </w:abstractNum>
  <w:abstractNum w:abstractNumId="15" w15:restartNumberingAfterBreak="0">
    <w:nsid w:val="5B97745F"/>
    <w:multiLevelType w:val="hybridMultilevel"/>
    <w:tmpl w:val="935A6DB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0DE7D81"/>
    <w:multiLevelType w:val="hybridMultilevel"/>
    <w:tmpl w:val="07A23AE2"/>
    <w:lvl w:ilvl="0" w:tplc="0D6C4E14">
      <w:start w:val="1"/>
      <w:numFmt w:val="decimal"/>
      <w:lvlText w:val="%1"/>
      <w:lvlJc w:val="left"/>
      <w:pPr>
        <w:ind w:left="502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>
      <w:start w:val="1"/>
      <w:numFmt w:val="decimal"/>
      <w:lvlText w:val="%4."/>
      <w:lvlJc w:val="left"/>
      <w:pPr>
        <w:ind w:left="2520" w:hanging="360"/>
      </w:pPr>
    </w:lvl>
    <w:lvl w:ilvl="4" w:tplc="04090019">
      <w:start w:val="1"/>
      <w:numFmt w:val="lowerLetter"/>
      <w:lvlText w:val="%5."/>
      <w:lvlJc w:val="left"/>
      <w:pPr>
        <w:ind w:left="3240" w:hanging="360"/>
      </w:pPr>
    </w:lvl>
    <w:lvl w:ilvl="5" w:tplc="0409001B">
      <w:start w:val="1"/>
      <w:numFmt w:val="lowerRoman"/>
      <w:lvlText w:val="%6."/>
      <w:lvlJc w:val="right"/>
      <w:pPr>
        <w:ind w:left="3960" w:hanging="180"/>
      </w:pPr>
    </w:lvl>
    <w:lvl w:ilvl="6" w:tplc="0409000F">
      <w:start w:val="1"/>
      <w:numFmt w:val="decimal"/>
      <w:lvlText w:val="%7."/>
      <w:lvlJc w:val="left"/>
      <w:pPr>
        <w:ind w:left="4680" w:hanging="360"/>
      </w:pPr>
    </w:lvl>
    <w:lvl w:ilvl="7" w:tplc="04090019">
      <w:start w:val="1"/>
      <w:numFmt w:val="lowerLetter"/>
      <w:lvlText w:val="%8."/>
      <w:lvlJc w:val="left"/>
      <w:pPr>
        <w:ind w:left="5400" w:hanging="360"/>
      </w:pPr>
    </w:lvl>
    <w:lvl w:ilvl="8" w:tplc="0409001B">
      <w:start w:val="1"/>
      <w:numFmt w:val="lowerRoman"/>
      <w:lvlText w:val="%9."/>
      <w:lvlJc w:val="right"/>
      <w:pPr>
        <w:ind w:left="6120" w:hanging="180"/>
      </w:pPr>
    </w:lvl>
  </w:abstractNum>
  <w:abstractNum w:abstractNumId="17" w15:restartNumberingAfterBreak="0">
    <w:nsid w:val="64FC5502"/>
    <w:multiLevelType w:val="hybridMultilevel"/>
    <w:tmpl w:val="07A23AE2"/>
    <w:lvl w:ilvl="0" w:tplc="0D6C4E14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8" w15:restartNumberingAfterBreak="0">
    <w:nsid w:val="69510D38"/>
    <w:multiLevelType w:val="singleLevel"/>
    <w:tmpl w:val="6FE05F98"/>
    <w:lvl w:ilvl="0">
      <w:start w:val="1"/>
      <w:numFmt w:val="bullet"/>
      <w:pStyle w:val="Comment"/>
      <w:lvlText w:val="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</w:rPr>
    </w:lvl>
  </w:abstractNum>
  <w:abstractNum w:abstractNumId="19" w15:restartNumberingAfterBreak="0">
    <w:nsid w:val="7C2448EC"/>
    <w:multiLevelType w:val="hybridMultilevel"/>
    <w:tmpl w:val="B48E1A2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407608319">
    <w:abstractNumId w:val="14"/>
  </w:num>
  <w:num w:numId="2" w16cid:durableId="1289773636">
    <w:abstractNumId w:val="9"/>
  </w:num>
  <w:num w:numId="3" w16cid:durableId="32390195">
    <w:abstractNumId w:val="13"/>
  </w:num>
  <w:num w:numId="4" w16cid:durableId="797649266">
    <w:abstractNumId w:val="8"/>
  </w:num>
  <w:num w:numId="5" w16cid:durableId="507258979">
    <w:abstractNumId w:val="18"/>
  </w:num>
  <w:num w:numId="6" w16cid:durableId="1793862320">
    <w:abstractNumId w:val="11"/>
  </w:num>
  <w:num w:numId="7" w16cid:durableId="1814249769">
    <w:abstractNumId w:val="7"/>
  </w:num>
  <w:num w:numId="8" w16cid:durableId="771434378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 w16cid:durableId="2047944964">
    <w:abstractNumId w:val="1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 w16cid:durableId="465584647">
    <w:abstractNumId w:val="10"/>
  </w:num>
  <w:num w:numId="11" w16cid:durableId="1745226509">
    <w:abstractNumId w:val="2"/>
  </w:num>
  <w:num w:numId="12" w16cid:durableId="385034054">
    <w:abstractNumId w:val="4"/>
  </w:num>
  <w:num w:numId="13" w16cid:durableId="2003772083">
    <w:abstractNumId w:val="12"/>
  </w:num>
  <w:num w:numId="14" w16cid:durableId="425735284">
    <w:abstractNumId w:val="1"/>
  </w:num>
  <w:num w:numId="15" w16cid:durableId="440222212">
    <w:abstractNumId w:val="3"/>
  </w:num>
  <w:num w:numId="16" w16cid:durableId="1939439219">
    <w:abstractNumId w:val="17"/>
  </w:num>
  <w:num w:numId="17" w16cid:durableId="1097560430">
    <w:abstractNumId w:val="0"/>
  </w:num>
  <w:num w:numId="18" w16cid:durableId="1903518439">
    <w:abstractNumId w:val="11"/>
  </w:num>
  <w:num w:numId="19" w16cid:durableId="2144880822">
    <w:abstractNumId w:val="11"/>
  </w:num>
  <w:num w:numId="20" w16cid:durableId="1893694233">
    <w:abstractNumId w:val="6"/>
  </w:num>
  <w:num w:numId="21" w16cid:durableId="901259969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 w16cid:durableId="1116211859">
    <w:abstractNumId w:val="11"/>
  </w:num>
  <w:num w:numId="23" w16cid:durableId="604775817">
    <w:abstractNumId w:val="15"/>
  </w:num>
  <w:num w:numId="24" w16cid:durableId="1579750544">
    <w:abstractNumId w:val="5"/>
  </w:num>
  <w:num w:numId="25" w16cid:durableId="1889759288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 w16cid:durableId="167985082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 w16cid:durableId="1858544598">
    <w:abstractNumId w:val="19"/>
  </w:num>
  <w:numIdMacAtCleanup w:val="1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2"/>
  <w:proofState w:spelling="clean" w:grammar="clean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isplayHorizontalDrawingGridEvery w:val="0"/>
  <w:displayVerticalDrawingGridEvery w:val="0"/>
  <w:doNotUseMarginsForDrawingGridOrigin/>
  <w:noPunctuationKerning/>
  <w:characterSpacingControl w:val="doNotCompress"/>
  <w:hdrShapeDefaults>
    <o:shapedefaults v:ext="edit" spidmax="2050">
      <v:stroke endarrow="block"/>
    </o:shapedefaults>
  </w:hdrShapeDefaults>
  <w:footnotePr>
    <w:footnote w:id="-1"/>
    <w:footnote w:id="0"/>
  </w:footnotePr>
  <w:endnotePr>
    <w:endnote w:id="-1"/>
    <w:endnote w:id="0"/>
  </w:endnotePr>
  <w:compat>
    <w:doNotUseHTMLParagraphAutoSpacing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90583"/>
    <w:rsid w:val="00002D2A"/>
    <w:rsid w:val="00004290"/>
    <w:rsid w:val="00004891"/>
    <w:rsid w:val="00004A82"/>
    <w:rsid w:val="00005EF2"/>
    <w:rsid w:val="000067BE"/>
    <w:rsid w:val="00006816"/>
    <w:rsid w:val="00006D3B"/>
    <w:rsid w:val="00014822"/>
    <w:rsid w:val="0002634E"/>
    <w:rsid w:val="000264C4"/>
    <w:rsid w:val="00026BA4"/>
    <w:rsid w:val="0002750E"/>
    <w:rsid w:val="00027529"/>
    <w:rsid w:val="000319BD"/>
    <w:rsid w:val="00032B75"/>
    <w:rsid w:val="00034BFF"/>
    <w:rsid w:val="00035997"/>
    <w:rsid w:val="00035A83"/>
    <w:rsid w:val="00036018"/>
    <w:rsid w:val="000362AC"/>
    <w:rsid w:val="0004049B"/>
    <w:rsid w:val="00043B0E"/>
    <w:rsid w:val="00047430"/>
    <w:rsid w:val="000501AB"/>
    <w:rsid w:val="000505CB"/>
    <w:rsid w:val="00050AF9"/>
    <w:rsid w:val="00052DE3"/>
    <w:rsid w:val="00053D22"/>
    <w:rsid w:val="00053EA9"/>
    <w:rsid w:val="00054E51"/>
    <w:rsid w:val="0005568F"/>
    <w:rsid w:val="0005636D"/>
    <w:rsid w:val="00066796"/>
    <w:rsid w:val="000675F0"/>
    <w:rsid w:val="00071756"/>
    <w:rsid w:val="00072218"/>
    <w:rsid w:val="00074013"/>
    <w:rsid w:val="0007680F"/>
    <w:rsid w:val="00076F4A"/>
    <w:rsid w:val="00077491"/>
    <w:rsid w:val="00080802"/>
    <w:rsid w:val="00081974"/>
    <w:rsid w:val="00081CDF"/>
    <w:rsid w:val="0008302E"/>
    <w:rsid w:val="00085DB9"/>
    <w:rsid w:val="00087545"/>
    <w:rsid w:val="00091135"/>
    <w:rsid w:val="00095D78"/>
    <w:rsid w:val="000A150D"/>
    <w:rsid w:val="000A4573"/>
    <w:rsid w:val="000A480D"/>
    <w:rsid w:val="000B0121"/>
    <w:rsid w:val="000B0D60"/>
    <w:rsid w:val="000B4696"/>
    <w:rsid w:val="000B4A8D"/>
    <w:rsid w:val="000B7979"/>
    <w:rsid w:val="000B7A8D"/>
    <w:rsid w:val="000C0F0F"/>
    <w:rsid w:val="000C13D2"/>
    <w:rsid w:val="000C2088"/>
    <w:rsid w:val="000C2A60"/>
    <w:rsid w:val="000D18F3"/>
    <w:rsid w:val="000E0280"/>
    <w:rsid w:val="000E0D6D"/>
    <w:rsid w:val="000E1460"/>
    <w:rsid w:val="000E50D9"/>
    <w:rsid w:val="000E7C4F"/>
    <w:rsid w:val="000F0FB1"/>
    <w:rsid w:val="000F1FA6"/>
    <w:rsid w:val="000F4EEF"/>
    <w:rsid w:val="000F6653"/>
    <w:rsid w:val="000F7A20"/>
    <w:rsid w:val="0010130A"/>
    <w:rsid w:val="00102002"/>
    <w:rsid w:val="00107668"/>
    <w:rsid w:val="0011126A"/>
    <w:rsid w:val="0011426F"/>
    <w:rsid w:val="0011455C"/>
    <w:rsid w:val="00116549"/>
    <w:rsid w:val="001174CA"/>
    <w:rsid w:val="0011763D"/>
    <w:rsid w:val="0012217A"/>
    <w:rsid w:val="0012303F"/>
    <w:rsid w:val="00125765"/>
    <w:rsid w:val="001269D4"/>
    <w:rsid w:val="00127A62"/>
    <w:rsid w:val="001302B8"/>
    <w:rsid w:val="0013063E"/>
    <w:rsid w:val="001344E2"/>
    <w:rsid w:val="0013505D"/>
    <w:rsid w:val="00136E4A"/>
    <w:rsid w:val="00140B75"/>
    <w:rsid w:val="001448B0"/>
    <w:rsid w:val="0014526E"/>
    <w:rsid w:val="00145CC1"/>
    <w:rsid w:val="001461E3"/>
    <w:rsid w:val="00146F5A"/>
    <w:rsid w:val="00147545"/>
    <w:rsid w:val="001500AB"/>
    <w:rsid w:val="00152B6F"/>
    <w:rsid w:val="00152B7F"/>
    <w:rsid w:val="00152E3A"/>
    <w:rsid w:val="0015713D"/>
    <w:rsid w:val="0015780C"/>
    <w:rsid w:val="00160CC1"/>
    <w:rsid w:val="00163E03"/>
    <w:rsid w:val="001656A8"/>
    <w:rsid w:val="00165C56"/>
    <w:rsid w:val="001678EA"/>
    <w:rsid w:val="001703B4"/>
    <w:rsid w:val="00177386"/>
    <w:rsid w:val="0018039A"/>
    <w:rsid w:val="001814CF"/>
    <w:rsid w:val="00183A77"/>
    <w:rsid w:val="00187AEA"/>
    <w:rsid w:val="0019297B"/>
    <w:rsid w:val="0019435B"/>
    <w:rsid w:val="001A0833"/>
    <w:rsid w:val="001A0E6C"/>
    <w:rsid w:val="001A33F2"/>
    <w:rsid w:val="001A54D0"/>
    <w:rsid w:val="001A5D91"/>
    <w:rsid w:val="001A6972"/>
    <w:rsid w:val="001B049B"/>
    <w:rsid w:val="001B0B77"/>
    <w:rsid w:val="001B39C9"/>
    <w:rsid w:val="001B5630"/>
    <w:rsid w:val="001B6F24"/>
    <w:rsid w:val="001B7B7A"/>
    <w:rsid w:val="001C2827"/>
    <w:rsid w:val="001C2ED6"/>
    <w:rsid w:val="001C7247"/>
    <w:rsid w:val="001C7617"/>
    <w:rsid w:val="001D3106"/>
    <w:rsid w:val="001D3424"/>
    <w:rsid w:val="001D64F7"/>
    <w:rsid w:val="001D69E9"/>
    <w:rsid w:val="001D72E9"/>
    <w:rsid w:val="001E399E"/>
    <w:rsid w:val="001E401B"/>
    <w:rsid w:val="001E50C8"/>
    <w:rsid w:val="001F1B1B"/>
    <w:rsid w:val="001F2D27"/>
    <w:rsid w:val="001F415C"/>
    <w:rsid w:val="001F714D"/>
    <w:rsid w:val="00200612"/>
    <w:rsid w:val="00202951"/>
    <w:rsid w:val="00202B9B"/>
    <w:rsid w:val="00202EA5"/>
    <w:rsid w:val="00203F2D"/>
    <w:rsid w:val="00204DD1"/>
    <w:rsid w:val="00205803"/>
    <w:rsid w:val="00205A69"/>
    <w:rsid w:val="0020722B"/>
    <w:rsid w:val="00207D81"/>
    <w:rsid w:val="00212EAA"/>
    <w:rsid w:val="00214DE3"/>
    <w:rsid w:val="002159D6"/>
    <w:rsid w:val="002165D7"/>
    <w:rsid w:val="00221613"/>
    <w:rsid w:val="002220DC"/>
    <w:rsid w:val="00223682"/>
    <w:rsid w:val="00223D3A"/>
    <w:rsid w:val="00226399"/>
    <w:rsid w:val="002313AF"/>
    <w:rsid w:val="0023367F"/>
    <w:rsid w:val="00233D4B"/>
    <w:rsid w:val="00237B84"/>
    <w:rsid w:val="002412A3"/>
    <w:rsid w:val="00241578"/>
    <w:rsid w:val="0024297E"/>
    <w:rsid w:val="002443F2"/>
    <w:rsid w:val="00245C87"/>
    <w:rsid w:val="0024736E"/>
    <w:rsid w:val="0024764B"/>
    <w:rsid w:val="00251E24"/>
    <w:rsid w:val="002529C4"/>
    <w:rsid w:val="00256FC4"/>
    <w:rsid w:val="002609F5"/>
    <w:rsid w:val="00262B27"/>
    <w:rsid w:val="00266A7B"/>
    <w:rsid w:val="0027076A"/>
    <w:rsid w:val="0027080F"/>
    <w:rsid w:val="002721F7"/>
    <w:rsid w:val="0027232E"/>
    <w:rsid w:val="00274688"/>
    <w:rsid w:val="002751A4"/>
    <w:rsid w:val="00276E75"/>
    <w:rsid w:val="00281359"/>
    <w:rsid w:val="00287483"/>
    <w:rsid w:val="00287A12"/>
    <w:rsid w:val="00287F78"/>
    <w:rsid w:val="002902D9"/>
    <w:rsid w:val="00294041"/>
    <w:rsid w:val="0029407F"/>
    <w:rsid w:val="00294C75"/>
    <w:rsid w:val="00295686"/>
    <w:rsid w:val="002A09DC"/>
    <w:rsid w:val="002A0BBD"/>
    <w:rsid w:val="002A199F"/>
    <w:rsid w:val="002A2702"/>
    <w:rsid w:val="002A4D34"/>
    <w:rsid w:val="002A4E43"/>
    <w:rsid w:val="002A79DB"/>
    <w:rsid w:val="002B324F"/>
    <w:rsid w:val="002B3474"/>
    <w:rsid w:val="002B379A"/>
    <w:rsid w:val="002B6CCD"/>
    <w:rsid w:val="002B7244"/>
    <w:rsid w:val="002C1BFD"/>
    <w:rsid w:val="002C2A44"/>
    <w:rsid w:val="002C44FA"/>
    <w:rsid w:val="002C787D"/>
    <w:rsid w:val="002C7C5B"/>
    <w:rsid w:val="002C7E31"/>
    <w:rsid w:val="002D5963"/>
    <w:rsid w:val="002E1EE0"/>
    <w:rsid w:val="002E624B"/>
    <w:rsid w:val="002E6399"/>
    <w:rsid w:val="002E68B2"/>
    <w:rsid w:val="002F25FB"/>
    <w:rsid w:val="002F400D"/>
    <w:rsid w:val="002F41FE"/>
    <w:rsid w:val="002F4D64"/>
    <w:rsid w:val="00302041"/>
    <w:rsid w:val="00310550"/>
    <w:rsid w:val="0031249D"/>
    <w:rsid w:val="003172AC"/>
    <w:rsid w:val="00320B77"/>
    <w:rsid w:val="00321C86"/>
    <w:rsid w:val="00322344"/>
    <w:rsid w:val="0032346B"/>
    <w:rsid w:val="00324A51"/>
    <w:rsid w:val="00325BFF"/>
    <w:rsid w:val="0032798C"/>
    <w:rsid w:val="003335D6"/>
    <w:rsid w:val="00334041"/>
    <w:rsid w:val="0033445C"/>
    <w:rsid w:val="00335928"/>
    <w:rsid w:val="00336DCC"/>
    <w:rsid w:val="00337F65"/>
    <w:rsid w:val="00340087"/>
    <w:rsid w:val="003404F4"/>
    <w:rsid w:val="0034228F"/>
    <w:rsid w:val="0034257F"/>
    <w:rsid w:val="003438EC"/>
    <w:rsid w:val="00343CF6"/>
    <w:rsid w:val="00344073"/>
    <w:rsid w:val="003444B7"/>
    <w:rsid w:val="00347574"/>
    <w:rsid w:val="00352A49"/>
    <w:rsid w:val="003532CC"/>
    <w:rsid w:val="00353DEF"/>
    <w:rsid w:val="003546E8"/>
    <w:rsid w:val="0035613D"/>
    <w:rsid w:val="00356F95"/>
    <w:rsid w:val="00363017"/>
    <w:rsid w:val="0036358C"/>
    <w:rsid w:val="003647C5"/>
    <w:rsid w:val="003705A1"/>
    <w:rsid w:val="003707D0"/>
    <w:rsid w:val="003709E7"/>
    <w:rsid w:val="00372D31"/>
    <w:rsid w:val="00374FD1"/>
    <w:rsid w:val="003770BB"/>
    <w:rsid w:val="00377387"/>
    <w:rsid w:val="00381FEE"/>
    <w:rsid w:val="003830EF"/>
    <w:rsid w:val="003841DC"/>
    <w:rsid w:val="00384705"/>
    <w:rsid w:val="00386C3F"/>
    <w:rsid w:val="00387B90"/>
    <w:rsid w:val="00391C11"/>
    <w:rsid w:val="00392A90"/>
    <w:rsid w:val="00393EC6"/>
    <w:rsid w:val="00395375"/>
    <w:rsid w:val="00397093"/>
    <w:rsid w:val="00397D3A"/>
    <w:rsid w:val="003A07A4"/>
    <w:rsid w:val="003A2846"/>
    <w:rsid w:val="003A3E1C"/>
    <w:rsid w:val="003A44BD"/>
    <w:rsid w:val="003A4680"/>
    <w:rsid w:val="003B1E21"/>
    <w:rsid w:val="003B3922"/>
    <w:rsid w:val="003B68B0"/>
    <w:rsid w:val="003B7AEF"/>
    <w:rsid w:val="003C1EB2"/>
    <w:rsid w:val="003C2C2B"/>
    <w:rsid w:val="003C662C"/>
    <w:rsid w:val="003D5AB7"/>
    <w:rsid w:val="003D61A1"/>
    <w:rsid w:val="003D632B"/>
    <w:rsid w:val="003D7CB8"/>
    <w:rsid w:val="003E4CD8"/>
    <w:rsid w:val="003E5244"/>
    <w:rsid w:val="003E6BED"/>
    <w:rsid w:val="003E7A96"/>
    <w:rsid w:val="003F1788"/>
    <w:rsid w:val="003F18D1"/>
    <w:rsid w:val="003F4ECE"/>
    <w:rsid w:val="003F4F76"/>
    <w:rsid w:val="003F5396"/>
    <w:rsid w:val="003F6127"/>
    <w:rsid w:val="00400067"/>
    <w:rsid w:val="004001F5"/>
    <w:rsid w:val="004002B0"/>
    <w:rsid w:val="00400A1E"/>
    <w:rsid w:val="00400AC2"/>
    <w:rsid w:val="00402C23"/>
    <w:rsid w:val="00405C8C"/>
    <w:rsid w:val="004068F4"/>
    <w:rsid w:val="00410791"/>
    <w:rsid w:val="004118EF"/>
    <w:rsid w:val="00411E4D"/>
    <w:rsid w:val="00412429"/>
    <w:rsid w:val="00413D7C"/>
    <w:rsid w:val="00414861"/>
    <w:rsid w:val="00414A2B"/>
    <w:rsid w:val="004163F1"/>
    <w:rsid w:val="00417587"/>
    <w:rsid w:val="00417B36"/>
    <w:rsid w:val="004202CA"/>
    <w:rsid w:val="00420D25"/>
    <w:rsid w:val="00421A71"/>
    <w:rsid w:val="00423333"/>
    <w:rsid w:val="00423D4D"/>
    <w:rsid w:val="00425446"/>
    <w:rsid w:val="004300C4"/>
    <w:rsid w:val="00430476"/>
    <w:rsid w:val="004313F6"/>
    <w:rsid w:val="004316F0"/>
    <w:rsid w:val="00431D03"/>
    <w:rsid w:val="004325BB"/>
    <w:rsid w:val="0043509D"/>
    <w:rsid w:val="0043648F"/>
    <w:rsid w:val="00436E02"/>
    <w:rsid w:val="00437449"/>
    <w:rsid w:val="004375F6"/>
    <w:rsid w:val="0044141D"/>
    <w:rsid w:val="004457A5"/>
    <w:rsid w:val="004463F3"/>
    <w:rsid w:val="004475D3"/>
    <w:rsid w:val="0045055A"/>
    <w:rsid w:val="004508AD"/>
    <w:rsid w:val="00450AC5"/>
    <w:rsid w:val="004523BA"/>
    <w:rsid w:val="00454946"/>
    <w:rsid w:val="00456645"/>
    <w:rsid w:val="0045780F"/>
    <w:rsid w:val="00460299"/>
    <w:rsid w:val="004614D8"/>
    <w:rsid w:val="00461635"/>
    <w:rsid w:val="004638FD"/>
    <w:rsid w:val="00464DD3"/>
    <w:rsid w:val="00465E2F"/>
    <w:rsid w:val="00467640"/>
    <w:rsid w:val="0047384A"/>
    <w:rsid w:val="00476398"/>
    <w:rsid w:val="004821BC"/>
    <w:rsid w:val="00482668"/>
    <w:rsid w:val="0048284D"/>
    <w:rsid w:val="00483FA4"/>
    <w:rsid w:val="00484488"/>
    <w:rsid w:val="004845BF"/>
    <w:rsid w:val="0048618A"/>
    <w:rsid w:val="00486D42"/>
    <w:rsid w:val="00487A60"/>
    <w:rsid w:val="0049149F"/>
    <w:rsid w:val="00491EAD"/>
    <w:rsid w:val="00492AB5"/>
    <w:rsid w:val="0049746E"/>
    <w:rsid w:val="00497D3E"/>
    <w:rsid w:val="004A115F"/>
    <w:rsid w:val="004A2772"/>
    <w:rsid w:val="004A4AE5"/>
    <w:rsid w:val="004A4CE7"/>
    <w:rsid w:val="004A6153"/>
    <w:rsid w:val="004A7251"/>
    <w:rsid w:val="004B23A5"/>
    <w:rsid w:val="004B25A0"/>
    <w:rsid w:val="004B3658"/>
    <w:rsid w:val="004B4408"/>
    <w:rsid w:val="004B5692"/>
    <w:rsid w:val="004C2218"/>
    <w:rsid w:val="004C50DE"/>
    <w:rsid w:val="004C6CA1"/>
    <w:rsid w:val="004C7A33"/>
    <w:rsid w:val="004D10B7"/>
    <w:rsid w:val="004D1DE6"/>
    <w:rsid w:val="004D1FC2"/>
    <w:rsid w:val="004D29D9"/>
    <w:rsid w:val="004D4F31"/>
    <w:rsid w:val="004D6EAC"/>
    <w:rsid w:val="004E147E"/>
    <w:rsid w:val="004E1991"/>
    <w:rsid w:val="004E642A"/>
    <w:rsid w:val="004E6485"/>
    <w:rsid w:val="004E671E"/>
    <w:rsid w:val="004E6E5B"/>
    <w:rsid w:val="004E7A93"/>
    <w:rsid w:val="004F04B6"/>
    <w:rsid w:val="004F1329"/>
    <w:rsid w:val="004F4079"/>
    <w:rsid w:val="004F4CAB"/>
    <w:rsid w:val="004F4DA5"/>
    <w:rsid w:val="004F5C33"/>
    <w:rsid w:val="00500AA4"/>
    <w:rsid w:val="00502A87"/>
    <w:rsid w:val="00504D9A"/>
    <w:rsid w:val="00505341"/>
    <w:rsid w:val="00507833"/>
    <w:rsid w:val="005108CD"/>
    <w:rsid w:val="00515CDC"/>
    <w:rsid w:val="00516D80"/>
    <w:rsid w:val="00521D1E"/>
    <w:rsid w:val="005231DA"/>
    <w:rsid w:val="00525251"/>
    <w:rsid w:val="00525902"/>
    <w:rsid w:val="00525CE5"/>
    <w:rsid w:val="005305B7"/>
    <w:rsid w:val="00541804"/>
    <w:rsid w:val="00541C79"/>
    <w:rsid w:val="00542D55"/>
    <w:rsid w:val="005436B5"/>
    <w:rsid w:val="005437EA"/>
    <w:rsid w:val="00543913"/>
    <w:rsid w:val="00544D61"/>
    <w:rsid w:val="0054549B"/>
    <w:rsid w:val="005457E3"/>
    <w:rsid w:val="005472B6"/>
    <w:rsid w:val="005517A1"/>
    <w:rsid w:val="00561BB1"/>
    <w:rsid w:val="00562FEC"/>
    <w:rsid w:val="005642B1"/>
    <w:rsid w:val="00567021"/>
    <w:rsid w:val="005678BD"/>
    <w:rsid w:val="00571209"/>
    <w:rsid w:val="00577A78"/>
    <w:rsid w:val="0058148E"/>
    <w:rsid w:val="00583C8D"/>
    <w:rsid w:val="00584A1E"/>
    <w:rsid w:val="005851BB"/>
    <w:rsid w:val="005911C4"/>
    <w:rsid w:val="00593DB4"/>
    <w:rsid w:val="00595F6A"/>
    <w:rsid w:val="0059658F"/>
    <w:rsid w:val="005A04E9"/>
    <w:rsid w:val="005A19EA"/>
    <w:rsid w:val="005A39B3"/>
    <w:rsid w:val="005A3E16"/>
    <w:rsid w:val="005A3E97"/>
    <w:rsid w:val="005A3F84"/>
    <w:rsid w:val="005A506A"/>
    <w:rsid w:val="005A5F4E"/>
    <w:rsid w:val="005A75DE"/>
    <w:rsid w:val="005B116D"/>
    <w:rsid w:val="005B1AB4"/>
    <w:rsid w:val="005B73DD"/>
    <w:rsid w:val="005B7C27"/>
    <w:rsid w:val="005C1F1E"/>
    <w:rsid w:val="005C404B"/>
    <w:rsid w:val="005D0AE1"/>
    <w:rsid w:val="005D172A"/>
    <w:rsid w:val="005D32E8"/>
    <w:rsid w:val="005D3920"/>
    <w:rsid w:val="005D5465"/>
    <w:rsid w:val="005D5E75"/>
    <w:rsid w:val="005D60C0"/>
    <w:rsid w:val="005E25C0"/>
    <w:rsid w:val="005E2C22"/>
    <w:rsid w:val="005E32F9"/>
    <w:rsid w:val="005E50CA"/>
    <w:rsid w:val="005E7580"/>
    <w:rsid w:val="005E765E"/>
    <w:rsid w:val="005F004D"/>
    <w:rsid w:val="005F1543"/>
    <w:rsid w:val="005F18A9"/>
    <w:rsid w:val="005F3D28"/>
    <w:rsid w:val="005F5C54"/>
    <w:rsid w:val="005F5D54"/>
    <w:rsid w:val="005F656D"/>
    <w:rsid w:val="00600C4C"/>
    <w:rsid w:val="00601A5E"/>
    <w:rsid w:val="00604DB7"/>
    <w:rsid w:val="0060548E"/>
    <w:rsid w:val="00606BBD"/>
    <w:rsid w:val="006072D3"/>
    <w:rsid w:val="006072ED"/>
    <w:rsid w:val="006078D9"/>
    <w:rsid w:val="006106B5"/>
    <w:rsid w:val="00612E8E"/>
    <w:rsid w:val="00612F45"/>
    <w:rsid w:val="00613E8F"/>
    <w:rsid w:val="00614013"/>
    <w:rsid w:val="00614EB1"/>
    <w:rsid w:val="00615CE2"/>
    <w:rsid w:val="00616660"/>
    <w:rsid w:val="006177A1"/>
    <w:rsid w:val="0062081E"/>
    <w:rsid w:val="00622390"/>
    <w:rsid w:val="006226D6"/>
    <w:rsid w:val="006231BC"/>
    <w:rsid w:val="006238E0"/>
    <w:rsid w:val="006272E9"/>
    <w:rsid w:val="006279F6"/>
    <w:rsid w:val="00630C02"/>
    <w:rsid w:val="00631C5C"/>
    <w:rsid w:val="00632277"/>
    <w:rsid w:val="00632C12"/>
    <w:rsid w:val="006333EF"/>
    <w:rsid w:val="0063470C"/>
    <w:rsid w:val="00634E3E"/>
    <w:rsid w:val="00635234"/>
    <w:rsid w:val="00635F74"/>
    <w:rsid w:val="0064011F"/>
    <w:rsid w:val="0064035A"/>
    <w:rsid w:val="00642456"/>
    <w:rsid w:val="006429D7"/>
    <w:rsid w:val="00642B43"/>
    <w:rsid w:val="00643DFF"/>
    <w:rsid w:val="006442DC"/>
    <w:rsid w:val="006446A3"/>
    <w:rsid w:val="006462D7"/>
    <w:rsid w:val="00646F3F"/>
    <w:rsid w:val="0064735E"/>
    <w:rsid w:val="006502C7"/>
    <w:rsid w:val="0065152E"/>
    <w:rsid w:val="00653066"/>
    <w:rsid w:val="006552B8"/>
    <w:rsid w:val="00656D13"/>
    <w:rsid w:val="00660AAB"/>
    <w:rsid w:val="0066400F"/>
    <w:rsid w:val="00664635"/>
    <w:rsid w:val="006668C9"/>
    <w:rsid w:val="00667712"/>
    <w:rsid w:val="00670C91"/>
    <w:rsid w:val="0067105C"/>
    <w:rsid w:val="00675148"/>
    <w:rsid w:val="006800B0"/>
    <w:rsid w:val="006836AC"/>
    <w:rsid w:val="0068575A"/>
    <w:rsid w:val="006863B2"/>
    <w:rsid w:val="00692F64"/>
    <w:rsid w:val="00696326"/>
    <w:rsid w:val="006A4A7D"/>
    <w:rsid w:val="006A4EF2"/>
    <w:rsid w:val="006A644F"/>
    <w:rsid w:val="006A6B1F"/>
    <w:rsid w:val="006B05C9"/>
    <w:rsid w:val="006B13C8"/>
    <w:rsid w:val="006B1DAF"/>
    <w:rsid w:val="006B534C"/>
    <w:rsid w:val="006B6C90"/>
    <w:rsid w:val="006C44AA"/>
    <w:rsid w:val="006C45C1"/>
    <w:rsid w:val="006C7959"/>
    <w:rsid w:val="006D0B32"/>
    <w:rsid w:val="006D1203"/>
    <w:rsid w:val="006D1503"/>
    <w:rsid w:val="006D4B02"/>
    <w:rsid w:val="006D6398"/>
    <w:rsid w:val="006E1692"/>
    <w:rsid w:val="006E1959"/>
    <w:rsid w:val="006E2AD4"/>
    <w:rsid w:val="006E4DF5"/>
    <w:rsid w:val="006E6517"/>
    <w:rsid w:val="006E6BF8"/>
    <w:rsid w:val="006F0428"/>
    <w:rsid w:val="006F3173"/>
    <w:rsid w:val="006F4EFF"/>
    <w:rsid w:val="006F7BBA"/>
    <w:rsid w:val="007018A1"/>
    <w:rsid w:val="00702160"/>
    <w:rsid w:val="007027F3"/>
    <w:rsid w:val="00703135"/>
    <w:rsid w:val="00703EFF"/>
    <w:rsid w:val="007048AC"/>
    <w:rsid w:val="00705201"/>
    <w:rsid w:val="00706358"/>
    <w:rsid w:val="00711C4D"/>
    <w:rsid w:val="00713FAF"/>
    <w:rsid w:val="00714DF7"/>
    <w:rsid w:val="00722173"/>
    <w:rsid w:val="00722541"/>
    <w:rsid w:val="0072394D"/>
    <w:rsid w:val="00723C7F"/>
    <w:rsid w:val="00723DBF"/>
    <w:rsid w:val="00724B07"/>
    <w:rsid w:val="00725DBF"/>
    <w:rsid w:val="0072687D"/>
    <w:rsid w:val="00726CE6"/>
    <w:rsid w:val="007304A0"/>
    <w:rsid w:val="0073378E"/>
    <w:rsid w:val="007339EA"/>
    <w:rsid w:val="00735793"/>
    <w:rsid w:val="00740006"/>
    <w:rsid w:val="00741FB1"/>
    <w:rsid w:val="00743B1C"/>
    <w:rsid w:val="007446EF"/>
    <w:rsid w:val="00745170"/>
    <w:rsid w:val="00745A19"/>
    <w:rsid w:val="0075333E"/>
    <w:rsid w:val="00755351"/>
    <w:rsid w:val="00756EC8"/>
    <w:rsid w:val="007611D2"/>
    <w:rsid w:val="00762888"/>
    <w:rsid w:val="007659CB"/>
    <w:rsid w:val="00765FD3"/>
    <w:rsid w:val="007676E5"/>
    <w:rsid w:val="0077000D"/>
    <w:rsid w:val="00771CCB"/>
    <w:rsid w:val="00776104"/>
    <w:rsid w:val="007766D6"/>
    <w:rsid w:val="007778F1"/>
    <w:rsid w:val="0078046F"/>
    <w:rsid w:val="00780E11"/>
    <w:rsid w:val="00781857"/>
    <w:rsid w:val="0078331D"/>
    <w:rsid w:val="007836EA"/>
    <w:rsid w:val="00784C52"/>
    <w:rsid w:val="007855C1"/>
    <w:rsid w:val="00786D82"/>
    <w:rsid w:val="0078721B"/>
    <w:rsid w:val="00790365"/>
    <w:rsid w:val="00791118"/>
    <w:rsid w:val="00791B47"/>
    <w:rsid w:val="007922E0"/>
    <w:rsid w:val="00792A1A"/>
    <w:rsid w:val="00792CF4"/>
    <w:rsid w:val="00793690"/>
    <w:rsid w:val="007A090F"/>
    <w:rsid w:val="007A18F5"/>
    <w:rsid w:val="007A2AB1"/>
    <w:rsid w:val="007A3662"/>
    <w:rsid w:val="007A6BFB"/>
    <w:rsid w:val="007B1244"/>
    <w:rsid w:val="007B1EE7"/>
    <w:rsid w:val="007B258E"/>
    <w:rsid w:val="007B3BC1"/>
    <w:rsid w:val="007B68D3"/>
    <w:rsid w:val="007C0604"/>
    <w:rsid w:val="007C207A"/>
    <w:rsid w:val="007C272F"/>
    <w:rsid w:val="007C2909"/>
    <w:rsid w:val="007C3545"/>
    <w:rsid w:val="007C3935"/>
    <w:rsid w:val="007C53BE"/>
    <w:rsid w:val="007C69CA"/>
    <w:rsid w:val="007D03BF"/>
    <w:rsid w:val="007D1D6D"/>
    <w:rsid w:val="007D209E"/>
    <w:rsid w:val="007D44C8"/>
    <w:rsid w:val="007D4A74"/>
    <w:rsid w:val="007D53A4"/>
    <w:rsid w:val="007D5510"/>
    <w:rsid w:val="007E0433"/>
    <w:rsid w:val="007E051B"/>
    <w:rsid w:val="007E0DA0"/>
    <w:rsid w:val="007E1350"/>
    <w:rsid w:val="007E605A"/>
    <w:rsid w:val="007E6995"/>
    <w:rsid w:val="007F18C0"/>
    <w:rsid w:val="007F76E3"/>
    <w:rsid w:val="00800DE3"/>
    <w:rsid w:val="00804099"/>
    <w:rsid w:val="00805DA0"/>
    <w:rsid w:val="00806D8D"/>
    <w:rsid w:val="008075B4"/>
    <w:rsid w:val="00811697"/>
    <w:rsid w:val="008136BE"/>
    <w:rsid w:val="008152BF"/>
    <w:rsid w:val="008152E2"/>
    <w:rsid w:val="008156BE"/>
    <w:rsid w:val="00816C68"/>
    <w:rsid w:val="008179E1"/>
    <w:rsid w:val="00822E33"/>
    <w:rsid w:val="00823AE8"/>
    <w:rsid w:val="00824554"/>
    <w:rsid w:val="008258E5"/>
    <w:rsid w:val="00826B1E"/>
    <w:rsid w:val="0082733C"/>
    <w:rsid w:val="00830112"/>
    <w:rsid w:val="008307AF"/>
    <w:rsid w:val="00834038"/>
    <w:rsid w:val="00834A93"/>
    <w:rsid w:val="00840594"/>
    <w:rsid w:val="00842DD7"/>
    <w:rsid w:val="00843A4E"/>
    <w:rsid w:val="00844C92"/>
    <w:rsid w:val="00845D11"/>
    <w:rsid w:val="00847711"/>
    <w:rsid w:val="00847ED0"/>
    <w:rsid w:val="00852632"/>
    <w:rsid w:val="00856D8D"/>
    <w:rsid w:val="0086031C"/>
    <w:rsid w:val="0086128E"/>
    <w:rsid w:val="0086141A"/>
    <w:rsid w:val="00862455"/>
    <w:rsid w:val="0086461A"/>
    <w:rsid w:val="008676F2"/>
    <w:rsid w:val="00867A8A"/>
    <w:rsid w:val="00867B49"/>
    <w:rsid w:val="0087081D"/>
    <w:rsid w:val="0087216A"/>
    <w:rsid w:val="00874F7E"/>
    <w:rsid w:val="00877541"/>
    <w:rsid w:val="00877889"/>
    <w:rsid w:val="008817D1"/>
    <w:rsid w:val="00883876"/>
    <w:rsid w:val="00884B61"/>
    <w:rsid w:val="008859C3"/>
    <w:rsid w:val="008900E3"/>
    <w:rsid w:val="00890583"/>
    <w:rsid w:val="00892FC5"/>
    <w:rsid w:val="0089324E"/>
    <w:rsid w:val="008940BA"/>
    <w:rsid w:val="008959B7"/>
    <w:rsid w:val="00895D97"/>
    <w:rsid w:val="00896334"/>
    <w:rsid w:val="00897777"/>
    <w:rsid w:val="008A0625"/>
    <w:rsid w:val="008A2EFA"/>
    <w:rsid w:val="008A3392"/>
    <w:rsid w:val="008A3E3F"/>
    <w:rsid w:val="008A587C"/>
    <w:rsid w:val="008A7BEE"/>
    <w:rsid w:val="008B1E0C"/>
    <w:rsid w:val="008B422F"/>
    <w:rsid w:val="008B4C6C"/>
    <w:rsid w:val="008B7AE3"/>
    <w:rsid w:val="008B7F21"/>
    <w:rsid w:val="008C24AA"/>
    <w:rsid w:val="008C4096"/>
    <w:rsid w:val="008C463A"/>
    <w:rsid w:val="008C6C71"/>
    <w:rsid w:val="008C7488"/>
    <w:rsid w:val="008D2BE3"/>
    <w:rsid w:val="008D6D7A"/>
    <w:rsid w:val="008D75B9"/>
    <w:rsid w:val="008D79C4"/>
    <w:rsid w:val="008E4396"/>
    <w:rsid w:val="008E4EA2"/>
    <w:rsid w:val="008E65DF"/>
    <w:rsid w:val="008F02BB"/>
    <w:rsid w:val="008F047C"/>
    <w:rsid w:val="008F0520"/>
    <w:rsid w:val="008F0723"/>
    <w:rsid w:val="008F0D04"/>
    <w:rsid w:val="008F148F"/>
    <w:rsid w:val="008F7B3A"/>
    <w:rsid w:val="008F7B76"/>
    <w:rsid w:val="00901309"/>
    <w:rsid w:val="009013B8"/>
    <w:rsid w:val="00901762"/>
    <w:rsid w:val="0090570F"/>
    <w:rsid w:val="00906180"/>
    <w:rsid w:val="00907902"/>
    <w:rsid w:val="00907EE7"/>
    <w:rsid w:val="0091017B"/>
    <w:rsid w:val="009102D2"/>
    <w:rsid w:val="009109B0"/>
    <w:rsid w:val="00912D4D"/>
    <w:rsid w:val="00913002"/>
    <w:rsid w:val="00913BC7"/>
    <w:rsid w:val="00915334"/>
    <w:rsid w:val="00915784"/>
    <w:rsid w:val="00915AA8"/>
    <w:rsid w:val="00915CCC"/>
    <w:rsid w:val="00916DF9"/>
    <w:rsid w:val="0091785B"/>
    <w:rsid w:val="00922108"/>
    <w:rsid w:val="00922B95"/>
    <w:rsid w:val="00922DDD"/>
    <w:rsid w:val="00923FFF"/>
    <w:rsid w:val="00926A07"/>
    <w:rsid w:val="00926D79"/>
    <w:rsid w:val="00927A4A"/>
    <w:rsid w:val="00927D62"/>
    <w:rsid w:val="00931382"/>
    <w:rsid w:val="00931D6A"/>
    <w:rsid w:val="0093230F"/>
    <w:rsid w:val="00933762"/>
    <w:rsid w:val="0093549B"/>
    <w:rsid w:val="00940D91"/>
    <w:rsid w:val="00943A4B"/>
    <w:rsid w:val="009469AD"/>
    <w:rsid w:val="00947F53"/>
    <w:rsid w:val="009503C4"/>
    <w:rsid w:val="00954720"/>
    <w:rsid w:val="009548E3"/>
    <w:rsid w:val="00955C96"/>
    <w:rsid w:val="00956D44"/>
    <w:rsid w:val="0095752B"/>
    <w:rsid w:val="00957849"/>
    <w:rsid w:val="00967C3F"/>
    <w:rsid w:val="0097007C"/>
    <w:rsid w:val="009701E7"/>
    <w:rsid w:val="00971080"/>
    <w:rsid w:val="00976E8D"/>
    <w:rsid w:val="00976FD1"/>
    <w:rsid w:val="00977053"/>
    <w:rsid w:val="00983E76"/>
    <w:rsid w:val="009861AF"/>
    <w:rsid w:val="0098698C"/>
    <w:rsid w:val="00987681"/>
    <w:rsid w:val="009922BB"/>
    <w:rsid w:val="0099496A"/>
    <w:rsid w:val="00994AEB"/>
    <w:rsid w:val="00995CFD"/>
    <w:rsid w:val="009A03B4"/>
    <w:rsid w:val="009A10A3"/>
    <w:rsid w:val="009A1852"/>
    <w:rsid w:val="009A267D"/>
    <w:rsid w:val="009A2D6F"/>
    <w:rsid w:val="009A3D63"/>
    <w:rsid w:val="009A4FF6"/>
    <w:rsid w:val="009A5ED8"/>
    <w:rsid w:val="009A7642"/>
    <w:rsid w:val="009B3915"/>
    <w:rsid w:val="009B492F"/>
    <w:rsid w:val="009C1126"/>
    <w:rsid w:val="009C1C0C"/>
    <w:rsid w:val="009C1E3D"/>
    <w:rsid w:val="009C1E9E"/>
    <w:rsid w:val="009C37CB"/>
    <w:rsid w:val="009C3F3A"/>
    <w:rsid w:val="009C44DB"/>
    <w:rsid w:val="009C4841"/>
    <w:rsid w:val="009D01EC"/>
    <w:rsid w:val="009D0EC2"/>
    <w:rsid w:val="009D13C5"/>
    <w:rsid w:val="009D1E1A"/>
    <w:rsid w:val="009D2021"/>
    <w:rsid w:val="009D2815"/>
    <w:rsid w:val="009D3084"/>
    <w:rsid w:val="009D38AD"/>
    <w:rsid w:val="009D57F7"/>
    <w:rsid w:val="009D68EB"/>
    <w:rsid w:val="009D6ACB"/>
    <w:rsid w:val="009E08BD"/>
    <w:rsid w:val="009E2DE5"/>
    <w:rsid w:val="009E58D8"/>
    <w:rsid w:val="009E6E7E"/>
    <w:rsid w:val="009E7C07"/>
    <w:rsid w:val="009F1E70"/>
    <w:rsid w:val="009F5CB0"/>
    <w:rsid w:val="009F70E6"/>
    <w:rsid w:val="00A00869"/>
    <w:rsid w:val="00A00CE5"/>
    <w:rsid w:val="00A01B3D"/>
    <w:rsid w:val="00A05591"/>
    <w:rsid w:val="00A0696B"/>
    <w:rsid w:val="00A103E3"/>
    <w:rsid w:val="00A1109C"/>
    <w:rsid w:val="00A1335A"/>
    <w:rsid w:val="00A1579A"/>
    <w:rsid w:val="00A15A05"/>
    <w:rsid w:val="00A160F6"/>
    <w:rsid w:val="00A204E4"/>
    <w:rsid w:val="00A20846"/>
    <w:rsid w:val="00A223DE"/>
    <w:rsid w:val="00A239EE"/>
    <w:rsid w:val="00A30B9E"/>
    <w:rsid w:val="00A32D1E"/>
    <w:rsid w:val="00A33141"/>
    <w:rsid w:val="00A33450"/>
    <w:rsid w:val="00A3581B"/>
    <w:rsid w:val="00A37140"/>
    <w:rsid w:val="00A4076E"/>
    <w:rsid w:val="00A40EDE"/>
    <w:rsid w:val="00A420D1"/>
    <w:rsid w:val="00A43482"/>
    <w:rsid w:val="00A43BD7"/>
    <w:rsid w:val="00A44AC6"/>
    <w:rsid w:val="00A45ECF"/>
    <w:rsid w:val="00A47B7A"/>
    <w:rsid w:val="00A50130"/>
    <w:rsid w:val="00A50190"/>
    <w:rsid w:val="00A501F2"/>
    <w:rsid w:val="00A5069F"/>
    <w:rsid w:val="00A5378D"/>
    <w:rsid w:val="00A54098"/>
    <w:rsid w:val="00A55826"/>
    <w:rsid w:val="00A6166B"/>
    <w:rsid w:val="00A6282D"/>
    <w:rsid w:val="00A64F87"/>
    <w:rsid w:val="00A658FF"/>
    <w:rsid w:val="00A74CF9"/>
    <w:rsid w:val="00A74F3F"/>
    <w:rsid w:val="00A75AD3"/>
    <w:rsid w:val="00A80C66"/>
    <w:rsid w:val="00A82027"/>
    <w:rsid w:val="00A83581"/>
    <w:rsid w:val="00A84C11"/>
    <w:rsid w:val="00A84C7E"/>
    <w:rsid w:val="00A852E6"/>
    <w:rsid w:val="00A85E43"/>
    <w:rsid w:val="00A87CA3"/>
    <w:rsid w:val="00A95826"/>
    <w:rsid w:val="00A970A8"/>
    <w:rsid w:val="00AA1E2C"/>
    <w:rsid w:val="00AA44E0"/>
    <w:rsid w:val="00AA6477"/>
    <w:rsid w:val="00AA66BE"/>
    <w:rsid w:val="00AA7694"/>
    <w:rsid w:val="00AA78EE"/>
    <w:rsid w:val="00AB00BB"/>
    <w:rsid w:val="00AB0171"/>
    <w:rsid w:val="00AB1A96"/>
    <w:rsid w:val="00AB3075"/>
    <w:rsid w:val="00AB3D68"/>
    <w:rsid w:val="00AB5AFE"/>
    <w:rsid w:val="00AC1011"/>
    <w:rsid w:val="00AC1874"/>
    <w:rsid w:val="00AC2567"/>
    <w:rsid w:val="00AC368B"/>
    <w:rsid w:val="00AC4C01"/>
    <w:rsid w:val="00AC5FC4"/>
    <w:rsid w:val="00AC6C38"/>
    <w:rsid w:val="00AD0C4D"/>
    <w:rsid w:val="00AD2937"/>
    <w:rsid w:val="00AD33E2"/>
    <w:rsid w:val="00AD3A13"/>
    <w:rsid w:val="00AD3EE4"/>
    <w:rsid w:val="00AD51EC"/>
    <w:rsid w:val="00AD5929"/>
    <w:rsid w:val="00AD6D70"/>
    <w:rsid w:val="00AE58D6"/>
    <w:rsid w:val="00AE6DED"/>
    <w:rsid w:val="00AE7DF2"/>
    <w:rsid w:val="00AE7F8A"/>
    <w:rsid w:val="00AF304B"/>
    <w:rsid w:val="00AF63DC"/>
    <w:rsid w:val="00AF793A"/>
    <w:rsid w:val="00AF7D6E"/>
    <w:rsid w:val="00B00F95"/>
    <w:rsid w:val="00B02EDE"/>
    <w:rsid w:val="00B04C53"/>
    <w:rsid w:val="00B04EF9"/>
    <w:rsid w:val="00B10D1A"/>
    <w:rsid w:val="00B10D8D"/>
    <w:rsid w:val="00B11ACA"/>
    <w:rsid w:val="00B11C48"/>
    <w:rsid w:val="00B125A8"/>
    <w:rsid w:val="00B133F5"/>
    <w:rsid w:val="00B15317"/>
    <w:rsid w:val="00B17331"/>
    <w:rsid w:val="00B245B2"/>
    <w:rsid w:val="00B247ED"/>
    <w:rsid w:val="00B26D87"/>
    <w:rsid w:val="00B27462"/>
    <w:rsid w:val="00B32288"/>
    <w:rsid w:val="00B3311C"/>
    <w:rsid w:val="00B354F1"/>
    <w:rsid w:val="00B40A76"/>
    <w:rsid w:val="00B422CC"/>
    <w:rsid w:val="00B42458"/>
    <w:rsid w:val="00B42BB9"/>
    <w:rsid w:val="00B44CC4"/>
    <w:rsid w:val="00B4510F"/>
    <w:rsid w:val="00B451F2"/>
    <w:rsid w:val="00B46FFD"/>
    <w:rsid w:val="00B47ACC"/>
    <w:rsid w:val="00B50BEF"/>
    <w:rsid w:val="00B5192F"/>
    <w:rsid w:val="00B5278D"/>
    <w:rsid w:val="00B530DC"/>
    <w:rsid w:val="00B53FB0"/>
    <w:rsid w:val="00B56D2D"/>
    <w:rsid w:val="00B60E9B"/>
    <w:rsid w:val="00B628E0"/>
    <w:rsid w:val="00B646BD"/>
    <w:rsid w:val="00B64D5A"/>
    <w:rsid w:val="00B659A9"/>
    <w:rsid w:val="00B66064"/>
    <w:rsid w:val="00B705BC"/>
    <w:rsid w:val="00B72206"/>
    <w:rsid w:val="00B72F0C"/>
    <w:rsid w:val="00B81696"/>
    <w:rsid w:val="00B82ABB"/>
    <w:rsid w:val="00B870E7"/>
    <w:rsid w:val="00BA08D9"/>
    <w:rsid w:val="00BA27B1"/>
    <w:rsid w:val="00BA4567"/>
    <w:rsid w:val="00BB134A"/>
    <w:rsid w:val="00BB52A6"/>
    <w:rsid w:val="00BB766F"/>
    <w:rsid w:val="00BC0EE6"/>
    <w:rsid w:val="00BC10B2"/>
    <w:rsid w:val="00BC2632"/>
    <w:rsid w:val="00BC4514"/>
    <w:rsid w:val="00BC5E28"/>
    <w:rsid w:val="00BD3A0C"/>
    <w:rsid w:val="00BD52A6"/>
    <w:rsid w:val="00BE1332"/>
    <w:rsid w:val="00BE3BCF"/>
    <w:rsid w:val="00BE56C2"/>
    <w:rsid w:val="00BE5D03"/>
    <w:rsid w:val="00BE60D3"/>
    <w:rsid w:val="00BE6189"/>
    <w:rsid w:val="00BE70E0"/>
    <w:rsid w:val="00BE7150"/>
    <w:rsid w:val="00BE7453"/>
    <w:rsid w:val="00BF02F8"/>
    <w:rsid w:val="00BF567C"/>
    <w:rsid w:val="00BF6AB1"/>
    <w:rsid w:val="00C01E3D"/>
    <w:rsid w:val="00C02C79"/>
    <w:rsid w:val="00C06A7C"/>
    <w:rsid w:val="00C12555"/>
    <w:rsid w:val="00C1259C"/>
    <w:rsid w:val="00C14166"/>
    <w:rsid w:val="00C16576"/>
    <w:rsid w:val="00C1754F"/>
    <w:rsid w:val="00C17DF6"/>
    <w:rsid w:val="00C202F1"/>
    <w:rsid w:val="00C24189"/>
    <w:rsid w:val="00C306D2"/>
    <w:rsid w:val="00C34CC8"/>
    <w:rsid w:val="00C34ED1"/>
    <w:rsid w:val="00C405E1"/>
    <w:rsid w:val="00C43F91"/>
    <w:rsid w:val="00C4487A"/>
    <w:rsid w:val="00C505F3"/>
    <w:rsid w:val="00C50DAF"/>
    <w:rsid w:val="00C50EAD"/>
    <w:rsid w:val="00C518BD"/>
    <w:rsid w:val="00C51C05"/>
    <w:rsid w:val="00C52535"/>
    <w:rsid w:val="00C5274C"/>
    <w:rsid w:val="00C560AF"/>
    <w:rsid w:val="00C628AD"/>
    <w:rsid w:val="00C634A6"/>
    <w:rsid w:val="00C65758"/>
    <w:rsid w:val="00C723A6"/>
    <w:rsid w:val="00C7430E"/>
    <w:rsid w:val="00C766E4"/>
    <w:rsid w:val="00C77103"/>
    <w:rsid w:val="00C77300"/>
    <w:rsid w:val="00C77499"/>
    <w:rsid w:val="00C806F0"/>
    <w:rsid w:val="00C808C5"/>
    <w:rsid w:val="00C828AC"/>
    <w:rsid w:val="00C85E3A"/>
    <w:rsid w:val="00C87368"/>
    <w:rsid w:val="00C90B7C"/>
    <w:rsid w:val="00C91ACF"/>
    <w:rsid w:val="00C92711"/>
    <w:rsid w:val="00C945FB"/>
    <w:rsid w:val="00C96CE4"/>
    <w:rsid w:val="00C975DB"/>
    <w:rsid w:val="00CA04EE"/>
    <w:rsid w:val="00CA3167"/>
    <w:rsid w:val="00CA3284"/>
    <w:rsid w:val="00CA3875"/>
    <w:rsid w:val="00CB0AB8"/>
    <w:rsid w:val="00CB2CE9"/>
    <w:rsid w:val="00CB70B9"/>
    <w:rsid w:val="00CC2395"/>
    <w:rsid w:val="00CC271D"/>
    <w:rsid w:val="00CC35F6"/>
    <w:rsid w:val="00CC46E1"/>
    <w:rsid w:val="00CC4842"/>
    <w:rsid w:val="00CC53A9"/>
    <w:rsid w:val="00CD3216"/>
    <w:rsid w:val="00CD3A26"/>
    <w:rsid w:val="00CD3ACF"/>
    <w:rsid w:val="00CD3F5C"/>
    <w:rsid w:val="00CD4C8A"/>
    <w:rsid w:val="00CD5FC7"/>
    <w:rsid w:val="00CE055C"/>
    <w:rsid w:val="00CE2295"/>
    <w:rsid w:val="00CE2CD0"/>
    <w:rsid w:val="00CE3033"/>
    <w:rsid w:val="00CE3050"/>
    <w:rsid w:val="00CE40E9"/>
    <w:rsid w:val="00CE6EBB"/>
    <w:rsid w:val="00CF057F"/>
    <w:rsid w:val="00CF0A49"/>
    <w:rsid w:val="00CF1B6D"/>
    <w:rsid w:val="00CF4375"/>
    <w:rsid w:val="00CF5A44"/>
    <w:rsid w:val="00CF5A65"/>
    <w:rsid w:val="00CF6431"/>
    <w:rsid w:val="00CF6937"/>
    <w:rsid w:val="00CF77E5"/>
    <w:rsid w:val="00D000C8"/>
    <w:rsid w:val="00D00685"/>
    <w:rsid w:val="00D00800"/>
    <w:rsid w:val="00D009D9"/>
    <w:rsid w:val="00D051F7"/>
    <w:rsid w:val="00D06088"/>
    <w:rsid w:val="00D06FFB"/>
    <w:rsid w:val="00D103A2"/>
    <w:rsid w:val="00D1235D"/>
    <w:rsid w:val="00D14788"/>
    <w:rsid w:val="00D14DC5"/>
    <w:rsid w:val="00D1542B"/>
    <w:rsid w:val="00D159A4"/>
    <w:rsid w:val="00D161DF"/>
    <w:rsid w:val="00D21D93"/>
    <w:rsid w:val="00D22140"/>
    <w:rsid w:val="00D22CF9"/>
    <w:rsid w:val="00D23DBF"/>
    <w:rsid w:val="00D23FCF"/>
    <w:rsid w:val="00D241BB"/>
    <w:rsid w:val="00D24384"/>
    <w:rsid w:val="00D24824"/>
    <w:rsid w:val="00D269A5"/>
    <w:rsid w:val="00D30651"/>
    <w:rsid w:val="00D30E9F"/>
    <w:rsid w:val="00D32385"/>
    <w:rsid w:val="00D33140"/>
    <w:rsid w:val="00D34975"/>
    <w:rsid w:val="00D34A76"/>
    <w:rsid w:val="00D34E78"/>
    <w:rsid w:val="00D432FE"/>
    <w:rsid w:val="00D45F37"/>
    <w:rsid w:val="00D46F43"/>
    <w:rsid w:val="00D47C0D"/>
    <w:rsid w:val="00D50C1E"/>
    <w:rsid w:val="00D539A8"/>
    <w:rsid w:val="00D53A80"/>
    <w:rsid w:val="00D54032"/>
    <w:rsid w:val="00D5781B"/>
    <w:rsid w:val="00D631E1"/>
    <w:rsid w:val="00D66942"/>
    <w:rsid w:val="00D6777E"/>
    <w:rsid w:val="00D71D22"/>
    <w:rsid w:val="00D73F9B"/>
    <w:rsid w:val="00D77E93"/>
    <w:rsid w:val="00D82E42"/>
    <w:rsid w:val="00D83A98"/>
    <w:rsid w:val="00D85B58"/>
    <w:rsid w:val="00D86405"/>
    <w:rsid w:val="00D90C4F"/>
    <w:rsid w:val="00DA1D31"/>
    <w:rsid w:val="00DA2A21"/>
    <w:rsid w:val="00DA3BF8"/>
    <w:rsid w:val="00DA463C"/>
    <w:rsid w:val="00DA532B"/>
    <w:rsid w:val="00DA7C30"/>
    <w:rsid w:val="00DB0014"/>
    <w:rsid w:val="00DC378F"/>
    <w:rsid w:val="00DC3A8A"/>
    <w:rsid w:val="00DC5D8B"/>
    <w:rsid w:val="00DD2F57"/>
    <w:rsid w:val="00DD4404"/>
    <w:rsid w:val="00DD5ACF"/>
    <w:rsid w:val="00DE10F3"/>
    <w:rsid w:val="00DE43F9"/>
    <w:rsid w:val="00DE7E9E"/>
    <w:rsid w:val="00DF0373"/>
    <w:rsid w:val="00DF19AA"/>
    <w:rsid w:val="00DF32F5"/>
    <w:rsid w:val="00DF3976"/>
    <w:rsid w:val="00DF5891"/>
    <w:rsid w:val="00DF6CAB"/>
    <w:rsid w:val="00E05DE6"/>
    <w:rsid w:val="00E0614E"/>
    <w:rsid w:val="00E06A31"/>
    <w:rsid w:val="00E1046D"/>
    <w:rsid w:val="00E10576"/>
    <w:rsid w:val="00E11A45"/>
    <w:rsid w:val="00E11B09"/>
    <w:rsid w:val="00E123B5"/>
    <w:rsid w:val="00E133C8"/>
    <w:rsid w:val="00E1355F"/>
    <w:rsid w:val="00E1380B"/>
    <w:rsid w:val="00E154BD"/>
    <w:rsid w:val="00E1725B"/>
    <w:rsid w:val="00E1728B"/>
    <w:rsid w:val="00E208DF"/>
    <w:rsid w:val="00E214EB"/>
    <w:rsid w:val="00E21E78"/>
    <w:rsid w:val="00E22047"/>
    <w:rsid w:val="00E31056"/>
    <w:rsid w:val="00E338CE"/>
    <w:rsid w:val="00E35387"/>
    <w:rsid w:val="00E362EB"/>
    <w:rsid w:val="00E3671B"/>
    <w:rsid w:val="00E37B09"/>
    <w:rsid w:val="00E37F7E"/>
    <w:rsid w:val="00E42C68"/>
    <w:rsid w:val="00E44009"/>
    <w:rsid w:val="00E45563"/>
    <w:rsid w:val="00E45AB1"/>
    <w:rsid w:val="00E47C05"/>
    <w:rsid w:val="00E47EA4"/>
    <w:rsid w:val="00E50F1B"/>
    <w:rsid w:val="00E51A8E"/>
    <w:rsid w:val="00E52D62"/>
    <w:rsid w:val="00E530A5"/>
    <w:rsid w:val="00E531A9"/>
    <w:rsid w:val="00E5585E"/>
    <w:rsid w:val="00E57069"/>
    <w:rsid w:val="00E6047E"/>
    <w:rsid w:val="00E629DD"/>
    <w:rsid w:val="00E6408F"/>
    <w:rsid w:val="00E65F03"/>
    <w:rsid w:val="00E664B3"/>
    <w:rsid w:val="00E67ABC"/>
    <w:rsid w:val="00E701C9"/>
    <w:rsid w:val="00E77425"/>
    <w:rsid w:val="00E77BED"/>
    <w:rsid w:val="00E80F95"/>
    <w:rsid w:val="00E823B2"/>
    <w:rsid w:val="00E83554"/>
    <w:rsid w:val="00E91522"/>
    <w:rsid w:val="00E95071"/>
    <w:rsid w:val="00E96795"/>
    <w:rsid w:val="00E9753F"/>
    <w:rsid w:val="00E97CFA"/>
    <w:rsid w:val="00EA24FB"/>
    <w:rsid w:val="00EA6E95"/>
    <w:rsid w:val="00EA7393"/>
    <w:rsid w:val="00EA75E7"/>
    <w:rsid w:val="00EA7A44"/>
    <w:rsid w:val="00EA7E12"/>
    <w:rsid w:val="00EB1D9C"/>
    <w:rsid w:val="00EB22EC"/>
    <w:rsid w:val="00EB406F"/>
    <w:rsid w:val="00EB47C8"/>
    <w:rsid w:val="00EB5679"/>
    <w:rsid w:val="00EB6639"/>
    <w:rsid w:val="00EB7977"/>
    <w:rsid w:val="00EB7DC5"/>
    <w:rsid w:val="00EC2135"/>
    <w:rsid w:val="00EC722C"/>
    <w:rsid w:val="00ED0CD7"/>
    <w:rsid w:val="00ED2786"/>
    <w:rsid w:val="00ED2859"/>
    <w:rsid w:val="00ED2F91"/>
    <w:rsid w:val="00ED336D"/>
    <w:rsid w:val="00ED435E"/>
    <w:rsid w:val="00ED7A63"/>
    <w:rsid w:val="00EE0AA4"/>
    <w:rsid w:val="00EE173C"/>
    <w:rsid w:val="00EE1A24"/>
    <w:rsid w:val="00EE3C15"/>
    <w:rsid w:val="00EE44B0"/>
    <w:rsid w:val="00EE65A4"/>
    <w:rsid w:val="00EE7848"/>
    <w:rsid w:val="00EE7942"/>
    <w:rsid w:val="00EE7F48"/>
    <w:rsid w:val="00EF290D"/>
    <w:rsid w:val="00EF2933"/>
    <w:rsid w:val="00EF3926"/>
    <w:rsid w:val="00EF3B22"/>
    <w:rsid w:val="00EF41CA"/>
    <w:rsid w:val="00EF48C2"/>
    <w:rsid w:val="00F00984"/>
    <w:rsid w:val="00F01119"/>
    <w:rsid w:val="00F02FF1"/>
    <w:rsid w:val="00F03BF6"/>
    <w:rsid w:val="00F046E7"/>
    <w:rsid w:val="00F05AA0"/>
    <w:rsid w:val="00F0644C"/>
    <w:rsid w:val="00F11B63"/>
    <w:rsid w:val="00F11D9F"/>
    <w:rsid w:val="00F127B6"/>
    <w:rsid w:val="00F12F70"/>
    <w:rsid w:val="00F17C39"/>
    <w:rsid w:val="00F2034C"/>
    <w:rsid w:val="00F22FD5"/>
    <w:rsid w:val="00F2334A"/>
    <w:rsid w:val="00F233ED"/>
    <w:rsid w:val="00F30946"/>
    <w:rsid w:val="00F31D9D"/>
    <w:rsid w:val="00F373AD"/>
    <w:rsid w:val="00F376B8"/>
    <w:rsid w:val="00F376CE"/>
    <w:rsid w:val="00F40C7E"/>
    <w:rsid w:val="00F418B9"/>
    <w:rsid w:val="00F41B66"/>
    <w:rsid w:val="00F428D9"/>
    <w:rsid w:val="00F4338C"/>
    <w:rsid w:val="00F47CD6"/>
    <w:rsid w:val="00F47F82"/>
    <w:rsid w:val="00F504A9"/>
    <w:rsid w:val="00F50ABB"/>
    <w:rsid w:val="00F52020"/>
    <w:rsid w:val="00F53A5F"/>
    <w:rsid w:val="00F56C34"/>
    <w:rsid w:val="00F604D9"/>
    <w:rsid w:val="00F60E37"/>
    <w:rsid w:val="00F60FD7"/>
    <w:rsid w:val="00F610C8"/>
    <w:rsid w:val="00F624CA"/>
    <w:rsid w:val="00F63686"/>
    <w:rsid w:val="00F64F35"/>
    <w:rsid w:val="00F65389"/>
    <w:rsid w:val="00F67AC9"/>
    <w:rsid w:val="00F71625"/>
    <w:rsid w:val="00F74C3E"/>
    <w:rsid w:val="00F75FB2"/>
    <w:rsid w:val="00F8191C"/>
    <w:rsid w:val="00F8438E"/>
    <w:rsid w:val="00F859A1"/>
    <w:rsid w:val="00F85EA8"/>
    <w:rsid w:val="00F86759"/>
    <w:rsid w:val="00F90B0B"/>
    <w:rsid w:val="00F91501"/>
    <w:rsid w:val="00F92A12"/>
    <w:rsid w:val="00FA0CB2"/>
    <w:rsid w:val="00FA2257"/>
    <w:rsid w:val="00FA298F"/>
    <w:rsid w:val="00FA3C9B"/>
    <w:rsid w:val="00FA46F3"/>
    <w:rsid w:val="00FA7694"/>
    <w:rsid w:val="00FA7A6C"/>
    <w:rsid w:val="00FB0AE7"/>
    <w:rsid w:val="00FB13F5"/>
    <w:rsid w:val="00FB3841"/>
    <w:rsid w:val="00FB3977"/>
    <w:rsid w:val="00FB3A2B"/>
    <w:rsid w:val="00FB4301"/>
    <w:rsid w:val="00FB4325"/>
    <w:rsid w:val="00FB4E6D"/>
    <w:rsid w:val="00FB6F59"/>
    <w:rsid w:val="00FB7876"/>
    <w:rsid w:val="00FC23C9"/>
    <w:rsid w:val="00FC52D6"/>
    <w:rsid w:val="00FD0C29"/>
    <w:rsid w:val="00FD12BD"/>
    <w:rsid w:val="00FD38A7"/>
    <w:rsid w:val="00FD3A8D"/>
    <w:rsid w:val="00FE05C3"/>
    <w:rsid w:val="00FE1B2B"/>
    <w:rsid w:val="00FE4718"/>
    <w:rsid w:val="00FE4DAF"/>
    <w:rsid w:val="00FE60D4"/>
    <w:rsid w:val="00FE7D6A"/>
    <w:rsid w:val="00FF16EB"/>
    <w:rsid w:val="00FF3FCE"/>
    <w:rsid w:val="00FF427F"/>
    <w:rsid w:val="00FF476D"/>
    <w:rsid w:val="00FF5B94"/>
    <w:rsid w:val="00FF7951"/>
    <w:rsid w:val="00FF7C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>
      <v:stroke endarrow="block"/>
    </o:shapedefaults>
    <o:shapelayout v:ext="edit">
      <o:idmap v:ext="edit" data="2"/>
    </o:shapelayout>
  </w:shapeDefaults>
  <w:decimalSymbol w:val="."/>
  <w:listSeparator w:val=","/>
  <w14:docId w14:val="3130C568"/>
  <w15:chartTrackingRefBased/>
  <w15:docId w15:val="{0E8DC2C9-BBDE-45B3-91B0-6895AAC90A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n-US" w:eastAsia="zh-CN" w:bidi="he-IL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/>
    <w:lsdException w:name="toc 2" w:uiPriority="39"/>
    <w:lsdException w:name="toc 3" w:uiPriority="39"/>
    <w:lsdException w:name="caption" w:semiHidden="1" w:uiPriority="35" w:unhideWhenUsed="1" w:qFormat="1"/>
    <w:lsdException w:name="Title" w:qFormat="1"/>
    <w:lsdException w:name="Subtitle" w:qFormat="1"/>
    <w:lsdException w:name="Hyperlink" w:uiPriority="99"/>
    <w:lsdException w:name="Strong" w:uiPriority="22" w:qFormat="1"/>
    <w:lsdException w:name="Emphasis" w:qFormat="1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Grid" w:uiPriority="59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pPr>
      <w:spacing w:before="100"/>
      <w:ind w:left="851"/>
    </w:pPr>
    <w:rPr>
      <w:rFonts w:ascii="Arial" w:hAnsi="Arial"/>
      <w:lang w:val="en-AU" w:eastAsia="en-US" w:bidi="ar-SA"/>
    </w:rPr>
  </w:style>
  <w:style w:type="paragraph" w:styleId="Heading1">
    <w:name w:val="heading 1"/>
    <w:basedOn w:val="Normal"/>
    <w:next w:val="Normal"/>
    <w:qFormat/>
    <w:pPr>
      <w:keepNext/>
      <w:numPr>
        <w:numId w:val="6"/>
      </w:numPr>
      <w:spacing w:before="400" w:after="200"/>
      <w:outlineLvl w:val="0"/>
    </w:pPr>
    <w:rPr>
      <w:b/>
      <w:caps/>
      <w:kern w:val="28"/>
      <w:sz w:val="24"/>
    </w:rPr>
  </w:style>
  <w:style w:type="paragraph" w:styleId="Heading2">
    <w:name w:val="heading 2"/>
    <w:basedOn w:val="Normal"/>
    <w:next w:val="Normal"/>
    <w:qFormat/>
    <w:pPr>
      <w:keepNext/>
      <w:numPr>
        <w:ilvl w:val="1"/>
        <w:numId w:val="6"/>
      </w:numPr>
      <w:spacing w:before="200" w:after="200"/>
      <w:outlineLvl w:val="1"/>
    </w:pPr>
    <w:rPr>
      <w:b/>
      <w:sz w:val="24"/>
    </w:rPr>
  </w:style>
  <w:style w:type="paragraph" w:styleId="Heading3">
    <w:name w:val="heading 3"/>
    <w:basedOn w:val="Normal"/>
    <w:next w:val="Normal"/>
    <w:link w:val="Heading3Char"/>
    <w:qFormat/>
    <w:pPr>
      <w:keepNext/>
      <w:numPr>
        <w:ilvl w:val="2"/>
        <w:numId w:val="6"/>
      </w:numPr>
      <w:spacing w:before="200" w:after="200"/>
      <w:outlineLvl w:val="2"/>
    </w:pPr>
    <w:rPr>
      <w:b/>
    </w:rPr>
  </w:style>
  <w:style w:type="paragraph" w:styleId="Heading4">
    <w:name w:val="heading 4"/>
    <w:basedOn w:val="Heading3"/>
    <w:next w:val="MessageHeader"/>
    <w:link w:val="Heading4Char"/>
    <w:autoRedefine/>
    <w:rsid w:val="003A4680"/>
    <w:pPr>
      <w:numPr>
        <w:ilvl w:val="0"/>
        <w:numId w:val="7"/>
      </w:numPr>
      <w:outlineLvl w:val="3"/>
    </w:pPr>
    <w:rPr>
      <w:b w:val="0"/>
    </w:rPr>
  </w:style>
  <w:style w:type="paragraph" w:styleId="Heading5">
    <w:name w:val="heading 5"/>
    <w:basedOn w:val="Normal"/>
    <w:next w:val="Normal"/>
    <w:qFormat/>
    <w:pPr>
      <w:numPr>
        <w:ilvl w:val="4"/>
        <w:numId w:val="6"/>
      </w:numPr>
      <w:spacing w:before="240" w:after="60"/>
      <w:outlineLvl w:val="4"/>
    </w:pPr>
    <w:rPr>
      <w:sz w:val="22"/>
    </w:rPr>
  </w:style>
  <w:style w:type="paragraph" w:styleId="Heading6">
    <w:name w:val="heading 6"/>
    <w:basedOn w:val="Normal"/>
    <w:next w:val="Normal"/>
    <w:qFormat/>
    <w:pPr>
      <w:numPr>
        <w:ilvl w:val="5"/>
        <w:numId w:val="6"/>
      </w:numPr>
      <w:spacing w:before="240" w:after="60"/>
      <w:outlineLvl w:val="5"/>
    </w:pPr>
    <w:rPr>
      <w:i/>
      <w:sz w:val="22"/>
    </w:rPr>
  </w:style>
  <w:style w:type="paragraph" w:styleId="Heading7">
    <w:name w:val="heading 7"/>
    <w:basedOn w:val="Normal"/>
    <w:next w:val="Normal"/>
    <w:qFormat/>
    <w:pPr>
      <w:numPr>
        <w:ilvl w:val="6"/>
        <w:numId w:val="6"/>
      </w:numPr>
      <w:spacing w:before="240" w:after="60"/>
      <w:outlineLvl w:val="6"/>
    </w:pPr>
  </w:style>
  <w:style w:type="paragraph" w:styleId="Heading8">
    <w:name w:val="heading 8"/>
    <w:basedOn w:val="Normal"/>
    <w:next w:val="Normal"/>
    <w:qFormat/>
    <w:pPr>
      <w:numPr>
        <w:ilvl w:val="7"/>
        <w:numId w:val="6"/>
      </w:numPr>
      <w:spacing w:before="240" w:after="60"/>
      <w:outlineLvl w:val="7"/>
    </w:pPr>
    <w:rPr>
      <w:i/>
    </w:rPr>
  </w:style>
  <w:style w:type="paragraph" w:styleId="Heading9">
    <w:name w:val="heading 9"/>
    <w:basedOn w:val="Normal"/>
    <w:next w:val="Normal"/>
    <w:qFormat/>
    <w:pPr>
      <w:numPr>
        <w:ilvl w:val="8"/>
        <w:numId w:val="6"/>
      </w:numPr>
      <w:spacing w:before="240" w:after="60"/>
      <w:outlineLvl w:val="8"/>
    </w:pPr>
    <w:rPr>
      <w:b/>
      <w:i/>
      <w:sz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Normal2">
    <w:name w:val="Normal2"/>
    <w:basedOn w:val="Normal"/>
    <w:pPr>
      <w:ind w:left="1134"/>
    </w:pPr>
  </w:style>
  <w:style w:type="paragraph" w:styleId="Header">
    <w:name w:val="header"/>
    <w:basedOn w:val="Normal"/>
    <w:pPr>
      <w:tabs>
        <w:tab w:val="center" w:pos="5103"/>
        <w:tab w:val="right" w:pos="10206"/>
      </w:tabs>
      <w:spacing w:before="40"/>
      <w:ind w:left="0"/>
    </w:pPr>
    <w:rPr>
      <w:i/>
      <w:sz w:val="32"/>
    </w:rPr>
  </w:style>
  <w:style w:type="paragraph" w:styleId="Footer">
    <w:name w:val="footer"/>
    <w:basedOn w:val="Normal"/>
    <w:pPr>
      <w:tabs>
        <w:tab w:val="center" w:pos="5103"/>
        <w:tab w:val="right" w:pos="10206"/>
      </w:tabs>
      <w:ind w:left="0"/>
    </w:pPr>
    <w:rPr>
      <w:rFonts w:ascii="StoneSansSemibold" w:hAnsi="StoneSansSemibold"/>
    </w:rPr>
  </w:style>
  <w:style w:type="character" w:styleId="PageNumber">
    <w:name w:val="page number"/>
    <w:basedOn w:val="DefaultParagraphFont"/>
  </w:style>
  <w:style w:type="paragraph" w:styleId="BodyTextIndent">
    <w:name w:val="Body Text Indent"/>
    <w:basedOn w:val="Normal"/>
  </w:style>
  <w:style w:type="paragraph" w:customStyle="1" w:styleId="MainTitle">
    <w:name w:val="Main Title"/>
    <w:basedOn w:val="Normal"/>
    <w:next w:val="Normal"/>
    <w:pPr>
      <w:spacing w:after="400"/>
      <w:ind w:left="0"/>
    </w:pPr>
    <w:rPr>
      <w:b/>
      <w:caps/>
      <w:sz w:val="32"/>
    </w:rPr>
  </w:style>
  <w:style w:type="paragraph" w:customStyle="1" w:styleId="List-">
    <w:name w:val="List -"/>
    <w:basedOn w:val="Normal"/>
    <w:pPr>
      <w:numPr>
        <w:numId w:val="1"/>
      </w:numPr>
      <w:tabs>
        <w:tab w:val="clear" w:pos="360"/>
        <w:tab w:val="num" w:pos="1134"/>
      </w:tabs>
      <w:spacing w:before="0"/>
      <w:ind w:left="1135"/>
    </w:pPr>
    <w:rPr>
      <w:snapToGrid w:val="0"/>
      <w:lang w:val="en-GB"/>
    </w:rPr>
  </w:style>
  <w:style w:type="paragraph" w:customStyle="1" w:styleId="Bullet">
    <w:name w:val="Bullet"/>
    <w:basedOn w:val="Normal"/>
    <w:pPr>
      <w:numPr>
        <w:numId w:val="2"/>
      </w:numPr>
      <w:tabs>
        <w:tab w:val="clear" w:pos="360"/>
        <w:tab w:val="num" w:pos="1134"/>
      </w:tabs>
      <w:spacing w:before="0"/>
      <w:ind w:left="1135"/>
    </w:pPr>
    <w:rPr>
      <w:snapToGrid w:val="0"/>
      <w:lang w:val="en-GB"/>
    </w:rPr>
  </w:style>
  <w:style w:type="paragraph" w:customStyle="1" w:styleId="List-2">
    <w:name w:val="List -2"/>
    <w:basedOn w:val="Normal2"/>
    <w:pPr>
      <w:numPr>
        <w:numId w:val="3"/>
      </w:numPr>
      <w:tabs>
        <w:tab w:val="clear" w:pos="360"/>
        <w:tab w:val="num" w:pos="1418"/>
      </w:tabs>
      <w:spacing w:before="0"/>
      <w:ind w:left="1407"/>
    </w:pPr>
    <w:rPr>
      <w:snapToGrid w:val="0"/>
      <w:lang w:val="en-GB"/>
    </w:rPr>
  </w:style>
  <w:style w:type="paragraph" w:customStyle="1" w:styleId="Bullet2">
    <w:name w:val="Bullet 2"/>
    <w:basedOn w:val="Normal2"/>
    <w:pPr>
      <w:numPr>
        <w:numId w:val="4"/>
      </w:numPr>
      <w:tabs>
        <w:tab w:val="clear" w:pos="360"/>
        <w:tab w:val="num" w:pos="1418"/>
      </w:tabs>
      <w:spacing w:before="0"/>
      <w:ind w:left="1407"/>
    </w:pPr>
    <w:rPr>
      <w:snapToGrid w:val="0"/>
      <w:lang w:val="en-GB"/>
    </w:rPr>
  </w:style>
  <w:style w:type="paragraph" w:customStyle="1" w:styleId="Table">
    <w:name w:val="Table"/>
    <w:basedOn w:val="Normal"/>
    <w:pPr>
      <w:spacing w:before="0"/>
      <w:ind w:left="0"/>
    </w:pPr>
  </w:style>
  <w:style w:type="paragraph" w:customStyle="1" w:styleId="Comment">
    <w:name w:val="Comment"/>
    <w:basedOn w:val="Normal"/>
    <w:pPr>
      <w:numPr>
        <w:numId w:val="5"/>
      </w:numPr>
    </w:pPr>
  </w:style>
  <w:style w:type="paragraph" w:customStyle="1" w:styleId="Tablecellnormal">
    <w:name w:val="Table cell normal"/>
    <w:basedOn w:val="Normal"/>
    <w:pPr>
      <w:spacing w:before="0"/>
      <w:ind w:left="57" w:right="57"/>
    </w:pPr>
    <w:rPr>
      <w:rFonts w:ascii="Times New Roman" w:hAnsi="Times New Roman"/>
      <w:sz w:val="24"/>
      <w:lang w:val="en-GB"/>
    </w:rPr>
  </w:style>
  <w:style w:type="paragraph" w:styleId="TOC1">
    <w:name w:val="toc 1"/>
    <w:basedOn w:val="Normal"/>
    <w:next w:val="Normal"/>
    <w:autoRedefine/>
    <w:uiPriority w:val="39"/>
    <w:pPr>
      <w:spacing w:before="120" w:after="120"/>
      <w:ind w:left="0"/>
    </w:pPr>
    <w:rPr>
      <w:rFonts w:ascii="Times New Roman" w:hAnsi="Times New Roman"/>
      <w:b/>
      <w:bCs/>
      <w:caps/>
      <w:szCs w:val="24"/>
    </w:rPr>
  </w:style>
  <w:style w:type="character" w:styleId="Hyperlink">
    <w:name w:val="Hyperlink"/>
    <w:uiPriority w:val="99"/>
    <w:rPr>
      <w:color w:val="0000FF"/>
      <w:u w:val="single"/>
    </w:rPr>
  </w:style>
  <w:style w:type="character" w:styleId="FollowedHyperlink">
    <w:name w:val="FollowedHyperlink"/>
    <w:rPr>
      <w:color w:val="800080"/>
      <w:u w:val="single"/>
    </w:rPr>
  </w:style>
  <w:style w:type="paragraph" w:styleId="BodyText">
    <w:name w:val="Body Text"/>
    <w:basedOn w:val="Normal"/>
    <w:pPr>
      <w:ind w:left="0"/>
    </w:pPr>
    <w:rPr>
      <w:b/>
      <w:sz w:val="28"/>
    </w:rPr>
  </w:style>
  <w:style w:type="paragraph" w:styleId="BodyTextIndent2">
    <w:name w:val="Body Text Indent 2"/>
    <w:basedOn w:val="Normal"/>
    <w:pPr>
      <w:ind w:left="1211"/>
    </w:pPr>
    <w:rPr>
      <w:color w:val="FF0000"/>
    </w:rPr>
  </w:style>
  <w:style w:type="paragraph" w:styleId="BodyTextIndent3">
    <w:name w:val="Body Text Indent 3"/>
    <w:basedOn w:val="Normal"/>
    <w:pPr>
      <w:autoSpaceDE w:val="0"/>
      <w:autoSpaceDN w:val="0"/>
      <w:adjustRightInd w:val="0"/>
      <w:spacing w:before="0"/>
      <w:ind w:left="720"/>
    </w:pPr>
    <w:rPr>
      <w:rFonts w:cs="Arial"/>
      <w:lang w:val="en-US"/>
    </w:rPr>
  </w:style>
  <w:style w:type="paragraph" w:styleId="NormalIndent">
    <w:name w:val="Normal Indent"/>
    <w:basedOn w:val="Normal"/>
    <w:pPr>
      <w:spacing w:before="0"/>
      <w:ind w:left="1304"/>
    </w:pPr>
    <w:rPr>
      <w:rFonts w:ascii="Times New Roman" w:hAnsi="Times New Roman"/>
      <w:sz w:val="24"/>
      <w:lang w:val="sv-SE" w:eastAsia="sv-SE"/>
    </w:rPr>
  </w:style>
  <w:style w:type="paragraph" w:styleId="Index1">
    <w:name w:val="index 1"/>
    <w:basedOn w:val="Normal"/>
    <w:next w:val="Normal"/>
    <w:autoRedefine/>
    <w:semiHidden/>
    <w:pPr>
      <w:ind w:left="200" w:hanging="200"/>
    </w:pPr>
  </w:style>
  <w:style w:type="paragraph" w:styleId="Index2">
    <w:name w:val="index 2"/>
    <w:basedOn w:val="Normal"/>
    <w:next w:val="Normal"/>
    <w:autoRedefine/>
    <w:semiHidden/>
    <w:pPr>
      <w:ind w:left="400" w:hanging="200"/>
    </w:pPr>
  </w:style>
  <w:style w:type="paragraph" w:styleId="Index3">
    <w:name w:val="index 3"/>
    <w:basedOn w:val="Normal"/>
    <w:next w:val="Normal"/>
    <w:autoRedefine/>
    <w:semiHidden/>
    <w:pPr>
      <w:ind w:left="600" w:hanging="200"/>
    </w:pPr>
  </w:style>
  <w:style w:type="paragraph" w:styleId="Index4">
    <w:name w:val="index 4"/>
    <w:basedOn w:val="Normal"/>
    <w:next w:val="Normal"/>
    <w:autoRedefine/>
    <w:semiHidden/>
    <w:pPr>
      <w:ind w:left="800" w:hanging="200"/>
    </w:pPr>
  </w:style>
  <w:style w:type="paragraph" w:styleId="Index5">
    <w:name w:val="index 5"/>
    <w:basedOn w:val="Normal"/>
    <w:next w:val="Normal"/>
    <w:autoRedefine/>
    <w:semiHidden/>
    <w:pPr>
      <w:ind w:left="1000" w:hanging="200"/>
    </w:pPr>
  </w:style>
  <w:style w:type="paragraph" w:styleId="Index6">
    <w:name w:val="index 6"/>
    <w:basedOn w:val="Normal"/>
    <w:next w:val="Normal"/>
    <w:autoRedefine/>
    <w:semiHidden/>
    <w:pPr>
      <w:ind w:left="1200" w:hanging="200"/>
    </w:pPr>
  </w:style>
  <w:style w:type="paragraph" w:styleId="Index7">
    <w:name w:val="index 7"/>
    <w:basedOn w:val="Normal"/>
    <w:next w:val="Normal"/>
    <w:autoRedefine/>
    <w:semiHidden/>
    <w:pPr>
      <w:ind w:left="1400" w:hanging="200"/>
    </w:pPr>
  </w:style>
  <w:style w:type="paragraph" w:styleId="Index8">
    <w:name w:val="index 8"/>
    <w:basedOn w:val="Normal"/>
    <w:next w:val="Normal"/>
    <w:autoRedefine/>
    <w:semiHidden/>
    <w:pPr>
      <w:ind w:left="1600" w:hanging="200"/>
    </w:pPr>
  </w:style>
  <w:style w:type="paragraph" w:styleId="Index9">
    <w:name w:val="index 9"/>
    <w:basedOn w:val="Normal"/>
    <w:next w:val="Normal"/>
    <w:autoRedefine/>
    <w:semiHidden/>
    <w:pPr>
      <w:ind w:left="1800" w:hanging="200"/>
    </w:pPr>
  </w:style>
  <w:style w:type="paragraph" w:styleId="IndexHeading">
    <w:name w:val="index heading"/>
    <w:basedOn w:val="Normal"/>
    <w:next w:val="Index1"/>
    <w:semiHidden/>
  </w:style>
  <w:style w:type="paragraph" w:styleId="TOC2">
    <w:name w:val="toc 2"/>
    <w:basedOn w:val="Normal"/>
    <w:next w:val="Normal"/>
    <w:autoRedefine/>
    <w:uiPriority w:val="39"/>
    <w:pPr>
      <w:spacing w:before="0"/>
      <w:ind w:left="200"/>
    </w:pPr>
    <w:rPr>
      <w:rFonts w:ascii="Times New Roman" w:hAnsi="Times New Roman"/>
      <w:smallCaps/>
      <w:szCs w:val="24"/>
    </w:rPr>
  </w:style>
  <w:style w:type="paragraph" w:styleId="TOC3">
    <w:name w:val="toc 3"/>
    <w:basedOn w:val="Normal"/>
    <w:next w:val="Normal"/>
    <w:autoRedefine/>
    <w:uiPriority w:val="39"/>
    <w:pPr>
      <w:spacing w:before="0"/>
      <w:ind w:left="400"/>
    </w:pPr>
    <w:rPr>
      <w:rFonts w:ascii="Times New Roman" w:hAnsi="Times New Roman"/>
      <w:i/>
      <w:iCs/>
      <w:szCs w:val="24"/>
    </w:rPr>
  </w:style>
  <w:style w:type="paragraph" w:styleId="TOC4">
    <w:name w:val="toc 4"/>
    <w:basedOn w:val="Normal"/>
    <w:next w:val="Normal"/>
    <w:autoRedefine/>
    <w:semiHidden/>
    <w:pPr>
      <w:spacing w:before="0"/>
      <w:ind w:left="600"/>
    </w:pPr>
    <w:rPr>
      <w:rFonts w:ascii="Times New Roman" w:hAnsi="Times New Roman"/>
      <w:szCs w:val="21"/>
    </w:rPr>
  </w:style>
  <w:style w:type="paragraph" w:styleId="TOC5">
    <w:name w:val="toc 5"/>
    <w:basedOn w:val="Normal"/>
    <w:next w:val="Normal"/>
    <w:autoRedefine/>
    <w:semiHidden/>
    <w:pPr>
      <w:spacing w:before="0"/>
      <w:ind w:left="800"/>
    </w:pPr>
    <w:rPr>
      <w:rFonts w:ascii="Times New Roman" w:hAnsi="Times New Roman"/>
      <w:szCs w:val="21"/>
    </w:rPr>
  </w:style>
  <w:style w:type="paragraph" w:styleId="TOC6">
    <w:name w:val="toc 6"/>
    <w:basedOn w:val="Normal"/>
    <w:next w:val="Normal"/>
    <w:autoRedefine/>
    <w:semiHidden/>
    <w:pPr>
      <w:spacing w:before="0"/>
      <w:ind w:left="1000"/>
    </w:pPr>
    <w:rPr>
      <w:rFonts w:ascii="Times New Roman" w:hAnsi="Times New Roman"/>
      <w:szCs w:val="21"/>
    </w:rPr>
  </w:style>
  <w:style w:type="paragraph" w:styleId="TOC7">
    <w:name w:val="toc 7"/>
    <w:basedOn w:val="Normal"/>
    <w:next w:val="Normal"/>
    <w:autoRedefine/>
    <w:semiHidden/>
    <w:pPr>
      <w:spacing w:before="0"/>
      <w:ind w:left="1200"/>
    </w:pPr>
    <w:rPr>
      <w:rFonts w:ascii="Times New Roman" w:hAnsi="Times New Roman"/>
      <w:szCs w:val="21"/>
    </w:rPr>
  </w:style>
  <w:style w:type="paragraph" w:styleId="TOC8">
    <w:name w:val="toc 8"/>
    <w:basedOn w:val="Normal"/>
    <w:next w:val="Normal"/>
    <w:autoRedefine/>
    <w:semiHidden/>
    <w:pPr>
      <w:spacing w:before="0"/>
      <w:ind w:left="1400"/>
    </w:pPr>
    <w:rPr>
      <w:rFonts w:ascii="Times New Roman" w:hAnsi="Times New Roman"/>
      <w:szCs w:val="21"/>
    </w:rPr>
  </w:style>
  <w:style w:type="paragraph" w:styleId="TOC9">
    <w:name w:val="toc 9"/>
    <w:basedOn w:val="Normal"/>
    <w:next w:val="Normal"/>
    <w:autoRedefine/>
    <w:semiHidden/>
    <w:pPr>
      <w:spacing w:before="0"/>
      <w:ind w:left="1600"/>
    </w:pPr>
    <w:rPr>
      <w:rFonts w:ascii="Times New Roman" w:hAnsi="Times New Roman"/>
      <w:szCs w:val="21"/>
    </w:rPr>
  </w:style>
  <w:style w:type="table" w:styleId="TableGrid">
    <w:name w:val="Table Grid"/>
    <w:basedOn w:val="TableNormal"/>
    <w:uiPriority w:val="59"/>
    <w:rsid w:val="009D2815"/>
    <w:pPr>
      <w:spacing w:before="100"/>
      <w:ind w:left="851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rsid w:val="0011455C"/>
    <w:pPr>
      <w:spacing w:before="0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rsid w:val="0011455C"/>
    <w:rPr>
      <w:rFonts w:ascii="Tahoma" w:hAnsi="Tahoma" w:cs="Tahoma"/>
      <w:sz w:val="16"/>
      <w:szCs w:val="16"/>
      <w:lang w:val="en-AU"/>
    </w:rPr>
  </w:style>
  <w:style w:type="character" w:styleId="Emphasis">
    <w:name w:val="Emphasis"/>
    <w:qFormat/>
    <w:rsid w:val="00901762"/>
    <w:rPr>
      <w:i/>
      <w:iCs/>
    </w:rPr>
  </w:style>
  <w:style w:type="paragraph" w:styleId="CommentText">
    <w:name w:val="annotation text"/>
    <w:basedOn w:val="Normal"/>
    <w:link w:val="CommentTextChar"/>
    <w:rsid w:val="008859C3"/>
  </w:style>
  <w:style w:type="character" w:customStyle="1" w:styleId="CommentTextChar">
    <w:name w:val="Comment Text Char"/>
    <w:link w:val="CommentText"/>
    <w:rsid w:val="008859C3"/>
    <w:rPr>
      <w:rFonts w:ascii="Arial" w:hAnsi="Arial"/>
      <w:lang w:val="en-AU"/>
    </w:rPr>
  </w:style>
  <w:style w:type="character" w:styleId="UnresolvedMention">
    <w:name w:val="Unresolved Mention"/>
    <w:uiPriority w:val="99"/>
    <w:semiHidden/>
    <w:unhideWhenUsed/>
    <w:rsid w:val="001A0E6C"/>
    <w:rPr>
      <w:color w:val="808080"/>
      <w:shd w:val="clear" w:color="auto" w:fill="E6E6E6"/>
    </w:rPr>
  </w:style>
  <w:style w:type="paragraph" w:styleId="Caption">
    <w:name w:val="caption"/>
    <w:basedOn w:val="Normal"/>
    <w:next w:val="Normal"/>
    <w:uiPriority w:val="35"/>
    <w:unhideWhenUsed/>
    <w:qFormat/>
    <w:rsid w:val="0068575A"/>
    <w:rPr>
      <w:b/>
      <w:bCs/>
    </w:rPr>
  </w:style>
  <w:style w:type="character" w:customStyle="1" w:styleId="Heading3Char">
    <w:name w:val="Heading 3 Char"/>
    <w:link w:val="Heading3"/>
    <w:rsid w:val="00670C91"/>
    <w:rPr>
      <w:rFonts w:ascii="Arial" w:hAnsi="Arial"/>
      <w:b/>
      <w:lang w:val="en-AU"/>
    </w:rPr>
  </w:style>
  <w:style w:type="character" w:customStyle="1" w:styleId="Heading4Char">
    <w:name w:val="Heading 4 Char"/>
    <w:link w:val="Heading4"/>
    <w:rsid w:val="00670C91"/>
    <w:rPr>
      <w:rFonts w:ascii="Arial" w:hAnsi="Arial"/>
      <w:lang w:val="en-AU"/>
    </w:rPr>
  </w:style>
  <w:style w:type="paragraph" w:styleId="ListParagraph">
    <w:name w:val="List Paragraph"/>
    <w:basedOn w:val="Normal"/>
    <w:uiPriority w:val="34"/>
    <w:qFormat/>
    <w:rsid w:val="00287F78"/>
    <w:pPr>
      <w:ind w:firstLineChars="200" w:firstLine="420"/>
      <w:jc w:val="both"/>
    </w:pPr>
    <w:rPr>
      <w:rFonts w:eastAsia="SimSun"/>
    </w:rPr>
  </w:style>
  <w:style w:type="paragraph" w:styleId="ListContinue4">
    <w:name w:val="List Continue 4"/>
    <w:basedOn w:val="Normal"/>
    <w:rsid w:val="003A4680"/>
    <w:pPr>
      <w:spacing w:after="120"/>
      <w:ind w:left="1440"/>
      <w:contextualSpacing/>
    </w:pPr>
  </w:style>
  <w:style w:type="paragraph" w:styleId="MessageHeader">
    <w:name w:val="Message Header"/>
    <w:basedOn w:val="Normal"/>
    <w:link w:val="MessageHeaderChar"/>
    <w:rsid w:val="003A4680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="1080" w:hanging="1080"/>
    </w:pPr>
    <w:rPr>
      <w:rFonts w:ascii="Calibri Light" w:eastAsia="DengXian Light" w:hAnsi="Calibri Light"/>
      <w:sz w:val="24"/>
      <w:szCs w:val="24"/>
    </w:rPr>
  </w:style>
  <w:style w:type="character" w:customStyle="1" w:styleId="MessageHeaderChar">
    <w:name w:val="Message Header Char"/>
    <w:link w:val="MessageHeader"/>
    <w:rsid w:val="003A4680"/>
    <w:rPr>
      <w:rFonts w:ascii="Calibri Light" w:eastAsia="DengXian Light" w:hAnsi="Calibri Light" w:cs="Times New Roman"/>
      <w:sz w:val="24"/>
      <w:szCs w:val="24"/>
      <w:shd w:val="pct20" w:color="auto" w:fill="auto"/>
      <w:lang w:val="en-AU" w:eastAsia="en-US" w:bidi="ar-SA"/>
    </w:rPr>
  </w:style>
  <w:style w:type="character" w:styleId="CommentReference">
    <w:name w:val="annotation reference"/>
    <w:rsid w:val="00E37F7E"/>
    <w:rPr>
      <w:sz w:val="16"/>
      <w:szCs w:val="16"/>
    </w:rPr>
  </w:style>
  <w:style w:type="paragraph" w:styleId="CommentSubject">
    <w:name w:val="annotation subject"/>
    <w:basedOn w:val="CommentText"/>
    <w:next w:val="CommentText"/>
    <w:link w:val="CommentSubjectChar"/>
    <w:rsid w:val="00E37F7E"/>
    <w:rPr>
      <w:b/>
      <w:bCs/>
    </w:rPr>
  </w:style>
  <w:style w:type="character" w:customStyle="1" w:styleId="CommentSubjectChar">
    <w:name w:val="Comment Subject Char"/>
    <w:link w:val="CommentSubject"/>
    <w:rsid w:val="00E37F7E"/>
    <w:rPr>
      <w:rFonts w:ascii="Arial" w:hAnsi="Arial"/>
      <w:b/>
      <w:bCs/>
      <w:lang w:val="en-AU"/>
    </w:rPr>
  </w:style>
  <w:style w:type="character" w:styleId="Strong">
    <w:name w:val="Strong"/>
    <w:uiPriority w:val="22"/>
    <w:qFormat/>
    <w:rsid w:val="00F47CD6"/>
    <w:rPr>
      <w:b/>
      <w:bCs/>
    </w:rPr>
  </w:style>
  <w:style w:type="paragraph" w:customStyle="1" w:styleId="Default">
    <w:name w:val="Default"/>
    <w:rsid w:val="00977053"/>
    <w:pPr>
      <w:autoSpaceDE w:val="0"/>
      <w:autoSpaceDN w:val="0"/>
      <w:adjustRightInd w:val="0"/>
    </w:pPr>
    <w:rPr>
      <w:rFonts w:ascii="Arial" w:hAnsi="Arial" w:cs="Arial"/>
      <w:color w:val="000000"/>
      <w:sz w:val="24"/>
      <w:szCs w:val="24"/>
      <w:lang w:bidi="ar-S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2898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71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93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78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19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66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25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04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2767330">
          <w:marLeft w:val="0"/>
          <w:marRight w:val="6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2978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4400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379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08529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9616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01920660">
          <w:marLeft w:val="0"/>
          <w:marRight w:val="6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1241677">
          <w:marLeft w:val="0"/>
          <w:marRight w:val="6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4214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184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827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787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606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929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3357978">
          <w:marLeft w:val="0"/>
          <w:marRight w:val="6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1985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591894">
      <w:bodyDiv w:val="1"/>
      <w:marLeft w:val="150"/>
      <w:marRight w:val="150"/>
      <w:marTop w:val="150"/>
      <w:marBottom w:val="15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0749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754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88189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91084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10261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270439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726603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859290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134057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690057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970863102">
                                                  <w:marLeft w:val="120"/>
                                                  <w:marRight w:val="0"/>
                                                  <w:marTop w:val="0"/>
                                                  <w:marBottom w:val="6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41782529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87218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759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836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241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976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013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725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533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740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765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475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7362626">
          <w:marLeft w:val="0"/>
          <w:marRight w:val="6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0264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4096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653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258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537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838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930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245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890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542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401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265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418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809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792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220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473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592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273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308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oleObject" Target="embeddings/oleObject3.bin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jpg"/><Relationship Id="rId21" Type="http://schemas.openxmlformats.org/officeDocument/2006/relationships/image" Target="media/image11.jpeg"/><Relationship Id="rId34" Type="http://schemas.openxmlformats.org/officeDocument/2006/relationships/image" Target="media/image24.jpg"/><Relationship Id="rId42" Type="http://schemas.openxmlformats.org/officeDocument/2006/relationships/image" Target="media/image32.jpg"/><Relationship Id="rId47" Type="http://schemas.openxmlformats.org/officeDocument/2006/relationships/footer" Target="footer1.xml"/><Relationship Id="rId50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9" Type="http://schemas.openxmlformats.org/officeDocument/2006/relationships/image" Target="media/image19.jpg"/><Relationship Id="rId11" Type="http://schemas.openxmlformats.org/officeDocument/2006/relationships/oleObject" Target="embeddings/oleObject2.bin"/><Relationship Id="rId24" Type="http://schemas.openxmlformats.org/officeDocument/2006/relationships/image" Target="media/image14.jpeg"/><Relationship Id="rId32" Type="http://schemas.openxmlformats.org/officeDocument/2006/relationships/image" Target="media/image22.jpg"/><Relationship Id="rId37" Type="http://schemas.openxmlformats.org/officeDocument/2006/relationships/image" Target="media/image27.jpg"/><Relationship Id="rId40" Type="http://schemas.openxmlformats.org/officeDocument/2006/relationships/image" Target="media/image30.jpg"/><Relationship Id="rId45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jpeg"/><Relationship Id="rId28" Type="http://schemas.openxmlformats.org/officeDocument/2006/relationships/image" Target="media/image18.jpg"/><Relationship Id="rId36" Type="http://schemas.openxmlformats.org/officeDocument/2006/relationships/image" Target="media/image26.jpg"/><Relationship Id="rId49" Type="http://schemas.openxmlformats.org/officeDocument/2006/relationships/fontTable" Target="fontTable.xml"/><Relationship Id="rId10" Type="http://schemas.openxmlformats.org/officeDocument/2006/relationships/image" Target="media/image2.emf"/><Relationship Id="rId19" Type="http://schemas.openxmlformats.org/officeDocument/2006/relationships/image" Target="media/image9.png"/><Relationship Id="rId31" Type="http://schemas.openxmlformats.org/officeDocument/2006/relationships/image" Target="media/image21.jpg"/><Relationship Id="rId44" Type="http://schemas.openxmlformats.org/officeDocument/2006/relationships/image" Target="media/image34.jpg"/><Relationship Id="rId4" Type="http://schemas.openxmlformats.org/officeDocument/2006/relationships/settings" Target="settings.xml"/><Relationship Id="rId9" Type="http://schemas.openxmlformats.org/officeDocument/2006/relationships/oleObject" Target="embeddings/oleObject1.bin"/><Relationship Id="rId14" Type="http://schemas.openxmlformats.org/officeDocument/2006/relationships/image" Target="media/image4.png"/><Relationship Id="rId22" Type="http://schemas.openxmlformats.org/officeDocument/2006/relationships/image" Target="media/image12.jpeg"/><Relationship Id="rId27" Type="http://schemas.openxmlformats.org/officeDocument/2006/relationships/image" Target="media/image17.jpg"/><Relationship Id="rId30" Type="http://schemas.openxmlformats.org/officeDocument/2006/relationships/image" Target="media/image20.jpg"/><Relationship Id="rId35" Type="http://schemas.openxmlformats.org/officeDocument/2006/relationships/image" Target="media/image25.jpg"/><Relationship Id="rId43" Type="http://schemas.openxmlformats.org/officeDocument/2006/relationships/image" Target="media/image33.jpg"/><Relationship Id="rId48" Type="http://schemas.openxmlformats.org/officeDocument/2006/relationships/header" Target="header3.xml"/><Relationship Id="rId8" Type="http://schemas.openxmlformats.org/officeDocument/2006/relationships/image" Target="media/image1.emf"/><Relationship Id="rId3" Type="http://schemas.openxmlformats.org/officeDocument/2006/relationships/styles" Target="styles.xml"/><Relationship Id="rId12" Type="http://schemas.openxmlformats.org/officeDocument/2006/relationships/image" Target="media/image3.emf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jpg"/><Relationship Id="rId38" Type="http://schemas.openxmlformats.org/officeDocument/2006/relationships/image" Target="media/image28.jpg"/><Relationship Id="rId46" Type="http://schemas.openxmlformats.org/officeDocument/2006/relationships/header" Target="header2.xml"/><Relationship Id="rId20" Type="http://schemas.openxmlformats.org/officeDocument/2006/relationships/image" Target="media/image10.png"/><Relationship Id="rId41" Type="http://schemas.openxmlformats.org/officeDocument/2006/relationships/image" Target="media/image31.jp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35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Program%20Files\Microsoft%20Office\Templates\TI_W97D1.do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BFCF5AF-0263-4AFA-BFF8-25F0A7698DB4}">
  <ds:schemaRefs>
    <ds:schemaRef ds:uri="http://schemas.openxmlformats.org/officeDocument/2006/bibliography"/>
  </ds:schemaRefs>
</ds:datastoreItem>
</file>

<file path=docMetadata/LabelInfo.xml><?xml version="1.0" encoding="utf-8"?>
<clbl:labelList xmlns:clbl="http://schemas.microsoft.com/office/2020/mipLabelMetadata">
  <clbl:label id="{1595ec8e-1e2e-428f-9506-de1cbd0c2835}" enabled="1" method="Standard" siteId="{2bb82c64-2eb1-43f7-8862-fdc1d2333b50}" contentBits="1" removed="0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TI_W97D1.dot</Template>
  <TotalTime>1274</TotalTime>
  <Pages>23</Pages>
  <Words>2264</Words>
  <Characters>12907</Characters>
  <Application>Microsoft Office Word</Application>
  <DocSecurity>0</DocSecurity>
  <Lines>107</Lines>
  <Paragraphs>30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Alternate/Second Source Validation Test Report</vt:lpstr>
    </vt:vector>
  </TitlesOfParts>
  <Company>KONE</Company>
  <LinksUpToDate>false</LinksUpToDate>
  <CharactersWithSpaces>15141</CharactersWithSpaces>
  <SharedDoc>false</SharedDoc>
  <HLinks>
    <vt:vector size="144" baseType="variant">
      <vt:variant>
        <vt:i4>1507340</vt:i4>
      </vt:variant>
      <vt:variant>
        <vt:i4>138</vt:i4>
      </vt:variant>
      <vt:variant>
        <vt:i4>0</vt:i4>
      </vt:variant>
      <vt:variant>
        <vt:i4>5</vt:i4>
      </vt:variant>
      <vt:variant>
        <vt:lpwstr>https://pdm.kone.com/kone_production/</vt:lpwstr>
      </vt:variant>
      <vt:variant>
        <vt:lpwstr>!object?obj_id=item:KM253521/-&amp;show=attrs</vt:lpwstr>
      </vt:variant>
      <vt:variant>
        <vt:i4>1507340</vt:i4>
      </vt:variant>
      <vt:variant>
        <vt:i4>135</vt:i4>
      </vt:variant>
      <vt:variant>
        <vt:i4>0</vt:i4>
      </vt:variant>
      <vt:variant>
        <vt:i4>5</vt:i4>
      </vt:variant>
      <vt:variant>
        <vt:lpwstr>https://pdm.kone.com/kone_production/</vt:lpwstr>
      </vt:variant>
      <vt:variant>
        <vt:lpwstr>!object?obj_id=item:KM253521/-&amp;show=attrs</vt:lpwstr>
      </vt:variant>
      <vt:variant>
        <vt:i4>1835067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_Toc103182187</vt:lpwstr>
      </vt:variant>
      <vt:variant>
        <vt:i4>1835067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_Toc103182186</vt:lpwstr>
      </vt:variant>
      <vt:variant>
        <vt:i4>1835067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_Toc103182185</vt:lpwstr>
      </vt:variant>
      <vt:variant>
        <vt:i4>1835067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_Toc103182184</vt:lpwstr>
      </vt:variant>
      <vt:variant>
        <vt:i4>1835067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_Toc103182183</vt:lpwstr>
      </vt:variant>
      <vt:variant>
        <vt:i4>1835067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_Toc103182182</vt:lpwstr>
      </vt:variant>
      <vt:variant>
        <vt:i4>1835067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_Toc103182181</vt:lpwstr>
      </vt:variant>
      <vt:variant>
        <vt:i4>1835067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_Toc103182180</vt:lpwstr>
      </vt:variant>
      <vt:variant>
        <vt:i4>1245243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_Toc103182179</vt:lpwstr>
      </vt:variant>
      <vt:variant>
        <vt:i4>1245243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_Toc103182178</vt:lpwstr>
      </vt:variant>
      <vt:variant>
        <vt:i4>1245243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_Toc103182177</vt:lpwstr>
      </vt:variant>
      <vt:variant>
        <vt:i4>1245243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_Toc103182176</vt:lpwstr>
      </vt:variant>
      <vt:variant>
        <vt:i4>1245243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_Toc103182175</vt:lpwstr>
      </vt:variant>
      <vt:variant>
        <vt:i4>1245243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_Toc103182174</vt:lpwstr>
      </vt:variant>
      <vt:variant>
        <vt:i4>1245243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_Toc103182173</vt:lpwstr>
      </vt:variant>
      <vt:variant>
        <vt:i4>1245243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_Toc103182172</vt:lpwstr>
      </vt:variant>
      <vt:variant>
        <vt:i4>1245243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_Toc103182171</vt:lpwstr>
      </vt:variant>
      <vt:variant>
        <vt:i4>1245243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_Toc103182170</vt:lpwstr>
      </vt:variant>
      <vt:variant>
        <vt:i4>1179707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_Toc103182169</vt:lpwstr>
      </vt:variant>
      <vt:variant>
        <vt:i4>1179707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_Toc103182168</vt:lpwstr>
      </vt:variant>
      <vt:variant>
        <vt:i4>1179707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_Toc103182167</vt:lpwstr>
      </vt:variant>
      <vt:variant>
        <vt:i4>1179707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_Toc103182166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Alternate/Second Source Validation Test Report</dc:title>
  <dc:subject/>
  <dc:creator>Kumaresan Saranya</dc:creator>
  <cp:keywords/>
  <cp:lastModifiedBy>Raja Hariharan</cp:lastModifiedBy>
  <cp:revision>69</cp:revision>
  <cp:lastPrinted>2024-02-09T08:19:00Z</cp:lastPrinted>
  <dcterms:created xsi:type="dcterms:W3CDTF">2022-10-17T04:07:00Z</dcterms:created>
  <dcterms:modified xsi:type="dcterms:W3CDTF">2024-02-26T10:03:00Z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lassificationContentMarkingHeaderShapeIds">
    <vt:lpwstr>9,a,b</vt:lpwstr>
  </property>
  <property fmtid="{D5CDD505-2E9C-101B-9397-08002B2CF9AE}" pid="3" name="ClassificationContentMarkingHeaderFontProps">
    <vt:lpwstr>#000000,8,arial</vt:lpwstr>
  </property>
  <property fmtid="{D5CDD505-2E9C-101B-9397-08002B2CF9AE}" pid="4" name="ClassificationContentMarkingHeaderText">
    <vt:lpwstr>KONE Internal</vt:lpwstr>
  </property>
</Properties>
</file>